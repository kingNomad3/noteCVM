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B67BB" w14:textId="24D0574D" w:rsidR="00695B6D" w:rsidRPr="00AF69B3" w:rsidRDefault="006954FE" w:rsidP="00740E90">
      <w:pPr>
        <w:pStyle w:val="Sansinterligne"/>
        <w:spacing w:before="0"/>
        <w:jc w:val="center"/>
        <w:rPr>
          <w:rFonts w:ascii="Arial" w:eastAsiaTheme="minorHAnsi" w:hAnsi="Arial" w:cs="Arial"/>
          <w:sz w:val="72"/>
          <w:szCs w:val="72"/>
          <w:lang w:val="fr-CA"/>
        </w:rPr>
      </w:pPr>
      <w:sdt>
        <w:sdtPr>
          <w:rPr>
            <w:rFonts w:eastAsiaTheme="minorHAnsi" w:cs="Arial"/>
            <w:b/>
            <w:sz w:val="72"/>
            <w:szCs w:val="72"/>
            <w:lang w:val="fr-CA"/>
          </w:rPr>
          <w:alias w:val="Titre"/>
          <w:id w:val="541102321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695B6D" w:rsidRPr="007C0807">
            <w:rPr>
              <w:rFonts w:eastAsiaTheme="minorHAnsi" w:cs="Arial"/>
              <w:b/>
              <w:sz w:val="72"/>
              <w:szCs w:val="72"/>
              <w:lang w:val="fr-CA"/>
            </w:rPr>
            <w:t xml:space="preserve">PROJET FINAL </w:t>
          </w:r>
          <w:r w:rsidR="006338BA">
            <w:rPr>
              <w:rFonts w:eastAsiaTheme="minorHAnsi" w:cs="Arial"/>
              <w:b/>
              <w:sz w:val="72"/>
              <w:szCs w:val="72"/>
              <w:lang w:val="fr-CA"/>
            </w:rPr>
            <w:t>C53</w:t>
          </w:r>
        </w:sdtContent>
      </w:sdt>
    </w:p>
    <w:p w14:paraId="13271EA5" w14:textId="77777777" w:rsidR="00695B6D" w:rsidRDefault="00695B6D" w:rsidP="00C871D0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5ECF4BC6" w14:textId="77777777" w:rsidR="00573DDA" w:rsidRDefault="00573DDA" w:rsidP="00C871D0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519ACEBC" w14:textId="77777777" w:rsidR="00573DDA" w:rsidRDefault="00573DDA" w:rsidP="00C871D0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3AF9DA0A" w14:textId="77777777" w:rsidR="00573DDA" w:rsidRDefault="00573DDA" w:rsidP="00C871D0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1E2E8003" w14:textId="77777777" w:rsidR="00573DDA" w:rsidRDefault="00573DDA" w:rsidP="00C871D0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78F1A66A" w14:textId="71AC7C8C" w:rsidR="00E848F6" w:rsidRPr="00AF69B3" w:rsidRDefault="006954FE" w:rsidP="004F05CA">
      <w:pPr>
        <w:tabs>
          <w:tab w:val="center" w:pos="4986"/>
          <w:tab w:val="right" w:pos="9972"/>
        </w:tabs>
        <w:jc w:val="center"/>
        <w:rPr>
          <w:noProof/>
          <w:sz w:val="32"/>
          <w:szCs w:val="32"/>
          <w:lang w:val="fr-CA" w:eastAsia="fr-CA"/>
        </w:rPr>
      </w:pPr>
      <w:sdt>
        <w:sdtPr>
          <w:rPr>
            <w:b/>
            <w:noProof/>
            <w:sz w:val="32"/>
            <w:szCs w:val="32"/>
            <w:lang w:val="fr-CA" w:eastAsia="fr-CA"/>
          </w:rPr>
          <w:alias w:val="Catégorie "/>
          <w:tag w:val=""/>
          <w:id w:val="757181682"/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BE3240">
            <w:rPr>
              <w:b/>
              <w:noProof/>
              <w:sz w:val="32"/>
              <w:szCs w:val="32"/>
              <w:lang w:val="fr-CA" w:eastAsia="fr-CA"/>
            </w:rPr>
            <w:t>Département I</w:t>
          </w:r>
          <w:r w:rsidR="000443E9">
            <w:rPr>
              <w:b/>
              <w:noProof/>
              <w:sz w:val="32"/>
              <w:szCs w:val="32"/>
              <w:lang w:val="fr-CA" w:eastAsia="fr-CA"/>
            </w:rPr>
            <w:t>NFORMATIQUE</w:t>
          </w:r>
        </w:sdtContent>
      </w:sdt>
    </w:p>
    <w:p w14:paraId="698A1A9B" w14:textId="77777777" w:rsidR="00E848F6" w:rsidRDefault="00E848F6" w:rsidP="00695B6D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722B8DF0" w14:textId="77777777" w:rsidR="00573DDA" w:rsidRDefault="00573DDA" w:rsidP="00695B6D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0BF12408" w14:textId="77777777" w:rsidR="00573DDA" w:rsidRDefault="00573DDA" w:rsidP="00695B6D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3CFFF37D" w14:textId="77777777" w:rsidR="00573DDA" w:rsidRDefault="00573DDA" w:rsidP="00695B6D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422CDF2C" w14:textId="77777777" w:rsidR="00573DDA" w:rsidRPr="00695B6D" w:rsidRDefault="00573DDA" w:rsidP="00695B6D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4E7A6FE1" w14:textId="77777777" w:rsidR="00E848F6" w:rsidRPr="004C26FA" w:rsidRDefault="00E848F6" w:rsidP="004C26FA">
      <w:pPr>
        <w:pStyle w:val="Sansinterligne"/>
        <w:spacing w:before="0"/>
        <w:jc w:val="center"/>
        <w:rPr>
          <w:rFonts w:ascii="Arial" w:eastAsiaTheme="minorHAnsi" w:hAnsi="Arial" w:cs="Arial"/>
          <w:szCs w:val="22"/>
          <w:lang w:val="fr-CA"/>
        </w:rPr>
      </w:pPr>
      <w:r w:rsidRPr="004C26FA">
        <w:rPr>
          <w:rFonts w:ascii="Arial" w:eastAsiaTheme="minorHAnsi" w:hAnsi="Arial" w:cs="Arial"/>
          <w:noProof/>
          <w:szCs w:val="22"/>
          <w:lang w:val="fr-CA" w:eastAsia="fr-CA"/>
        </w:rPr>
        <w:drawing>
          <wp:inline distT="0" distB="0" distL="0" distR="0" wp14:anchorId="477BD86E" wp14:editId="752AD55D">
            <wp:extent cx="3810000" cy="2856230"/>
            <wp:effectExtent l="19050" t="19050" r="19050" b="20320"/>
            <wp:docPr id="2" name="Image 2" descr="http://netresults.ca/uploads/2013/01/managed-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netresults.ca/uploads/2013/01/managed-i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623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A22DCDC" w14:textId="77777777" w:rsidR="00E848F6" w:rsidRDefault="00E848F6" w:rsidP="004C26FA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367FC0C2" w14:textId="77777777" w:rsidR="00BC7E88" w:rsidRPr="00BC7E88" w:rsidRDefault="00BC7E88" w:rsidP="00BC7E88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5E12AE56" w14:textId="77777777" w:rsidR="00573DDA" w:rsidRDefault="00573DDA" w:rsidP="004C26FA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0DB70D9C" w14:textId="77777777" w:rsidR="00573DDA" w:rsidRDefault="00573DDA" w:rsidP="004C26FA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p w14:paraId="4291D085" w14:textId="77777777" w:rsidR="00573DDA" w:rsidRDefault="00573DDA" w:rsidP="004C26FA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tbl>
      <w:tblPr>
        <w:tblStyle w:val="Grilledutableau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552"/>
        <w:gridCol w:w="7654"/>
      </w:tblGrid>
      <w:tr w:rsidR="000864C0" w14:paraId="7E08069D" w14:textId="77777777" w:rsidTr="00F260A5">
        <w:trPr>
          <w:trHeight w:val="680"/>
          <w:jc w:val="center"/>
        </w:trPr>
        <w:tc>
          <w:tcPr>
            <w:tcW w:w="2552" w:type="dxa"/>
            <w:tcBorders>
              <w:top w:val="single" w:sz="2" w:space="0" w:color="969696" w:themeColor="accent3"/>
              <w:left w:val="single" w:sz="2" w:space="0" w:color="969696" w:themeColor="accent3"/>
              <w:bottom w:val="single" w:sz="2" w:space="0" w:color="969696" w:themeColor="accent3"/>
              <w:right w:val="single" w:sz="2" w:space="0" w:color="969696" w:themeColor="accent3"/>
            </w:tcBorders>
            <w:shd w:val="clear" w:color="auto" w:fill="B2B2B2" w:themeFill="accent2"/>
            <w:vAlign w:val="center"/>
          </w:tcPr>
          <w:sdt>
            <w:sdtPr>
              <w:rPr>
                <w:rFonts w:ascii="Arial" w:eastAsiaTheme="minorHAnsi" w:hAnsi="Arial" w:cs="Arial"/>
                <w:b/>
                <w:sz w:val="32"/>
                <w:szCs w:val="32"/>
                <w:lang w:val="fr-CA"/>
              </w:rPr>
              <w:alias w:val="Date"/>
              <w:tag w:val="Date"/>
              <w:id w:val="1629440232"/>
            </w:sdtPr>
            <w:sdtEndPr>
              <w:rPr>
                <w:b w:val="0"/>
              </w:rPr>
            </w:sdtEndPr>
            <w:sdtContent>
              <w:p w14:paraId="6EF956A8" w14:textId="66281E99" w:rsidR="007A483D" w:rsidRPr="00222747" w:rsidRDefault="00A149C3" w:rsidP="007012BB">
                <w:pPr>
                  <w:pStyle w:val="Sansinterligne"/>
                  <w:spacing w:before="0"/>
                  <w:jc w:val="left"/>
                  <w:rPr>
                    <w:rFonts w:ascii="Arial" w:eastAsiaTheme="minorHAnsi" w:hAnsi="Arial" w:cs="Arial"/>
                    <w:sz w:val="32"/>
                    <w:szCs w:val="32"/>
                    <w:lang w:val="fr-CA"/>
                  </w:rPr>
                </w:pPr>
                <w:r>
                  <w:rPr>
                    <w:rFonts w:ascii="Arial" w:eastAsiaTheme="minorHAnsi" w:hAnsi="Arial" w:cs="Arial"/>
                    <w:b/>
                    <w:sz w:val="32"/>
                    <w:szCs w:val="32"/>
                    <w:lang w:val="fr-CA"/>
                  </w:rPr>
                  <w:t>Hiver 2024</w:t>
                </w:r>
              </w:p>
            </w:sdtContent>
          </w:sdt>
        </w:tc>
        <w:tc>
          <w:tcPr>
            <w:tcW w:w="7655" w:type="dxa"/>
            <w:tcBorders>
              <w:top w:val="single" w:sz="2" w:space="0" w:color="969696" w:themeColor="accent3"/>
              <w:left w:val="single" w:sz="2" w:space="0" w:color="969696" w:themeColor="accent3"/>
              <w:bottom w:val="single" w:sz="2" w:space="0" w:color="969696" w:themeColor="accent3"/>
              <w:right w:val="single" w:sz="2" w:space="0" w:color="969696" w:themeColor="accent3"/>
            </w:tcBorders>
            <w:shd w:val="clear" w:color="auto" w:fill="F2F2F2" w:themeFill="background1" w:themeFillShade="F2"/>
            <w:tcMar>
              <w:left w:w="216" w:type="dxa"/>
            </w:tcMar>
            <w:vAlign w:val="center"/>
          </w:tcPr>
          <w:p w14:paraId="6E7E4ACA" w14:textId="77777777" w:rsidR="000864C0" w:rsidRPr="00433829" w:rsidRDefault="006954FE" w:rsidP="0043530F">
            <w:pPr>
              <w:pStyle w:val="Sansinterligne"/>
              <w:spacing w:before="0"/>
              <w:jc w:val="left"/>
              <w:rPr>
                <w:color w:val="FFFFFF" w:themeColor="background1"/>
                <w:sz w:val="32"/>
                <w:szCs w:val="32"/>
              </w:rPr>
            </w:pPr>
            <w:sdt>
              <w:sdtPr>
                <w:rPr>
                  <w:b/>
                  <w:sz w:val="32"/>
                  <w:szCs w:val="32"/>
                </w:rPr>
                <w:alias w:val="Sous-titre"/>
                <w:id w:val="54110232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r w:rsidR="0043530F">
                  <w:rPr>
                    <w:b/>
                    <w:sz w:val="32"/>
                    <w:szCs w:val="32"/>
                    <w:lang w:val="fr-CA"/>
                  </w:rPr>
                  <w:t>Cahier de charge</w:t>
                </w:r>
              </w:sdtContent>
            </w:sdt>
          </w:p>
        </w:tc>
      </w:tr>
      <w:tr w:rsidR="000864C0" w:rsidRPr="00231BC4" w14:paraId="1704A214" w14:textId="77777777" w:rsidTr="00231BC4">
        <w:trPr>
          <w:trHeight w:val="680"/>
          <w:jc w:val="center"/>
        </w:trPr>
        <w:tc>
          <w:tcPr>
            <w:tcW w:w="2552" w:type="dxa"/>
            <w:tcBorders>
              <w:top w:val="single" w:sz="2" w:space="0" w:color="969696" w:themeColor="accent3"/>
            </w:tcBorders>
            <w:shd w:val="clear" w:color="auto" w:fill="auto"/>
            <w:vAlign w:val="center"/>
          </w:tcPr>
          <w:p w14:paraId="14F2B025" w14:textId="77777777" w:rsidR="000864C0" w:rsidRPr="00231BC4" w:rsidRDefault="000864C0" w:rsidP="00231BC4">
            <w:pPr>
              <w:pStyle w:val="Sansinterligne"/>
              <w:spacing w:before="0"/>
              <w:jc w:val="left"/>
              <w:rPr>
                <w:b/>
                <w:color w:val="FFFFFF" w:themeColor="background1"/>
                <w:sz w:val="36"/>
                <w:szCs w:val="36"/>
              </w:rPr>
            </w:pPr>
          </w:p>
        </w:tc>
        <w:tc>
          <w:tcPr>
            <w:tcW w:w="7655" w:type="dxa"/>
            <w:tcBorders>
              <w:top w:val="single" w:sz="2" w:space="0" w:color="969696" w:themeColor="accent3"/>
            </w:tcBorders>
            <w:shd w:val="clear" w:color="auto" w:fill="auto"/>
            <w:tcMar>
              <w:top w:w="432" w:type="dxa"/>
              <w:left w:w="216" w:type="dxa"/>
              <w:right w:w="432" w:type="dxa"/>
            </w:tcMar>
            <w:vAlign w:val="center"/>
          </w:tcPr>
          <w:p w14:paraId="3D5C3FB4" w14:textId="44C96BD8" w:rsidR="000864C0" w:rsidRPr="00231BC4" w:rsidRDefault="000864C0" w:rsidP="00E93F01">
            <w:pPr>
              <w:pStyle w:val="Sansinterligne"/>
              <w:spacing w:before="0" w:line="360" w:lineRule="auto"/>
              <w:jc w:val="left"/>
              <w:rPr>
                <w:rFonts w:asciiTheme="majorHAnsi" w:eastAsiaTheme="majorEastAsia" w:hAnsiTheme="majorHAnsi" w:cstheme="majorBidi"/>
                <w:b/>
                <w:sz w:val="26"/>
                <w:szCs w:val="26"/>
              </w:rPr>
            </w:pPr>
            <w:r w:rsidRPr="00231BC4">
              <w:rPr>
                <w:rFonts w:eastAsiaTheme="majorEastAsia" w:cstheme="majorBidi"/>
                <w:b/>
                <w:sz w:val="22"/>
                <w:szCs w:val="26"/>
              </w:rPr>
              <w:t>420-</w:t>
            </w:r>
            <w:r w:rsidR="00E93F01">
              <w:rPr>
                <w:rFonts w:eastAsiaTheme="majorEastAsia" w:cstheme="majorBidi"/>
                <w:b/>
                <w:sz w:val="22"/>
                <w:szCs w:val="26"/>
              </w:rPr>
              <w:t>C</w:t>
            </w:r>
            <w:r w:rsidR="00C03ECB">
              <w:rPr>
                <w:rFonts w:eastAsiaTheme="majorEastAsia" w:cstheme="majorBidi"/>
                <w:b/>
                <w:sz w:val="22"/>
                <w:szCs w:val="26"/>
              </w:rPr>
              <w:t>53</w:t>
            </w:r>
            <w:r w:rsidRPr="00231BC4">
              <w:rPr>
                <w:rFonts w:eastAsiaTheme="majorEastAsia" w:cstheme="majorBidi"/>
                <w:b/>
                <w:sz w:val="22"/>
                <w:szCs w:val="26"/>
              </w:rPr>
              <w:t xml:space="preserve"> Implantation d’un réseau corporatif sous Active Directory</w:t>
            </w:r>
          </w:p>
        </w:tc>
      </w:tr>
    </w:tbl>
    <w:p w14:paraId="27CA89E5" w14:textId="77777777" w:rsidR="000864C0" w:rsidRPr="00F260A5" w:rsidRDefault="000864C0" w:rsidP="004C26FA">
      <w:pPr>
        <w:pStyle w:val="Sansinterligne"/>
        <w:spacing w:before="0"/>
        <w:jc w:val="left"/>
        <w:rPr>
          <w:rFonts w:ascii="Arial" w:eastAsiaTheme="minorHAnsi" w:hAnsi="Arial" w:cs="Arial"/>
          <w:szCs w:val="22"/>
          <w:lang w:val="fr-CA"/>
        </w:rPr>
      </w:pPr>
    </w:p>
    <w:sdt>
      <w:sdtPr>
        <w:rPr>
          <w:rFonts w:ascii="Arial" w:eastAsiaTheme="minorHAnsi" w:hAnsi="Arial" w:cs="Arial"/>
          <w:szCs w:val="22"/>
          <w:lang w:val="fr-CA"/>
        </w:rPr>
        <w:id w:val="16927735"/>
        <w:docPartObj>
          <w:docPartGallery w:val="Cover Pages"/>
          <w:docPartUnique/>
        </w:docPartObj>
      </w:sdtPr>
      <w:sdtEndPr>
        <w:rPr>
          <w:rFonts w:ascii="Century Gothic" w:eastAsiaTheme="minorEastAsia" w:hAnsi="Century Gothic" w:cstheme="minorBidi"/>
          <w:szCs w:val="23"/>
          <w:lang w:val="fr-FR"/>
        </w:rPr>
      </w:sdtEndPr>
      <w:sdtContent>
        <w:p w14:paraId="2018EB9D" w14:textId="77777777" w:rsidR="00BD6756" w:rsidRPr="00841722" w:rsidRDefault="00BD6756" w:rsidP="000864C0">
          <w:pPr>
            <w:pStyle w:val="Sansinterligne"/>
            <w:spacing w:before="0"/>
            <w:jc w:val="left"/>
            <w:rPr>
              <w:rFonts w:ascii="Arial" w:eastAsiaTheme="minorHAnsi" w:hAnsi="Arial" w:cs="Arial"/>
              <w:szCs w:val="22"/>
              <w:lang w:val="fr-CA"/>
            </w:rPr>
          </w:pPr>
          <w:r w:rsidRPr="00841722">
            <w:rPr>
              <w:rFonts w:ascii="Arial" w:eastAsiaTheme="minorHAnsi" w:hAnsi="Arial" w:cs="Arial"/>
              <w:szCs w:val="22"/>
              <w:lang w:val="fr-CA"/>
            </w:rPr>
            <w:br w:type="page"/>
          </w:r>
        </w:p>
        <w:p w14:paraId="77139C35" w14:textId="69EEA431" w:rsidR="001319E7" w:rsidRPr="00841722" w:rsidRDefault="006954FE" w:rsidP="006D66C0">
          <w:pPr>
            <w:pStyle w:val="Titre"/>
            <w:tabs>
              <w:tab w:val="left" w:pos="6075"/>
            </w:tabs>
            <w:rPr>
              <w:color w:val="auto"/>
              <w:sz w:val="56"/>
              <w:szCs w:val="23"/>
            </w:rPr>
          </w:pPr>
          <w:sdt>
            <w:sdtPr>
              <w:rPr>
                <w:sz w:val="56"/>
              </w:rPr>
              <w:id w:val="2113395456"/>
              <w:text/>
            </w:sdtPr>
            <w:sdtContent>
              <w:r w:rsidR="001319E7" w:rsidRPr="00841722">
                <w:rPr>
                  <w:sz w:val="56"/>
                </w:rPr>
                <w:t>Table des matières</w:t>
              </w:r>
            </w:sdtContent>
          </w:sdt>
        </w:p>
        <w:p w14:paraId="465C839B" w14:textId="77777777" w:rsidR="00BE093F" w:rsidRPr="00841722" w:rsidRDefault="00BE093F" w:rsidP="0051432F">
          <w:pPr>
            <w:rPr>
              <w:color w:val="F8F8F8" w:themeColor="background2"/>
            </w:rPr>
          </w:pPr>
        </w:p>
        <w:p w14:paraId="735C4B11" w14:textId="3AD2030C" w:rsidR="00841722" w:rsidRDefault="00794C2A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r w:rsidRPr="00841722">
            <w:fldChar w:fldCharType="begin"/>
          </w:r>
          <w:r w:rsidRPr="00841722">
            <w:instrText xml:space="preserve"> TOC \o "1-3" \h \z \u </w:instrText>
          </w:r>
          <w:r w:rsidRPr="00841722">
            <w:fldChar w:fldCharType="separate"/>
          </w:r>
          <w:hyperlink w:anchor="_Toc163111361" w:history="1">
            <w:r w:rsidR="00841722" w:rsidRPr="0036591A">
              <w:rPr>
                <w:rStyle w:val="Lienhypertexte"/>
              </w:rPr>
              <w:t>Introduction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_Toc163111361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3</w:t>
            </w:r>
            <w:r w:rsidR="00841722">
              <w:rPr>
                <w:webHidden/>
              </w:rPr>
              <w:fldChar w:fldCharType="end"/>
            </w:r>
          </w:hyperlink>
        </w:p>
        <w:p w14:paraId="36B8C6BC" w14:textId="43937CD1" w:rsidR="00841722" w:rsidRDefault="006954FE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62" w:history="1">
            <w:r w:rsidR="00841722" w:rsidRPr="0036591A">
              <w:rPr>
                <w:rStyle w:val="Lienhypertexte"/>
              </w:rPr>
              <w:t>Objectif général du projet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_Toc163111362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3</w:t>
            </w:r>
            <w:r w:rsidR="00841722">
              <w:rPr>
                <w:webHidden/>
              </w:rPr>
              <w:fldChar w:fldCharType="end"/>
            </w:r>
          </w:hyperlink>
        </w:p>
        <w:p w14:paraId="69ACE200" w14:textId="7D74916F" w:rsidR="00841722" w:rsidRDefault="006954FE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63" w:history="1">
            <w:r w:rsidR="00841722" w:rsidRPr="0036591A">
              <w:rPr>
                <w:rStyle w:val="Lienhypertexte"/>
              </w:rPr>
              <w:t>Objectifs particuliers du projet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_Toc163111363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3</w:t>
            </w:r>
            <w:r w:rsidR="00841722">
              <w:rPr>
                <w:webHidden/>
              </w:rPr>
              <w:fldChar w:fldCharType="end"/>
            </w:r>
          </w:hyperlink>
        </w:p>
        <w:p w14:paraId="286713AF" w14:textId="1741F9DD" w:rsidR="00841722" w:rsidRDefault="006954FE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64" w:history="1">
            <w:r w:rsidR="00841722" w:rsidRPr="0036591A">
              <w:rPr>
                <w:rStyle w:val="Lienhypertexte"/>
              </w:rPr>
              <w:t>Fonctionnement gÉnÉral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_Toc163111364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4</w:t>
            </w:r>
            <w:r w:rsidR="00841722">
              <w:rPr>
                <w:webHidden/>
              </w:rPr>
              <w:fldChar w:fldCharType="end"/>
            </w:r>
          </w:hyperlink>
        </w:p>
        <w:p w14:paraId="156AF9D1" w14:textId="0625FC23" w:rsidR="00841722" w:rsidRDefault="006954FE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65" w:history="1">
            <w:r w:rsidR="00841722" w:rsidRPr="0036591A">
              <w:rPr>
                <w:rStyle w:val="Lienhypertexte"/>
              </w:rPr>
              <w:t>Étape préliminaire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_Toc163111365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4</w:t>
            </w:r>
            <w:r w:rsidR="00841722">
              <w:rPr>
                <w:webHidden/>
              </w:rPr>
              <w:fldChar w:fldCharType="end"/>
            </w:r>
          </w:hyperlink>
        </w:p>
        <w:p w14:paraId="43FE8737" w14:textId="7D5E2FBA" w:rsidR="00841722" w:rsidRDefault="006954FE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66" w:history="1">
            <w:r w:rsidR="00841722" w:rsidRPr="0036591A">
              <w:rPr>
                <w:rStyle w:val="Lienhypertexte"/>
              </w:rPr>
              <w:t>Rédaction du code PowerShell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_Toc163111366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5</w:t>
            </w:r>
            <w:r w:rsidR="00841722">
              <w:rPr>
                <w:webHidden/>
              </w:rPr>
              <w:fldChar w:fldCharType="end"/>
            </w:r>
          </w:hyperlink>
        </w:p>
        <w:p w14:paraId="16961CFA" w14:textId="13EE5A3B" w:rsidR="00841722" w:rsidRDefault="006954FE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67" w:history="1">
            <w:r w:rsidR="00841722" w:rsidRPr="0036591A">
              <w:rPr>
                <w:rStyle w:val="Lienhypertexte"/>
              </w:rPr>
              <w:t>La corporation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_Toc163111367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6</w:t>
            </w:r>
            <w:r w:rsidR="00841722">
              <w:rPr>
                <w:webHidden/>
              </w:rPr>
              <w:fldChar w:fldCharType="end"/>
            </w:r>
          </w:hyperlink>
        </w:p>
        <w:p w14:paraId="17E26E0D" w14:textId="6912A872" w:rsidR="00841722" w:rsidRDefault="006954FE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68" w:history="1">
            <w:r w:rsidR="00841722" w:rsidRPr="0036591A">
              <w:rPr>
                <w:rStyle w:val="Lienhypertexte"/>
              </w:rPr>
              <w:t>Infrastructure du DOmaine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_Toc163111368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6</w:t>
            </w:r>
            <w:r w:rsidR="00841722">
              <w:rPr>
                <w:webHidden/>
              </w:rPr>
              <w:fldChar w:fldCharType="end"/>
            </w:r>
          </w:hyperlink>
        </w:p>
        <w:p w14:paraId="64A4AA48" w14:textId="04AB23F4" w:rsidR="00841722" w:rsidRDefault="006954FE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69" w:history="1">
            <w:r w:rsidR="00841722" w:rsidRPr="0036591A">
              <w:rPr>
                <w:rStyle w:val="Lienhypertexte"/>
              </w:rPr>
              <w:t>Le domaine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_Toc163111369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6</w:t>
            </w:r>
            <w:r w:rsidR="00841722">
              <w:rPr>
                <w:webHidden/>
              </w:rPr>
              <w:fldChar w:fldCharType="end"/>
            </w:r>
          </w:hyperlink>
        </w:p>
        <w:p w14:paraId="1C2589E3" w14:textId="6AAF31CE" w:rsidR="00841722" w:rsidRDefault="006954FE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70" w:history="1">
            <w:r w:rsidR="00841722" w:rsidRPr="0036591A">
              <w:rPr>
                <w:rStyle w:val="Lienhypertexte"/>
              </w:rPr>
              <w:t>Infrastructure du réseau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_Toc163111370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7</w:t>
            </w:r>
            <w:r w:rsidR="00841722">
              <w:rPr>
                <w:webHidden/>
              </w:rPr>
              <w:fldChar w:fldCharType="end"/>
            </w:r>
          </w:hyperlink>
        </w:p>
        <w:p w14:paraId="67279B5C" w14:textId="21D96699" w:rsidR="00841722" w:rsidRDefault="006954FE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71" w:history="1">
            <w:r w:rsidR="00841722" w:rsidRPr="0036591A">
              <w:rPr>
                <w:rStyle w:val="Lienhypertexte"/>
              </w:rPr>
              <w:t>Le plan d’adressage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_Toc163111371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7</w:t>
            </w:r>
            <w:r w:rsidR="00841722">
              <w:rPr>
                <w:webHidden/>
              </w:rPr>
              <w:fldChar w:fldCharType="end"/>
            </w:r>
          </w:hyperlink>
        </w:p>
        <w:p w14:paraId="758006B7" w14:textId="72359DF8" w:rsidR="00841722" w:rsidRDefault="006954FE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72" w:history="1">
            <w:r w:rsidR="00841722" w:rsidRPr="0036591A">
              <w:rPr>
                <w:rStyle w:val="Lienhypertexte"/>
              </w:rPr>
              <w:t>Description des serveurs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_Toc163111372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8</w:t>
            </w:r>
            <w:r w:rsidR="00841722">
              <w:rPr>
                <w:webHidden/>
              </w:rPr>
              <w:fldChar w:fldCharType="end"/>
            </w:r>
          </w:hyperlink>
        </w:p>
        <w:p w14:paraId="4B8E82B5" w14:textId="4E86CAB5" w:rsidR="00841722" w:rsidRDefault="006954FE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73" w:history="1">
            <w:r w:rsidR="00841722" w:rsidRPr="0036591A">
              <w:rPr>
                <w:rStyle w:val="Lienhypertexte"/>
              </w:rPr>
              <w:t>Les serveurs de fichiers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_Toc163111373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8</w:t>
            </w:r>
            <w:r w:rsidR="00841722">
              <w:rPr>
                <w:webHidden/>
              </w:rPr>
              <w:fldChar w:fldCharType="end"/>
            </w:r>
          </w:hyperlink>
        </w:p>
        <w:p w14:paraId="353926B5" w14:textId="4BC3234A" w:rsidR="00841722" w:rsidRDefault="006954FE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74" w:history="1">
            <w:r w:rsidR="00841722" w:rsidRPr="0036591A">
              <w:rPr>
                <w:rStyle w:val="Lienhypertexte"/>
              </w:rPr>
              <w:t>Le serveur RÉel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_Toc163111374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9</w:t>
            </w:r>
            <w:r w:rsidR="00841722">
              <w:rPr>
                <w:webHidden/>
              </w:rPr>
              <w:fldChar w:fldCharType="end"/>
            </w:r>
          </w:hyperlink>
        </w:p>
        <w:p w14:paraId="6C8EB622" w14:textId="2DE96EF4" w:rsidR="00841722" w:rsidRDefault="006954FE">
          <w:pPr>
            <w:pStyle w:val="TM3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75" w:history="1">
            <w:r w:rsidR="00841722" w:rsidRPr="0036591A">
              <w:rPr>
                <w:rStyle w:val="Lienhypertexte"/>
              </w:rPr>
              <w:t>Création des ordinateurs virtuels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_Toc163111375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9</w:t>
            </w:r>
            <w:r w:rsidR="00841722">
              <w:rPr>
                <w:webHidden/>
              </w:rPr>
              <w:fldChar w:fldCharType="end"/>
            </w:r>
          </w:hyperlink>
        </w:p>
        <w:p w14:paraId="39EE2206" w14:textId="444F573F" w:rsidR="00841722" w:rsidRDefault="006954FE">
          <w:pPr>
            <w:pStyle w:val="TM3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76" w:history="1">
            <w:r w:rsidR="00841722" w:rsidRPr="0036591A">
              <w:rPr>
                <w:rStyle w:val="Lienhypertexte"/>
              </w:rPr>
              <w:t>Configuration des ordinateurs virtuels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_Toc163111376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9</w:t>
            </w:r>
            <w:r w:rsidR="00841722">
              <w:rPr>
                <w:webHidden/>
              </w:rPr>
              <w:fldChar w:fldCharType="end"/>
            </w:r>
          </w:hyperlink>
        </w:p>
        <w:p w14:paraId="7F9C1AC4" w14:textId="5FC9A1FB" w:rsidR="00841722" w:rsidRDefault="006954FE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77" w:history="1">
            <w:r w:rsidR="00841722" w:rsidRPr="0036591A">
              <w:rPr>
                <w:rStyle w:val="Lienhypertexte"/>
              </w:rPr>
              <w:t>Le serveur DNS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_Toc163111377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9</w:t>
            </w:r>
            <w:r w:rsidR="00841722">
              <w:rPr>
                <w:webHidden/>
              </w:rPr>
              <w:fldChar w:fldCharType="end"/>
            </w:r>
          </w:hyperlink>
        </w:p>
        <w:p w14:paraId="22BBC232" w14:textId="2EABA8A4" w:rsidR="00841722" w:rsidRDefault="006954FE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78" w:history="1">
            <w:r w:rsidR="00841722" w:rsidRPr="0036591A">
              <w:rPr>
                <w:rStyle w:val="Lienhypertexte"/>
              </w:rPr>
              <w:t>stratÉgies de groupe - DOMAINE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_Toc163111378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10</w:t>
            </w:r>
            <w:r w:rsidR="00841722">
              <w:rPr>
                <w:webHidden/>
              </w:rPr>
              <w:fldChar w:fldCharType="end"/>
            </w:r>
          </w:hyperlink>
        </w:p>
        <w:p w14:paraId="1815CEB6" w14:textId="3A87C003" w:rsidR="00841722" w:rsidRDefault="006954FE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79" w:history="1">
            <w:r w:rsidR="00841722" w:rsidRPr="0036591A">
              <w:rPr>
                <w:rStyle w:val="Lienhypertexte"/>
              </w:rPr>
              <w:t>LE dÉpartement "INFORMATIQUE"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_Toc163111379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11</w:t>
            </w:r>
            <w:r w:rsidR="00841722">
              <w:rPr>
                <w:webHidden/>
              </w:rPr>
              <w:fldChar w:fldCharType="end"/>
            </w:r>
          </w:hyperlink>
        </w:p>
        <w:p w14:paraId="17A7C7BA" w14:textId="5740C582" w:rsidR="00841722" w:rsidRDefault="006954FE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80" w:history="1">
            <w:r w:rsidR="00841722" w:rsidRPr="0036591A">
              <w:rPr>
                <w:rStyle w:val="Lienhypertexte"/>
              </w:rPr>
              <w:t>Les unitÉs d’organisation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_Toc163111380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12</w:t>
            </w:r>
            <w:r w:rsidR="00841722">
              <w:rPr>
                <w:webHidden/>
              </w:rPr>
              <w:fldChar w:fldCharType="end"/>
            </w:r>
          </w:hyperlink>
        </w:p>
        <w:p w14:paraId="1AA5F979" w14:textId="13B48973" w:rsidR="00841722" w:rsidRDefault="006954FE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81" w:history="1">
            <w:r w:rsidR="00841722" w:rsidRPr="0036591A">
              <w:rPr>
                <w:rStyle w:val="Lienhypertexte"/>
              </w:rPr>
              <w:t>Les utilisateurs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_Toc163111381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13</w:t>
            </w:r>
            <w:r w:rsidR="00841722">
              <w:rPr>
                <w:webHidden/>
              </w:rPr>
              <w:fldChar w:fldCharType="end"/>
            </w:r>
          </w:hyperlink>
        </w:p>
        <w:p w14:paraId="6C6054B2" w14:textId="61B657DE" w:rsidR="00841722" w:rsidRDefault="006954FE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82" w:history="1">
            <w:r w:rsidR="00841722" w:rsidRPr="0036591A">
              <w:rPr>
                <w:rStyle w:val="Lienhypertexte"/>
              </w:rPr>
              <w:t>Généralités sur les utilisateurs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_Toc163111382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13</w:t>
            </w:r>
            <w:r w:rsidR="00841722">
              <w:rPr>
                <w:webHidden/>
              </w:rPr>
              <w:fldChar w:fldCharType="end"/>
            </w:r>
          </w:hyperlink>
        </w:p>
        <w:p w14:paraId="469E2447" w14:textId="13F5F3DC" w:rsidR="00841722" w:rsidRDefault="006954FE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83" w:history="1">
            <w:r w:rsidR="00841722" w:rsidRPr="0036591A">
              <w:rPr>
                <w:rStyle w:val="Lienhypertexte"/>
              </w:rPr>
              <w:t>les groupes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_Toc163111383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14</w:t>
            </w:r>
            <w:r w:rsidR="00841722">
              <w:rPr>
                <w:webHidden/>
              </w:rPr>
              <w:fldChar w:fldCharType="end"/>
            </w:r>
          </w:hyperlink>
        </w:p>
        <w:p w14:paraId="3BE29C1F" w14:textId="5094F958" w:rsidR="00841722" w:rsidRDefault="006954FE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84" w:history="1">
            <w:r w:rsidR="00841722" w:rsidRPr="0036591A">
              <w:rPr>
                <w:rStyle w:val="Lienhypertexte"/>
              </w:rPr>
              <w:t>Généralités sur les groupes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_Toc163111384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14</w:t>
            </w:r>
            <w:r w:rsidR="00841722">
              <w:rPr>
                <w:webHidden/>
              </w:rPr>
              <w:fldChar w:fldCharType="end"/>
            </w:r>
          </w:hyperlink>
        </w:p>
        <w:p w14:paraId="7F8C336A" w14:textId="5BD7396F" w:rsidR="00841722" w:rsidRDefault="006954FE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85" w:history="1">
            <w:r w:rsidR="00841722" w:rsidRPr="0036591A">
              <w:rPr>
                <w:rStyle w:val="Lienhypertexte"/>
              </w:rPr>
              <w:t>Ajouter les utilisateurs aux groupes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_Toc163111385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14</w:t>
            </w:r>
            <w:r w:rsidR="00841722">
              <w:rPr>
                <w:webHidden/>
              </w:rPr>
              <w:fldChar w:fldCharType="end"/>
            </w:r>
          </w:hyperlink>
        </w:p>
        <w:p w14:paraId="409D67C3" w14:textId="60724533" w:rsidR="00841722" w:rsidRDefault="006954FE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86" w:history="1">
            <w:r w:rsidR="00841722" w:rsidRPr="0036591A">
              <w:rPr>
                <w:rStyle w:val="Lienhypertexte"/>
              </w:rPr>
              <w:t>LeS serveurS de fichiers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_Toc163111386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15</w:t>
            </w:r>
            <w:r w:rsidR="00841722">
              <w:rPr>
                <w:webHidden/>
              </w:rPr>
              <w:fldChar w:fldCharType="end"/>
            </w:r>
          </w:hyperlink>
        </w:p>
        <w:p w14:paraId="71A28039" w14:textId="10ACFB02" w:rsidR="00841722" w:rsidRDefault="006954FE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87" w:history="1">
            <w:r w:rsidR="00841722" w:rsidRPr="0036591A">
              <w:rPr>
                <w:rStyle w:val="Lienhypertexte"/>
              </w:rPr>
              <w:t>Les dossiers personnels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_Toc163111387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15</w:t>
            </w:r>
            <w:r w:rsidR="00841722">
              <w:rPr>
                <w:webHidden/>
              </w:rPr>
              <w:fldChar w:fldCharType="end"/>
            </w:r>
          </w:hyperlink>
        </w:p>
        <w:p w14:paraId="021E097D" w14:textId="72298A50" w:rsidR="00841722" w:rsidRDefault="006954FE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88" w:history="1">
            <w:r w:rsidR="00841722" w:rsidRPr="0036591A">
              <w:rPr>
                <w:rStyle w:val="Lienhypertexte"/>
              </w:rPr>
              <w:t>Les dossiers du département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_Toc163111388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16</w:t>
            </w:r>
            <w:r w:rsidR="00841722">
              <w:rPr>
                <w:webHidden/>
              </w:rPr>
              <w:fldChar w:fldCharType="end"/>
            </w:r>
          </w:hyperlink>
        </w:p>
        <w:p w14:paraId="555EC0C6" w14:textId="6C830216" w:rsidR="00841722" w:rsidRDefault="006954FE">
          <w:pPr>
            <w:pStyle w:val="TM3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89" w:history="1">
            <w:r w:rsidR="00841722" w:rsidRPr="0036591A">
              <w:rPr>
                <w:rStyle w:val="Lienhypertexte"/>
              </w:rPr>
              <w:t>Autorisations sur les dossiers du département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_Toc163111389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17</w:t>
            </w:r>
            <w:r w:rsidR="00841722">
              <w:rPr>
                <w:webHidden/>
              </w:rPr>
              <w:fldChar w:fldCharType="end"/>
            </w:r>
          </w:hyperlink>
        </w:p>
        <w:p w14:paraId="2F1646E5" w14:textId="41098717" w:rsidR="00841722" w:rsidRDefault="006954FE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90" w:history="1">
            <w:r w:rsidR="00841722" w:rsidRPr="0036591A">
              <w:rPr>
                <w:rStyle w:val="Lienhypertexte"/>
              </w:rPr>
              <w:t>Les espaces de noms (DFS)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_Toc163111390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18</w:t>
            </w:r>
            <w:r w:rsidR="00841722">
              <w:rPr>
                <w:webHidden/>
              </w:rPr>
              <w:fldChar w:fldCharType="end"/>
            </w:r>
          </w:hyperlink>
        </w:p>
        <w:p w14:paraId="04AA9D4E" w14:textId="2EE959C4" w:rsidR="00841722" w:rsidRDefault="006954FE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91" w:history="1">
            <w:r w:rsidR="00841722" w:rsidRPr="0036591A">
              <w:rPr>
                <w:rStyle w:val="Lienhypertexte"/>
              </w:rPr>
              <w:t>Les quotas de dossiers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_Toc163111391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18</w:t>
            </w:r>
            <w:r w:rsidR="00841722">
              <w:rPr>
                <w:webHidden/>
              </w:rPr>
              <w:fldChar w:fldCharType="end"/>
            </w:r>
          </w:hyperlink>
        </w:p>
        <w:p w14:paraId="20617235" w14:textId="3FAD5A58" w:rsidR="00841722" w:rsidRDefault="006954FE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92" w:history="1">
            <w:r w:rsidR="00841722" w:rsidRPr="0036591A">
              <w:rPr>
                <w:rStyle w:val="Lienhypertexte"/>
              </w:rPr>
              <w:t>Description des quotas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_Toc163111392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18</w:t>
            </w:r>
            <w:r w:rsidR="00841722">
              <w:rPr>
                <w:webHidden/>
              </w:rPr>
              <w:fldChar w:fldCharType="end"/>
            </w:r>
          </w:hyperlink>
        </w:p>
        <w:p w14:paraId="55672FEC" w14:textId="6EBBE5F1" w:rsidR="00841722" w:rsidRDefault="006954FE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93" w:history="1">
            <w:r w:rsidR="00841722" w:rsidRPr="0036591A">
              <w:rPr>
                <w:rStyle w:val="Lienhypertexte"/>
              </w:rPr>
              <w:t>Les rapports de quotas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_Toc163111393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18</w:t>
            </w:r>
            <w:r w:rsidR="00841722">
              <w:rPr>
                <w:webHidden/>
              </w:rPr>
              <w:fldChar w:fldCharType="end"/>
            </w:r>
          </w:hyperlink>
        </w:p>
        <w:p w14:paraId="72A65450" w14:textId="48CAAC2C" w:rsidR="00841722" w:rsidRDefault="006954FE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94" w:history="1">
            <w:r w:rsidR="00841722" w:rsidRPr="0036591A">
              <w:rPr>
                <w:rStyle w:val="Lienhypertexte"/>
              </w:rPr>
              <w:t>StratÉgies de groupe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_Toc163111394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19</w:t>
            </w:r>
            <w:r w:rsidR="00841722">
              <w:rPr>
                <w:webHidden/>
              </w:rPr>
              <w:fldChar w:fldCharType="end"/>
            </w:r>
          </w:hyperlink>
        </w:p>
        <w:p w14:paraId="71FD6A42" w14:textId="72391123" w:rsidR="00841722" w:rsidRDefault="006954FE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95" w:history="1">
            <w:r w:rsidR="00841722" w:rsidRPr="0036591A">
              <w:rPr>
                <w:rStyle w:val="Lienhypertexte"/>
              </w:rPr>
              <w:t>Stratégie pour les postes clients du département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_Toc163111395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19</w:t>
            </w:r>
            <w:r w:rsidR="00841722">
              <w:rPr>
                <w:webHidden/>
              </w:rPr>
              <w:fldChar w:fldCharType="end"/>
            </w:r>
          </w:hyperlink>
        </w:p>
        <w:p w14:paraId="21E26715" w14:textId="24CD4EA4" w:rsidR="00841722" w:rsidRDefault="006954FE">
          <w:pPr>
            <w:pStyle w:val="TM2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96" w:history="1">
            <w:r w:rsidR="00841722" w:rsidRPr="0036591A">
              <w:rPr>
                <w:rStyle w:val="Lienhypertexte"/>
              </w:rPr>
              <w:t>Stratégie pour les utilisateurs du département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_Toc163111396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20</w:t>
            </w:r>
            <w:r w:rsidR="00841722">
              <w:rPr>
                <w:webHidden/>
              </w:rPr>
              <w:fldChar w:fldCharType="end"/>
            </w:r>
          </w:hyperlink>
        </w:p>
        <w:p w14:paraId="059942E9" w14:textId="2C9AF4DA" w:rsidR="00841722" w:rsidRDefault="006954FE">
          <w:pPr>
            <w:pStyle w:val="TM1"/>
            <w:rPr>
              <w:rFonts w:asciiTheme="minorHAnsi" w:hAnsiTheme="minorHAnsi"/>
              <w:b w:val="0"/>
              <w:bCs w:val="0"/>
              <w:caps w:val="0"/>
              <w:color w:val="auto"/>
              <w:sz w:val="22"/>
              <w:szCs w:val="22"/>
              <w:lang w:val="fr-CA" w:eastAsia="fr-CA"/>
            </w:rPr>
          </w:pPr>
          <w:hyperlink w:anchor="_Toc163111397" w:history="1">
            <w:r w:rsidR="00841722" w:rsidRPr="0036591A">
              <w:rPr>
                <w:rStyle w:val="Lienhypertexte"/>
              </w:rPr>
              <w:t>Annexe - ÉvaluationS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_Toc163111397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21</w:t>
            </w:r>
            <w:r w:rsidR="00841722">
              <w:rPr>
                <w:webHidden/>
              </w:rPr>
              <w:fldChar w:fldCharType="end"/>
            </w:r>
          </w:hyperlink>
        </w:p>
        <w:p w14:paraId="63A8938C" w14:textId="3034FD35" w:rsidR="00841722" w:rsidRDefault="006954FE">
          <w:pPr>
            <w:pStyle w:val="TM3"/>
            <w:rPr>
              <w:rFonts w:asciiTheme="minorHAnsi" w:hAnsiTheme="minorHAnsi"/>
              <w:sz w:val="22"/>
              <w:szCs w:val="22"/>
              <w:lang w:val="fr-CA" w:eastAsia="fr-CA"/>
            </w:rPr>
          </w:pPr>
          <w:hyperlink w:anchor="_Toc163111398" w:history="1">
            <w:r w:rsidR="00841722" w:rsidRPr="0036591A">
              <w:rPr>
                <w:rStyle w:val="Lienhypertexte"/>
                <w:b/>
              </w:rPr>
              <w:t>Évaluation de la deuxième étape</w:t>
            </w:r>
            <w:r w:rsidR="00841722">
              <w:rPr>
                <w:webHidden/>
              </w:rPr>
              <w:tab/>
            </w:r>
            <w:r w:rsidR="00841722">
              <w:rPr>
                <w:webHidden/>
              </w:rPr>
              <w:fldChar w:fldCharType="begin"/>
            </w:r>
            <w:r w:rsidR="00841722">
              <w:rPr>
                <w:webHidden/>
              </w:rPr>
              <w:instrText xml:space="preserve"> PAGEREF _Toc163111398 \h </w:instrText>
            </w:r>
            <w:r w:rsidR="00841722">
              <w:rPr>
                <w:webHidden/>
              </w:rPr>
            </w:r>
            <w:r w:rsidR="00841722">
              <w:rPr>
                <w:webHidden/>
              </w:rPr>
              <w:fldChar w:fldCharType="separate"/>
            </w:r>
            <w:r w:rsidR="00841722">
              <w:rPr>
                <w:webHidden/>
              </w:rPr>
              <w:t>21</w:t>
            </w:r>
            <w:r w:rsidR="00841722">
              <w:rPr>
                <w:webHidden/>
              </w:rPr>
              <w:fldChar w:fldCharType="end"/>
            </w:r>
          </w:hyperlink>
        </w:p>
        <w:p w14:paraId="5EA2FEAE" w14:textId="553156D2" w:rsidR="00C006EF" w:rsidRDefault="00794C2A" w:rsidP="00C006EF">
          <w:r w:rsidRPr="00841722">
            <w:fldChar w:fldCharType="end"/>
          </w:r>
          <w:r w:rsidR="00BE093F" w:rsidRPr="00841722">
            <w:br w:type="page"/>
          </w:r>
        </w:p>
      </w:sdtContent>
    </w:sdt>
    <w:p w14:paraId="2E113F57" w14:textId="77777777" w:rsidR="00602E70" w:rsidRPr="00B928EE" w:rsidRDefault="00602E70" w:rsidP="000E3797">
      <w:pPr>
        <w:pStyle w:val="Titre1"/>
        <w:spacing w:before="0" w:after="0"/>
        <w:rPr>
          <w:sz w:val="40"/>
          <w:szCs w:val="40"/>
        </w:rPr>
      </w:pPr>
      <w:bookmarkStart w:id="0" w:name="_Toc354378765"/>
      <w:bookmarkStart w:id="1" w:name="_Toc354479513"/>
      <w:bookmarkStart w:id="2" w:name="_Toc163111361"/>
      <w:r w:rsidRPr="00B928EE">
        <w:rPr>
          <w:sz w:val="40"/>
          <w:szCs w:val="40"/>
        </w:rPr>
        <w:lastRenderedPageBreak/>
        <w:t>Introduction</w:t>
      </w:r>
      <w:bookmarkEnd w:id="0"/>
      <w:bookmarkEnd w:id="1"/>
      <w:bookmarkEnd w:id="2"/>
    </w:p>
    <w:p w14:paraId="66B7B62F" w14:textId="77777777" w:rsidR="00C006EF" w:rsidRPr="00B97183" w:rsidRDefault="00C006EF" w:rsidP="00B97183">
      <w:pPr>
        <w:pStyle w:val="Titre2"/>
        <w:spacing w:before="0" w:after="0"/>
        <w:rPr>
          <w:sz w:val="40"/>
          <w:szCs w:val="40"/>
        </w:rPr>
      </w:pPr>
      <w:bookmarkStart w:id="3" w:name="_Toc354378766"/>
      <w:bookmarkStart w:id="4" w:name="_Toc354479514"/>
      <w:bookmarkStart w:id="5" w:name="_Toc163111362"/>
      <w:r w:rsidRPr="00B97183">
        <w:rPr>
          <w:sz w:val="40"/>
          <w:szCs w:val="40"/>
        </w:rPr>
        <w:t>Objectif</w:t>
      </w:r>
      <w:r w:rsidR="002A5CC7" w:rsidRPr="00B97183">
        <w:rPr>
          <w:sz w:val="40"/>
          <w:szCs w:val="40"/>
        </w:rPr>
        <w:t xml:space="preserve"> général</w:t>
      </w:r>
      <w:r w:rsidR="00602E70" w:rsidRPr="00B97183">
        <w:rPr>
          <w:sz w:val="40"/>
          <w:szCs w:val="40"/>
        </w:rPr>
        <w:t xml:space="preserve"> du projet</w:t>
      </w:r>
      <w:bookmarkEnd w:id="3"/>
      <w:bookmarkEnd w:id="4"/>
      <w:bookmarkEnd w:id="5"/>
    </w:p>
    <w:p w14:paraId="672DB93F" w14:textId="77777777" w:rsidR="00AC30A7" w:rsidRDefault="00602E70" w:rsidP="00F066AF">
      <w:pPr>
        <w:spacing w:before="0" w:after="0"/>
      </w:pPr>
      <w:r>
        <w:t>Ce projet constitue</w:t>
      </w:r>
      <w:r w:rsidR="00F907B5">
        <w:t xml:space="preserve"> la partie pratique de</w:t>
      </w:r>
      <w:r>
        <w:t xml:space="preserve"> l’épreuve certificative d</w:t>
      </w:r>
      <w:r w:rsidR="00A4128F">
        <w:t xml:space="preserve">u </w:t>
      </w:r>
      <w:r>
        <w:t>cours 420-</w:t>
      </w:r>
      <w:r w:rsidR="00261B71">
        <w:t>C53</w:t>
      </w:r>
      <w:r>
        <w:t>.</w:t>
      </w:r>
    </w:p>
    <w:p w14:paraId="10E06465" w14:textId="77777777" w:rsidR="00AC30A7" w:rsidRDefault="00AC30A7" w:rsidP="00F066AF">
      <w:pPr>
        <w:spacing w:before="0" w:after="0"/>
      </w:pPr>
    </w:p>
    <w:p w14:paraId="30D51127" w14:textId="34F81B87" w:rsidR="00B84366" w:rsidRDefault="00B84366" w:rsidP="00F066AF">
      <w:pPr>
        <w:spacing w:before="0" w:after="0"/>
      </w:pPr>
      <w:r>
        <w:t xml:space="preserve">Ce projet vérifie les compétences en lien avec </w:t>
      </w:r>
      <w:r w:rsidR="00026657">
        <w:t>l'</w:t>
      </w:r>
      <w:r w:rsidR="004B18EC">
        <w:t>Active Directory.</w:t>
      </w:r>
      <w:r>
        <w:t xml:space="preserve"> </w:t>
      </w:r>
      <w:r w:rsidR="00093DFA">
        <w:t xml:space="preserve">Il vérifie aussi la capacité de réaliser </w:t>
      </w:r>
      <w:r w:rsidR="00C73715">
        <w:t>d</w:t>
      </w:r>
      <w:r w:rsidR="00093DFA">
        <w:t>es tâches par la programmation de script</w:t>
      </w:r>
      <w:r w:rsidR="00554E3C">
        <w:t>s</w:t>
      </w:r>
      <w:r w:rsidR="00093DFA">
        <w:t xml:space="preserve"> PowerShell.</w:t>
      </w:r>
    </w:p>
    <w:p w14:paraId="78FFC41B" w14:textId="77777777" w:rsidR="00F066AF" w:rsidRDefault="00F066AF" w:rsidP="00F066AF">
      <w:pPr>
        <w:spacing w:before="0" w:after="0"/>
      </w:pPr>
    </w:p>
    <w:p w14:paraId="07132FD5" w14:textId="1F52378C" w:rsidR="00602E70" w:rsidRDefault="00602E70" w:rsidP="00F066AF">
      <w:pPr>
        <w:spacing w:before="0" w:after="0"/>
      </w:pPr>
      <w:r w:rsidRPr="00DC25BE">
        <w:t xml:space="preserve">L’objectif </w:t>
      </w:r>
      <w:r w:rsidR="00093DFA" w:rsidRPr="00DC25BE">
        <w:t xml:space="preserve">général </w:t>
      </w:r>
      <w:r w:rsidRPr="00DC25BE">
        <w:t xml:space="preserve">poursuivi est de mettre en </w:t>
      </w:r>
      <w:r w:rsidR="00093DFA" w:rsidRPr="00DC25BE">
        <w:t>production</w:t>
      </w:r>
      <w:r w:rsidRPr="00DC25BE">
        <w:t xml:space="preserve"> une structure </w:t>
      </w:r>
      <w:r w:rsidR="00093DFA" w:rsidRPr="00DC25BE">
        <w:t xml:space="preserve">physique et logique </w:t>
      </w:r>
      <w:r w:rsidRPr="00DC25BE">
        <w:t>d</w:t>
      </w:r>
      <w:r w:rsidR="00093DFA" w:rsidRPr="00DC25BE">
        <w:t>’un</w:t>
      </w:r>
      <w:r w:rsidRPr="00DC25BE">
        <w:t xml:space="preserve"> réseau corporatif.</w:t>
      </w:r>
    </w:p>
    <w:p w14:paraId="061EA0C6" w14:textId="77777777" w:rsidR="00F066AF" w:rsidRDefault="00F066AF" w:rsidP="00F066AF">
      <w:pPr>
        <w:spacing w:before="0" w:after="0"/>
      </w:pPr>
    </w:p>
    <w:p w14:paraId="600A8DB7" w14:textId="77777777" w:rsidR="00D51869" w:rsidRPr="00DC25BE" w:rsidRDefault="00D51869" w:rsidP="00F066AF">
      <w:pPr>
        <w:spacing w:before="0" w:after="0"/>
      </w:pPr>
      <w:r w:rsidRPr="00D51869">
        <w:t xml:space="preserve">Le </w:t>
      </w:r>
      <w:r w:rsidRPr="00DC25BE">
        <w:t>projet est le résultat d’un travail individuel.</w:t>
      </w:r>
    </w:p>
    <w:p w14:paraId="0FEB91C1" w14:textId="77777777" w:rsidR="007C5CB2" w:rsidRPr="00DC25BE" w:rsidRDefault="007C5CB2" w:rsidP="00F066AF">
      <w:pPr>
        <w:spacing w:before="0" w:after="0"/>
      </w:pPr>
    </w:p>
    <w:p w14:paraId="5B435EA5" w14:textId="25DFA241" w:rsidR="00602E70" w:rsidRDefault="001A2B9D" w:rsidP="00F066AF">
      <w:pPr>
        <w:spacing w:before="0" w:after="0"/>
      </w:pPr>
      <w:r w:rsidRPr="00DC25BE">
        <w:t>Les dernières semaines de cours sont réservées à la préparation de ce projet.</w:t>
      </w:r>
    </w:p>
    <w:p w14:paraId="4292CF5C" w14:textId="77777777" w:rsidR="007C5CB2" w:rsidRDefault="007C5CB2" w:rsidP="00F066AF">
      <w:pPr>
        <w:spacing w:before="0" w:after="0"/>
      </w:pPr>
      <w:bookmarkStart w:id="6" w:name="_Toc308187639"/>
      <w:bookmarkStart w:id="7" w:name="_Toc354378767"/>
      <w:bookmarkStart w:id="8" w:name="_Toc354479515"/>
    </w:p>
    <w:p w14:paraId="01A0336C" w14:textId="5CDE471F" w:rsidR="000B0B76" w:rsidRPr="008266EF" w:rsidRDefault="00C2293D" w:rsidP="00BE3C7A">
      <w:pPr>
        <w:pStyle w:val="Titre2"/>
        <w:spacing w:before="0" w:after="0"/>
        <w:rPr>
          <w:sz w:val="40"/>
          <w:szCs w:val="40"/>
        </w:rPr>
      </w:pPr>
      <w:bookmarkStart w:id="9" w:name="_Toc308187661"/>
      <w:bookmarkStart w:id="10" w:name="_Toc354378768"/>
      <w:bookmarkStart w:id="11" w:name="_Toc354479516"/>
      <w:bookmarkStart w:id="12" w:name="_Toc163111363"/>
      <w:bookmarkEnd w:id="6"/>
      <w:bookmarkEnd w:id="7"/>
      <w:bookmarkEnd w:id="8"/>
      <w:r w:rsidRPr="008266EF">
        <w:rPr>
          <w:sz w:val="40"/>
          <w:szCs w:val="40"/>
        </w:rPr>
        <w:t xml:space="preserve">Objectifs </w:t>
      </w:r>
      <w:r w:rsidR="006E0394" w:rsidRPr="008266EF">
        <w:rPr>
          <w:sz w:val="40"/>
          <w:szCs w:val="40"/>
        </w:rPr>
        <w:t xml:space="preserve">particuliers </w:t>
      </w:r>
      <w:r w:rsidRPr="008266EF">
        <w:rPr>
          <w:sz w:val="40"/>
          <w:szCs w:val="40"/>
        </w:rPr>
        <w:t xml:space="preserve">du </w:t>
      </w:r>
      <w:r w:rsidR="00562CC6">
        <w:rPr>
          <w:sz w:val="40"/>
          <w:szCs w:val="40"/>
        </w:rPr>
        <w:t>projet</w:t>
      </w:r>
      <w:bookmarkEnd w:id="9"/>
      <w:bookmarkEnd w:id="10"/>
      <w:bookmarkEnd w:id="11"/>
      <w:bookmarkEnd w:id="12"/>
    </w:p>
    <w:p w14:paraId="79E156E6" w14:textId="2676F14F" w:rsidR="00B1081C" w:rsidRDefault="000B0B76" w:rsidP="00BA091C">
      <w:pPr>
        <w:spacing w:before="0" w:after="0"/>
        <w:rPr>
          <w:szCs w:val="24"/>
        </w:rPr>
      </w:pPr>
      <w:r>
        <w:rPr>
          <w:szCs w:val="24"/>
        </w:rPr>
        <w:t xml:space="preserve">Il s’agit </w:t>
      </w:r>
      <w:r w:rsidR="00FF6F97">
        <w:rPr>
          <w:szCs w:val="24"/>
        </w:rPr>
        <w:t xml:space="preserve">d'installer </w:t>
      </w:r>
      <w:r>
        <w:rPr>
          <w:szCs w:val="24"/>
        </w:rPr>
        <w:t xml:space="preserve">une gestion des ressources </w:t>
      </w:r>
      <w:r w:rsidR="00CC5162">
        <w:rPr>
          <w:szCs w:val="24"/>
        </w:rPr>
        <w:t>d’un réseau corporatif sous</w:t>
      </w:r>
      <w:r w:rsidR="001837DF">
        <w:rPr>
          <w:szCs w:val="24"/>
        </w:rPr>
        <w:t xml:space="preserve"> Active Directory.</w:t>
      </w:r>
      <w:r w:rsidR="00CF57C6">
        <w:rPr>
          <w:szCs w:val="24"/>
        </w:rPr>
        <w:t xml:space="preserve"> </w:t>
      </w:r>
      <w:r w:rsidR="005A7B57">
        <w:rPr>
          <w:szCs w:val="24"/>
        </w:rPr>
        <w:t>Vous serez responsable</w:t>
      </w:r>
      <w:r w:rsidRPr="00567F3A">
        <w:rPr>
          <w:szCs w:val="24"/>
        </w:rPr>
        <w:t xml:space="preserve"> </w:t>
      </w:r>
      <w:r>
        <w:rPr>
          <w:szCs w:val="24"/>
        </w:rPr>
        <w:t>d</w:t>
      </w:r>
      <w:r w:rsidR="00987CF9">
        <w:rPr>
          <w:szCs w:val="24"/>
        </w:rPr>
        <w:t>'un</w:t>
      </w:r>
      <w:r w:rsidRPr="00567F3A">
        <w:rPr>
          <w:szCs w:val="24"/>
        </w:rPr>
        <w:t xml:space="preserve"> </w:t>
      </w:r>
      <w:r>
        <w:rPr>
          <w:szCs w:val="24"/>
        </w:rPr>
        <w:t>département</w:t>
      </w:r>
      <w:r w:rsidRPr="00567F3A">
        <w:rPr>
          <w:szCs w:val="24"/>
        </w:rPr>
        <w:t>.</w:t>
      </w:r>
    </w:p>
    <w:p w14:paraId="54CFBD40" w14:textId="77777777" w:rsidR="00BA091C" w:rsidRDefault="00BA091C" w:rsidP="00BA091C">
      <w:pPr>
        <w:spacing w:before="0" w:after="0"/>
        <w:rPr>
          <w:szCs w:val="24"/>
        </w:rPr>
      </w:pPr>
    </w:p>
    <w:p w14:paraId="409C23D4" w14:textId="428779B9" w:rsidR="000B0B76" w:rsidRPr="00567F3A" w:rsidRDefault="000B0B76" w:rsidP="00BA091C">
      <w:pPr>
        <w:spacing w:before="0" w:after="0"/>
        <w:rPr>
          <w:szCs w:val="24"/>
        </w:rPr>
      </w:pPr>
      <w:r w:rsidRPr="00567F3A">
        <w:rPr>
          <w:szCs w:val="24"/>
        </w:rPr>
        <w:t>Voici les principaux objectifs techniques du projet</w:t>
      </w:r>
      <w:r w:rsidR="00A149C3">
        <w:rPr>
          <w:szCs w:val="24"/>
        </w:rPr>
        <w:t> :</w:t>
      </w:r>
    </w:p>
    <w:p w14:paraId="41176537" w14:textId="77777777" w:rsidR="00BA091C" w:rsidRDefault="00BA091C" w:rsidP="00BA091C">
      <w:pPr>
        <w:spacing w:before="0" w:after="0"/>
        <w:rPr>
          <w:szCs w:val="24"/>
        </w:rPr>
      </w:pPr>
    </w:p>
    <w:p w14:paraId="3992C9B8" w14:textId="77777777" w:rsidR="000B0B76" w:rsidRPr="00BA091C" w:rsidRDefault="000B0B76" w:rsidP="00A149C3">
      <w:pPr>
        <w:spacing w:before="0" w:after="0"/>
        <w:ind w:firstLine="709"/>
        <w:rPr>
          <w:szCs w:val="24"/>
        </w:rPr>
      </w:pPr>
      <w:r w:rsidRPr="00BA091C">
        <w:rPr>
          <w:szCs w:val="24"/>
        </w:rPr>
        <w:t>Configurer un serveur en tant que contrôleur de domaine.</w:t>
      </w:r>
    </w:p>
    <w:p w14:paraId="4F517069" w14:textId="77777777" w:rsidR="00BA091C" w:rsidRDefault="00BA091C" w:rsidP="00BA091C">
      <w:pPr>
        <w:spacing w:before="0" w:after="0"/>
        <w:rPr>
          <w:szCs w:val="24"/>
        </w:rPr>
      </w:pPr>
    </w:p>
    <w:p w14:paraId="02523A73" w14:textId="77777777" w:rsidR="000B0B76" w:rsidRPr="00BA091C" w:rsidRDefault="000B0B76" w:rsidP="00A149C3">
      <w:pPr>
        <w:spacing w:before="0" w:after="0"/>
        <w:ind w:left="709"/>
        <w:rPr>
          <w:szCs w:val="24"/>
        </w:rPr>
      </w:pPr>
      <w:r w:rsidRPr="00BA091C">
        <w:rPr>
          <w:szCs w:val="24"/>
        </w:rPr>
        <w:t>Créer une structure d’unités d’organisation qui contiendra tous les objets de votre département.</w:t>
      </w:r>
    </w:p>
    <w:p w14:paraId="2798FA23" w14:textId="77777777" w:rsidR="00BA091C" w:rsidRDefault="00BA091C" w:rsidP="00BA091C">
      <w:pPr>
        <w:spacing w:before="0" w:after="0"/>
        <w:rPr>
          <w:szCs w:val="24"/>
        </w:rPr>
      </w:pPr>
    </w:p>
    <w:p w14:paraId="32C0D893" w14:textId="77777777" w:rsidR="000B0B76" w:rsidRPr="00BA091C" w:rsidRDefault="000B0B76" w:rsidP="00A149C3">
      <w:pPr>
        <w:spacing w:before="0" w:after="0"/>
        <w:ind w:left="709"/>
        <w:rPr>
          <w:szCs w:val="24"/>
        </w:rPr>
      </w:pPr>
      <w:r w:rsidRPr="00BA091C">
        <w:rPr>
          <w:szCs w:val="24"/>
        </w:rPr>
        <w:t xml:space="preserve">Créer </w:t>
      </w:r>
      <w:r w:rsidR="00B55C90" w:rsidRPr="00BA091C">
        <w:rPr>
          <w:szCs w:val="24"/>
        </w:rPr>
        <w:t>plusieurs dizaines</w:t>
      </w:r>
      <w:r w:rsidRPr="00BA091C">
        <w:rPr>
          <w:szCs w:val="24"/>
        </w:rPr>
        <w:t xml:space="preserve"> d’utilisateurs dans votre département, ayant chacun des propriétés particulières</w:t>
      </w:r>
      <w:r w:rsidR="00CB39B4" w:rsidRPr="00BA091C">
        <w:rPr>
          <w:szCs w:val="24"/>
        </w:rPr>
        <w:t>.</w:t>
      </w:r>
    </w:p>
    <w:p w14:paraId="2B41514D" w14:textId="77777777" w:rsidR="00BA091C" w:rsidRDefault="00BA091C" w:rsidP="00BA091C">
      <w:pPr>
        <w:spacing w:before="0" w:after="0"/>
        <w:rPr>
          <w:szCs w:val="24"/>
        </w:rPr>
      </w:pPr>
    </w:p>
    <w:p w14:paraId="03D8BEE8" w14:textId="3C141E85" w:rsidR="000B0B76" w:rsidRDefault="000B0B76" w:rsidP="00A149C3">
      <w:pPr>
        <w:spacing w:before="0" w:after="0"/>
        <w:ind w:firstLine="709"/>
        <w:rPr>
          <w:szCs w:val="24"/>
        </w:rPr>
      </w:pPr>
      <w:r w:rsidRPr="00BA091C">
        <w:rPr>
          <w:szCs w:val="24"/>
        </w:rPr>
        <w:t>Mettre en place des structures pour faciliter la gestion</w:t>
      </w:r>
    </w:p>
    <w:p w14:paraId="4109AAB5" w14:textId="77777777" w:rsidR="00110705" w:rsidRDefault="00110705" w:rsidP="00A149C3">
      <w:pPr>
        <w:spacing w:before="0" w:after="0"/>
        <w:ind w:firstLine="709"/>
        <w:rPr>
          <w:szCs w:val="24"/>
        </w:rPr>
      </w:pPr>
    </w:p>
    <w:p w14:paraId="6FA0B46F" w14:textId="73E2FD63" w:rsidR="00110705" w:rsidRDefault="00110705" w:rsidP="00110705">
      <w:pPr>
        <w:spacing w:before="0" w:after="0"/>
        <w:rPr>
          <w:szCs w:val="24"/>
        </w:rPr>
      </w:pPr>
      <w:r>
        <w:rPr>
          <w:szCs w:val="24"/>
        </w:rPr>
        <w:t>Il vous faudra :</w:t>
      </w:r>
    </w:p>
    <w:p w14:paraId="6AE39E58" w14:textId="77777777" w:rsidR="00C75ECE" w:rsidRPr="00BA091C" w:rsidRDefault="00C75ECE" w:rsidP="00BA091C">
      <w:pPr>
        <w:spacing w:before="0" w:after="0"/>
        <w:rPr>
          <w:szCs w:val="24"/>
        </w:rPr>
      </w:pPr>
    </w:p>
    <w:p w14:paraId="2D208C25" w14:textId="77777777" w:rsidR="000B0B76" w:rsidRDefault="000B0B76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567F3A">
        <w:t xml:space="preserve">Créer </w:t>
      </w:r>
      <w:r w:rsidR="006936E6">
        <w:t xml:space="preserve">tous les objets </w:t>
      </w:r>
      <w:r w:rsidR="000D292E">
        <w:t xml:space="preserve">de l'Active Directory </w:t>
      </w:r>
      <w:r w:rsidRPr="00567F3A">
        <w:t>par programmation</w:t>
      </w:r>
      <w:r>
        <w:t xml:space="preserve"> P</w:t>
      </w:r>
      <w:r w:rsidRPr="00567F3A">
        <w:t>ower</w:t>
      </w:r>
      <w:r>
        <w:t>S</w:t>
      </w:r>
      <w:r w:rsidR="00207666">
        <w:t>hell</w:t>
      </w:r>
    </w:p>
    <w:p w14:paraId="54AD3451" w14:textId="59BCD8BD" w:rsidR="000B0B76" w:rsidRDefault="0043012E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C</w:t>
      </w:r>
      <w:r w:rsidR="000B0B76">
        <w:t xml:space="preserve">réer </w:t>
      </w:r>
      <w:r w:rsidR="00FE68CB">
        <w:t>des stratégies de groupes</w:t>
      </w:r>
    </w:p>
    <w:p w14:paraId="52316752" w14:textId="221FADB3" w:rsidR="000B0B76" w:rsidRDefault="0043012E" w:rsidP="00ED7D65">
      <w:pPr>
        <w:pStyle w:val="Listepuces2"/>
        <w:numPr>
          <w:ilvl w:val="0"/>
          <w:numId w:val="8"/>
        </w:numPr>
        <w:spacing w:before="0" w:after="0" w:line="264" w:lineRule="auto"/>
        <w:jc w:val="left"/>
      </w:pPr>
      <w:r>
        <w:t>I</w:t>
      </w:r>
      <w:r w:rsidR="00E905AC">
        <w:t>mplanter les autorisations NTFS</w:t>
      </w:r>
      <w:r w:rsidR="003234F5">
        <w:t xml:space="preserve"> </w:t>
      </w:r>
      <w:r w:rsidR="00E905AC">
        <w:t xml:space="preserve">et </w:t>
      </w:r>
      <w:r w:rsidR="000B0B76" w:rsidRPr="00567F3A">
        <w:t>de partage afin d’o</w:t>
      </w:r>
      <w:r w:rsidR="00FC5D3B">
        <w:t>f</w:t>
      </w:r>
      <w:r w:rsidR="00D66024">
        <w:t>frir un environnement sécurisé</w:t>
      </w:r>
    </w:p>
    <w:p w14:paraId="4C558EED" w14:textId="1BF2AF3C" w:rsidR="00E32E10" w:rsidRDefault="00E32E10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 xml:space="preserve">Implanter </w:t>
      </w:r>
      <w:r w:rsidR="00083457">
        <w:t xml:space="preserve">une </w:t>
      </w:r>
      <w:r>
        <w:t>str</w:t>
      </w:r>
      <w:r w:rsidR="00C02C14">
        <w:t xml:space="preserve">ucture de dossiers </w:t>
      </w:r>
      <w:r w:rsidR="00083457">
        <w:t xml:space="preserve">pour les dossiers </w:t>
      </w:r>
      <w:r w:rsidR="00C02C14">
        <w:t>personnels</w:t>
      </w:r>
    </w:p>
    <w:p w14:paraId="40EE10CC" w14:textId="585719D2" w:rsidR="00D8206C" w:rsidRDefault="00D8206C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Implanter des DFS</w:t>
      </w:r>
    </w:p>
    <w:p w14:paraId="20867E35" w14:textId="025895F5" w:rsidR="00D8206C" w:rsidRDefault="00D8206C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Implanter des quotas</w:t>
      </w:r>
    </w:p>
    <w:p w14:paraId="6B9A61ED" w14:textId="1CABBD7B" w:rsidR="00734D0A" w:rsidRDefault="00734D0A" w:rsidP="00734D0A">
      <w:pPr>
        <w:pStyle w:val="Listepuces2"/>
        <w:numPr>
          <w:ilvl w:val="0"/>
          <w:numId w:val="0"/>
        </w:numPr>
        <w:spacing w:before="0" w:after="0" w:line="264" w:lineRule="auto"/>
      </w:pPr>
    </w:p>
    <w:p w14:paraId="0390DF3E" w14:textId="77777777" w:rsidR="00734D0A" w:rsidRDefault="00734D0A" w:rsidP="00734D0A">
      <w:pPr>
        <w:pStyle w:val="Listepuces2"/>
        <w:numPr>
          <w:ilvl w:val="0"/>
          <w:numId w:val="0"/>
        </w:numPr>
        <w:spacing w:before="0" w:after="0" w:line="264" w:lineRule="auto"/>
      </w:pPr>
    </w:p>
    <w:p w14:paraId="7608C695" w14:textId="77777777" w:rsidR="00602E70" w:rsidRPr="00730E0D" w:rsidRDefault="00602E70" w:rsidP="00730E0D">
      <w:pPr>
        <w:pStyle w:val="Titre1"/>
        <w:spacing w:before="0" w:after="0"/>
        <w:rPr>
          <w:sz w:val="40"/>
          <w:szCs w:val="40"/>
        </w:rPr>
      </w:pPr>
      <w:bookmarkStart w:id="13" w:name="_Toc354378769"/>
      <w:bookmarkStart w:id="14" w:name="_Toc354479517"/>
      <w:bookmarkStart w:id="15" w:name="_Toc163111364"/>
      <w:r w:rsidRPr="00730E0D">
        <w:rPr>
          <w:sz w:val="40"/>
          <w:szCs w:val="40"/>
        </w:rPr>
        <w:t>Fonctionnement g</w:t>
      </w:r>
      <w:r w:rsidR="002D0C6C" w:rsidRPr="00730E0D">
        <w:rPr>
          <w:sz w:val="40"/>
          <w:szCs w:val="40"/>
        </w:rPr>
        <w:t>É</w:t>
      </w:r>
      <w:r w:rsidRPr="00730E0D">
        <w:rPr>
          <w:sz w:val="40"/>
          <w:szCs w:val="40"/>
        </w:rPr>
        <w:t>n</w:t>
      </w:r>
      <w:r w:rsidR="002D0C6C" w:rsidRPr="00730E0D">
        <w:rPr>
          <w:sz w:val="40"/>
          <w:szCs w:val="40"/>
        </w:rPr>
        <w:t>É</w:t>
      </w:r>
      <w:r w:rsidRPr="00730E0D">
        <w:rPr>
          <w:sz w:val="40"/>
          <w:szCs w:val="40"/>
        </w:rPr>
        <w:t>ral</w:t>
      </w:r>
      <w:bookmarkEnd w:id="13"/>
      <w:bookmarkEnd w:id="14"/>
      <w:bookmarkEnd w:id="15"/>
    </w:p>
    <w:p w14:paraId="08977D4F" w14:textId="0CF76BD5" w:rsidR="0050364B" w:rsidRDefault="00A116A1" w:rsidP="0004047E">
      <w:pPr>
        <w:spacing w:before="0" w:after="0"/>
      </w:pPr>
      <w:r w:rsidRPr="00847E57">
        <w:t xml:space="preserve">Le projet s’étale sur </w:t>
      </w:r>
      <w:r w:rsidR="00847E57" w:rsidRPr="00847E57">
        <w:t xml:space="preserve">environ </w:t>
      </w:r>
      <w:r w:rsidR="00F51F56">
        <w:t>plusieurs</w:t>
      </w:r>
      <w:r w:rsidRPr="00847E57">
        <w:t xml:space="preserve"> semaines</w:t>
      </w:r>
      <w:r w:rsidR="00847E57" w:rsidRPr="00847E57">
        <w:t xml:space="preserve"> </w:t>
      </w:r>
      <w:r w:rsidR="003040B2">
        <w:t>à partir</w:t>
      </w:r>
      <w:r w:rsidR="00847E57" w:rsidRPr="00847E57">
        <w:t xml:space="preserve"> du </w:t>
      </w:r>
      <w:r w:rsidR="00070F07" w:rsidRPr="004A1EC3">
        <w:rPr>
          <w:b/>
          <w:bCs/>
          <w:color w:val="FF0000"/>
        </w:rPr>
        <w:t>4 avril</w:t>
      </w:r>
      <w:r w:rsidR="00070F07" w:rsidRPr="00F535E3">
        <w:rPr>
          <w:b/>
          <w:bCs/>
        </w:rPr>
        <w:t xml:space="preserve">. </w:t>
      </w:r>
    </w:p>
    <w:p w14:paraId="720CC77F" w14:textId="77777777" w:rsidR="0050364B" w:rsidRDefault="0050364B" w:rsidP="0004047E">
      <w:pPr>
        <w:spacing w:before="0" w:after="0"/>
      </w:pPr>
    </w:p>
    <w:p w14:paraId="4AF2012D" w14:textId="36AEFC2B" w:rsidR="00BF354E" w:rsidRDefault="00A116A1" w:rsidP="0004047E">
      <w:pPr>
        <w:spacing w:before="0" w:after="0"/>
      </w:pPr>
      <w:r w:rsidRPr="00847E57">
        <w:t>L</w:t>
      </w:r>
      <w:r w:rsidR="00B62DE2">
        <w:t xml:space="preserve">'examen pratique final </w:t>
      </w:r>
      <w:r w:rsidRPr="00847E57">
        <w:t xml:space="preserve">est divisé en </w:t>
      </w:r>
      <w:r w:rsidR="00FE1CE7" w:rsidRPr="00847E57">
        <w:t xml:space="preserve">deux grandes </w:t>
      </w:r>
      <w:r w:rsidRPr="00847E57">
        <w:t>étapes.</w:t>
      </w:r>
    </w:p>
    <w:p w14:paraId="1C4B3B0F" w14:textId="77777777" w:rsidR="00BF354E" w:rsidRDefault="00BF354E" w:rsidP="0004047E">
      <w:pPr>
        <w:spacing w:before="0" w:after="0"/>
      </w:pPr>
    </w:p>
    <w:p w14:paraId="178FBCBB" w14:textId="7246359A" w:rsidR="00FC3307" w:rsidRDefault="00A116A1" w:rsidP="0004047E">
      <w:pPr>
        <w:spacing w:before="0" w:after="0"/>
      </w:pPr>
      <w:r w:rsidRPr="00847E57">
        <w:t>La première étape</w:t>
      </w:r>
      <w:r w:rsidR="00847E57" w:rsidRPr="00847E57">
        <w:t xml:space="preserve"> </w:t>
      </w:r>
      <w:r w:rsidR="00F535E3" w:rsidRPr="00F535E3">
        <w:t xml:space="preserve">du </w:t>
      </w:r>
      <w:r w:rsidR="00F535E3" w:rsidRPr="004A1EC3">
        <w:rPr>
          <w:b/>
          <w:bCs/>
          <w:color w:val="FF0000"/>
        </w:rPr>
        <w:t>4 avril au 15 mai</w:t>
      </w:r>
      <w:r w:rsidRPr="004A1EC3">
        <w:rPr>
          <w:color w:val="FF0000"/>
        </w:rPr>
        <w:t xml:space="preserve"> </w:t>
      </w:r>
      <w:r w:rsidRPr="00847E57">
        <w:t xml:space="preserve">consiste à </w:t>
      </w:r>
      <w:r w:rsidR="00FC3307">
        <w:t>mettre en place</w:t>
      </w:r>
      <w:r w:rsidR="00C43464">
        <w:t xml:space="preserve"> la configuration décrite dans ce document.</w:t>
      </w:r>
    </w:p>
    <w:p w14:paraId="09154A3E" w14:textId="77777777" w:rsidR="00FC3307" w:rsidRDefault="00FC3307" w:rsidP="0004047E">
      <w:pPr>
        <w:spacing w:before="0" w:after="0"/>
        <w:rPr>
          <w:highlight w:val="yellow"/>
        </w:rPr>
      </w:pPr>
    </w:p>
    <w:p w14:paraId="49B7434E" w14:textId="66980A61" w:rsidR="00A116A1" w:rsidRDefault="00E04724" w:rsidP="0004047E">
      <w:pPr>
        <w:spacing w:before="0" w:after="0"/>
      </w:pPr>
      <w:r w:rsidRPr="00BF354E">
        <w:t>L</w:t>
      </w:r>
      <w:r w:rsidR="00A116A1" w:rsidRPr="00BF354E">
        <w:t xml:space="preserve">a </w:t>
      </w:r>
      <w:r w:rsidR="008D49C6" w:rsidRPr="00BF354E">
        <w:t>deuxième</w:t>
      </w:r>
      <w:r w:rsidR="00A116A1" w:rsidRPr="00BF354E">
        <w:t xml:space="preserve"> étape</w:t>
      </w:r>
      <w:r w:rsidR="00847E57" w:rsidRPr="00BF354E">
        <w:t xml:space="preserve"> </w:t>
      </w:r>
      <w:r w:rsidR="002A3F40" w:rsidRPr="00BF354E">
        <w:t xml:space="preserve">sera le </w:t>
      </w:r>
      <w:r w:rsidR="00F535E3" w:rsidRPr="004A1EC3">
        <w:rPr>
          <w:b/>
          <w:bCs/>
          <w:color w:val="FF0000"/>
        </w:rPr>
        <w:t>16 mai</w:t>
      </w:r>
      <w:r w:rsidR="00847E57" w:rsidRPr="00F535E3">
        <w:t>,</w:t>
      </w:r>
      <w:r w:rsidR="00847E57" w:rsidRPr="00BF354E">
        <w:t xml:space="preserve"> il </w:t>
      </w:r>
      <w:r w:rsidR="00C75ECE" w:rsidRPr="00BF354E">
        <w:t>s’agira pour vous d</w:t>
      </w:r>
      <w:r w:rsidR="00183D7E" w:rsidRPr="00BF354E">
        <w:t xml:space="preserve">'apporter des modifications que le professeur vous </w:t>
      </w:r>
      <w:r w:rsidR="00F45CFF" w:rsidRPr="00BF354E">
        <w:t>demandera d'effectuer</w:t>
      </w:r>
      <w:r w:rsidR="00183D7E" w:rsidRPr="00BF354E">
        <w:t>.</w:t>
      </w:r>
    </w:p>
    <w:p w14:paraId="458301E5" w14:textId="77777777" w:rsidR="0004047E" w:rsidRDefault="0004047E" w:rsidP="0004047E">
      <w:pPr>
        <w:spacing w:before="0" w:after="0"/>
      </w:pPr>
      <w:bookmarkStart w:id="16" w:name="_Toc308187616"/>
    </w:p>
    <w:p w14:paraId="4DEC98E4" w14:textId="77777777" w:rsidR="009212A9" w:rsidRPr="00DF0938" w:rsidRDefault="009212A9" w:rsidP="00DF0938">
      <w:pPr>
        <w:pStyle w:val="Titre2"/>
        <w:spacing w:before="0" w:after="0"/>
        <w:rPr>
          <w:sz w:val="40"/>
          <w:szCs w:val="40"/>
        </w:rPr>
      </w:pPr>
      <w:bookmarkStart w:id="17" w:name="_Toc354378770"/>
      <w:bookmarkStart w:id="18" w:name="_Toc354479518"/>
      <w:bookmarkStart w:id="19" w:name="_Toc163111365"/>
      <w:r w:rsidRPr="00DF0938">
        <w:rPr>
          <w:sz w:val="40"/>
          <w:szCs w:val="40"/>
        </w:rPr>
        <w:t>Étape pr</w:t>
      </w:r>
      <w:r w:rsidR="002D0C6C" w:rsidRPr="00DF0938">
        <w:rPr>
          <w:sz w:val="40"/>
          <w:szCs w:val="40"/>
        </w:rPr>
        <w:t>é</w:t>
      </w:r>
      <w:r w:rsidRPr="00DF0938">
        <w:rPr>
          <w:sz w:val="40"/>
          <w:szCs w:val="40"/>
        </w:rPr>
        <w:t>liminaire</w:t>
      </w:r>
      <w:bookmarkEnd w:id="16"/>
      <w:bookmarkEnd w:id="17"/>
      <w:bookmarkEnd w:id="18"/>
      <w:bookmarkEnd w:id="19"/>
    </w:p>
    <w:p w14:paraId="08B22F7C" w14:textId="6EFC696A" w:rsidR="003D7418" w:rsidRDefault="009212A9" w:rsidP="00DF0938">
      <w:pPr>
        <w:spacing w:before="0" w:after="0"/>
      </w:pPr>
      <w:r>
        <w:t xml:space="preserve">Les </w:t>
      </w:r>
      <w:r w:rsidR="00467BCF">
        <w:t>s</w:t>
      </w:r>
      <w:r w:rsidR="00A23321">
        <w:t>emaines</w:t>
      </w:r>
      <w:r>
        <w:t xml:space="preserve"> </w:t>
      </w:r>
      <w:r w:rsidR="00E57123">
        <w:t>précédant</w:t>
      </w:r>
      <w:r>
        <w:t xml:space="preserve"> </w:t>
      </w:r>
      <w:r w:rsidR="00ED679A">
        <w:t>la deuxième étape du</w:t>
      </w:r>
      <w:r>
        <w:t xml:space="preserve"> projet sont </w:t>
      </w:r>
      <w:r w:rsidR="00A23321">
        <w:t>dédiées</w:t>
      </w:r>
      <w:r>
        <w:t xml:space="preserve"> à </w:t>
      </w:r>
      <w:r w:rsidR="00AC61F2">
        <w:t>s</w:t>
      </w:r>
      <w:r>
        <w:t>a préparati</w:t>
      </w:r>
      <w:r w:rsidR="00AC61F2">
        <w:t>on</w:t>
      </w:r>
      <w:r>
        <w:t>.</w:t>
      </w:r>
    </w:p>
    <w:p w14:paraId="36D4548E" w14:textId="56883CA8" w:rsidR="0059673D" w:rsidRDefault="0059673D" w:rsidP="00DF0938">
      <w:pPr>
        <w:spacing w:before="0" w:after="0"/>
      </w:pPr>
    </w:p>
    <w:p w14:paraId="438BD797" w14:textId="116C9D77" w:rsidR="006970B7" w:rsidRPr="006970B7" w:rsidRDefault="006970B7" w:rsidP="006970B7">
      <w:pPr>
        <w:pBdr>
          <w:top w:val="single" w:sz="2" w:space="1" w:color="auto"/>
          <w:bottom w:val="single" w:sz="2" w:space="1" w:color="auto"/>
        </w:pBdr>
        <w:shd w:val="pct10" w:color="auto" w:fill="auto"/>
        <w:spacing w:before="0" w:after="0"/>
        <w:jc w:val="left"/>
        <w:rPr>
          <w:b/>
          <w:szCs w:val="24"/>
        </w:rPr>
      </w:pPr>
      <w:r w:rsidRPr="006970B7">
        <w:rPr>
          <w:b/>
          <w:szCs w:val="24"/>
        </w:rPr>
        <w:t>Il est possible que j'apporte des modifications ou des correctifs à ce cahier de charge. Vous êtes responsable</w:t>
      </w:r>
      <w:r w:rsidR="00110705">
        <w:rPr>
          <w:b/>
          <w:szCs w:val="24"/>
        </w:rPr>
        <w:t>s</w:t>
      </w:r>
      <w:r w:rsidRPr="006970B7">
        <w:rPr>
          <w:b/>
          <w:szCs w:val="24"/>
        </w:rPr>
        <w:t xml:space="preserve"> de vérifier vos MIO.</w:t>
      </w:r>
    </w:p>
    <w:p w14:paraId="6C00D013" w14:textId="77777777" w:rsidR="006970B7" w:rsidRDefault="006970B7" w:rsidP="00DF0938">
      <w:pPr>
        <w:spacing w:before="0" w:after="0"/>
      </w:pPr>
    </w:p>
    <w:p w14:paraId="3A4C66D7" w14:textId="5F84337C" w:rsidR="00BC3039" w:rsidRDefault="007C5121" w:rsidP="00BC3039">
      <w:pPr>
        <w:spacing w:before="0" w:after="0"/>
      </w:pPr>
      <w:r w:rsidRPr="000A0C9B">
        <w:t xml:space="preserve">Vous </w:t>
      </w:r>
      <w:r w:rsidR="00C419E5" w:rsidRPr="000A0C9B">
        <w:t xml:space="preserve">devez mettre en place un nouveau domaine </w:t>
      </w:r>
      <w:r w:rsidR="00212505" w:rsidRPr="000A0C9B">
        <w:t>"</w:t>
      </w:r>
      <w:r w:rsidR="00C419E5" w:rsidRPr="000A0C9B">
        <w:t>Active Directory</w:t>
      </w:r>
      <w:r w:rsidR="00212505" w:rsidRPr="000A0C9B">
        <w:t>"</w:t>
      </w:r>
      <w:r w:rsidR="00C419E5" w:rsidRPr="000A0C9B">
        <w:t xml:space="preserve"> en respectant les configurations demandées dans ce document.</w:t>
      </w:r>
      <w:r w:rsidR="00110705">
        <w:t xml:space="preserve"> </w:t>
      </w:r>
    </w:p>
    <w:p w14:paraId="282C8F52" w14:textId="77777777" w:rsidR="00BC3039" w:rsidRDefault="00BC3039" w:rsidP="00DF0938">
      <w:pPr>
        <w:spacing w:before="0" w:after="0"/>
      </w:pPr>
    </w:p>
    <w:p w14:paraId="79DBE8FD" w14:textId="77777777" w:rsidR="00B21A59" w:rsidRPr="005B52D1" w:rsidRDefault="00B21A59" w:rsidP="00117AEF">
      <w:pPr>
        <w:spacing w:before="0" w:after="0"/>
        <w:rPr>
          <w:bCs/>
        </w:rPr>
      </w:pPr>
    </w:p>
    <w:p w14:paraId="0AC54BF0" w14:textId="4779968C" w:rsidR="005B52D1" w:rsidRDefault="005B52D1" w:rsidP="006E5469">
      <w:pPr>
        <w:spacing w:before="0" w:after="0" w:line="276" w:lineRule="auto"/>
        <w:jc w:val="left"/>
      </w:pPr>
      <w:bookmarkStart w:id="20" w:name="_Toc308187617"/>
      <w:bookmarkStart w:id="21" w:name="_Toc354378772"/>
      <w:bookmarkStart w:id="22" w:name="_Toc354479520"/>
      <w:r>
        <w:br w:type="page"/>
      </w:r>
    </w:p>
    <w:p w14:paraId="3F5DFFEC" w14:textId="75FCF5C0" w:rsidR="0025389D" w:rsidRPr="003071F8" w:rsidRDefault="00064AC3" w:rsidP="00FA51DA">
      <w:pPr>
        <w:pStyle w:val="Titre2"/>
        <w:spacing w:before="0" w:after="0"/>
        <w:rPr>
          <w:color w:val="auto"/>
          <w:sz w:val="40"/>
          <w:szCs w:val="40"/>
        </w:rPr>
      </w:pPr>
      <w:bookmarkStart w:id="23" w:name="_Toc163111366"/>
      <w:bookmarkEnd w:id="20"/>
      <w:bookmarkEnd w:id="21"/>
      <w:bookmarkEnd w:id="22"/>
      <w:r w:rsidRPr="003071F8">
        <w:rPr>
          <w:color w:val="auto"/>
          <w:sz w:val="40"/>
          <w:szCs w:val="40"/>
        </w:rPr>
        <w:lastRenderedPageBreak/>
        <w:t>R</w:t>
      </w:r>
      <w:r w:rsidR="009A090B">
        <w:rPr>
          <w:color w:val="auto"/>
          <w:sz w:val="40"/>
          <w:szCs w:val="40"/>
        </w:rPr>
        <w:t>édaction du code PowerShell</w:t>
      </w:r>
      <w:bookmarkEnd w:id="23"/>
    </w:p>
    <w:p w14:paraId="3A06D9BE" w14:textId="227B077C" w:rsidR="006B24C1" w:rsidRDefault="00110705" w:rsidP="00140F31">
      <w:pPr>
        <w:spacing w:before="0" w:after="0"/>
      </w:pPr>
      <w:r>
        <w:t xml:space="preserve">Lors de la deuxième partie du projet (le </w:t>
      </w:r>
      <w:r w:rsidR="00F535E3">
        <w:t>16 mai</w:t>
      </w:r>
      <w:r>
        <w:t xml:space="preserve">), vous aurez à remettre des scripts. </w:t>
      </w:r>
      <w:r w:rsidR="006B24C1">
        <w:t xml:space="preserve">Dans </w:t>
      </w:r>
      <w:r>
        <w:t>ceux-ci</w:t>
      </w:r>
      <w:r w:rsidR="006F6FD2">
        <w:t>,</w:t>
      </w:r>
      <w:r w:rsidR="006B24C1">
        <w:t xml:space="preserve"> les premières lignes devront être des commentaires dans lesquels vous devrez clairement identifier les informations </w:t>
      </w:r>
      <w:proofErr w:type="gramStart"/>
      <w:r w:rsidR="006B24C1">
        <w:t>suivantes:</w:t>
      </w:r>
      <w:proofErr w:type="gramEnd"/>
    </w:p>
    <w:p w14:paraId="33DC28C3" w14:textId="31B31F1F" w:rsidR="006B24C1" w:rsidRDefault="006B24C1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Votre nom</w:t>
      </w:r>
      <w:r w:rsidR="003844D0">
        <w:t xml:space="preserve"> et votre prénom</w:t>
      </w:r>
    </w:p>
    <w:p w14:paraId="109BC9FD" w14:textId="07E06589" w:rsidR="003844D0" w:rsidRDefault="003844D0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Votre matricule</w:t>
      </w:r>
    </w:p>
    <w:p w14:paraId="20149968" w14:textId="4C5BC506" w:rsidR="006B24C1" w:rsidRDefault="006B24C1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La date</w:t>
      </w:r>
      <w:r w:rsidR="003816B1">
        <w:t xml:space="preserve"> de création du script</w:t>
      </w:r>
    </w:p>
    <w:p w14:paraId="514DF915" w14:textId="77777777" w:rsidR="006B24C1" w:rsidRDefault="006B24C1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L’objectif du code</w:t>
      </w:r>
    </w:p>
    <w:p w14:paraId="37596D5A" w14:textId="77777777" w:rsidR="006B24C1" w:rsidRDefault="006B24C1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Le serveur à partir duquel le code doit être exécuté</w:t>
      </w:r>
    </w:p>
    <w:p w14:paraId="7CC4DD8C" w14:textId="77777777" w:rsidR="006B24C1" w:rsidRDefault="006B24C1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Les serveurs qui seront modifiés par l’exécution du code</w:t>
      </w:r>
    </w:p>
    <w:p w14:paraId="27744B7B" w14:textId="77777777" w:rsidR="00140F31" w:rsidRDefault="00140F31" w:rsidP="00140F31">
      <w:pPr>
        <w:spacing w:before="0" w:after="0"/>
      </w:pPr>
    </w:p>
    <w:p w14:paraId="33807ED5" w14:textId="4EB846BC" w:rsidR="006B24C1" w:rsidRDefault="006B24C1" w:rsidP="00140F31">
      <w:pPr>
        <w:spacing w:before="0" w:after="0"/>
      </w:pPr>
      <w:r>
        <w:t>Votre code devra contenir des commentaires pertinents. La présentation du code devra être structurée</w:t>
      </w:r>
      <w:r w:rsidR="000F506C">
        <w:t>.</w:t>
      </w:r>
    </w:p>
    <w:p w14:paraId="638E805A" w14:textId="77777777" w:rsidR="00140F31" w:rsidRDefault="00140F31" w:rsidP="00140F31">
      <w:pPr>
        <w:spacing w:before="0" w:after="0"/>
      </w:pPr>
    </w:p>
    <w:p w14:paraId="6CDEE7C4" w14:textId="752526E0" w:rsidR="0068728F" w:rsidRDefault="002D64F0" w:rsidP="00140F31">
      <w:pPr>
        <w:spacing w:before="0" w:after="0"/>
      </w:pPr>
      <w:r>
        <w:t xml:space="preserve">Si </w:t>
      </w:r>
      <w:r w:rsidR="0068728F">
        <w:t>un</w:t>
      </w:r>
      <w:r w:rsidR="00837173">
        <w:t>e</w:t>
      </w:r>
      <w:r w:rsidR="0068728F">
        <w:t xml:space="preserve"> </w:t>
      </w:r>
      <w:r w:rsidR="00837173">
        <w:t xml:space="preserve">valeur </w:t>
      </w:r>
      <w:r w:rsidR="004B69C5">
        <w:t>est</w:t>
      </w:r>
      <w:r w:rsidR="0068728F">
        <w:t xml:space="preserve"> utilisé</w:t>
      </w:r>
      <w:r w:rsidR="00B629F2">
        <w:t>e</w:t>
      </w:r>
      <w:r w:rsidR="0068728F">
        <w:t xml:space="preserve"> à plusieurs reprises vous devez mettre cette valeur dans une variable.</w:t>
      </w:r>
    </w:p>
    <w:p w14:paraId="3E6E39B2" w14:textId="77777777" w:rsidR="00140F31" w:rsidRPr="007E0A77" w:rsidRDefault="00140F31" w:rsidP="00140F31">
      <w:pPr>
        <w:spacing w:before="0" w:after="0"/>
        <w:rPr>
          <w:b/>
          <w:bCs/>
        </w:rPr>
      </w:pPr>
    </w:p>
    <w:p w14:paraId="25A8464B" w14:textId="66AFDC01" w:rsidR="0069100E" w:rsidRPr="007E0A77" w:rsidRDefault="008D6F46" w:rsidP="00140F31">
      <w:pPr>
        <w:spacing w:before="0" w:after="0"/>
      </w:pPr>
      <w:r w:rsidRPr="007E0A77">
        <w:t>L’évaluation du code passe pa</w:t>
      </w:r>
      <w:r w:rsidR="00AA1DA9" w:rsidRPr="007E0A77">
        <w:t>r</w:t>
      </w:r>
      <w:r w:rsidRPr="007E0A77">
        <w:t xml:space="preserve"> sa validité</w:t>
      </w:r>
      <w:r w:rsidR="00AA1DA9" w:rsidRPr="007E0A77">
        <w:t xml:space="preserve"> d’exécution</w:t>
      </w:r>
      <w:r w:rsidRPr="007E0A77">
        <w:t xml:space="preserve"> </w:t>
      </w:r>
      <w:r w:rsidR="00554E3C" w:rsidRPr="007E0A77">
        <w:t>mais aussi par sa qualité.</w:t>
      </w:r>
    </w:p>
    <w:p w14:paraId="439D82EA" w14:textId="0E2955AB" w:rsidR="0069100E" w:rsidRDefault="0069100E" w:rsidP="00140F31">
      <w:pPr>
        <w:spacing w:before="0" w:after="0"/>
      </w:pPr>
    </w:p>
    <w:p w14:paraId="62C83E43" w14:textId="7853A569" w:rsidR="00212F98" w:rsidRDefault="00212F98" w:rsidP="00140F31">
      <w:pPr>
        <w:spacing w:before="0" w:after="0"/>
      </w:pPr>
      <w:r>
        <w:t>Vo</w:t>
      </w:r>
      <w:r w:rsidR="00042D8C">
        <w:t xml:space="preserve">tre code doit être compatible avec </w:t>
      </w:r>
      <w:r>
        <w:t>"PowerShell 5.</w:t>
      </w:r>
      <w:r w:rsidR="00C56757">
        <w:t>1</w:t>
      </w:r>
      <w:r>
        <w:t>"</w:t>
      </w:r>
      <w:r w:rsidR="00BD6166">
        <w:t>.</w:t>
      </w:r>
    </w:p>
    <w:p w14:paraId="6342EB58" w14:textId="69427AF0" w:rsidR="00212F98" w:rsidRDefault="00212F98" w:rsidP="00140F31">
      <w:pPr>
        <w:spacing w:before="0" w:after="0"/>
      </w:pPr>
    </w:p>
    <w:p w14:paraId="36733C47" w14:textId="77777777" w:rsidR="001D326E" w:rsidRDefault="001D326E" w:rsidP="00140F31">
      <w:pPr>
        <w:spacing w:before="0" w:after="0"/>
      </w:pPr>
    </w:p>
    <w:p w14:paraId="32016A09" w14:textId="77777777" w:rsidR="00727FD0" w:rsidRDefault="00727FD0" w:rsidP="00BE3FF7">
      <w:pPr>
        <w:spacing w:before="0" w:after="0" w:line="276" w:lineRule="auto"/>
        <w:jc w:val="left"/>
      </w:pPr>
      <w:r>
        <w:br w:type="page"/>
      </w:r>
    </w:p>
    <w:p w14:paraId="5999F7D8" w14:textId="77777777" w:rsidR="00466956" w:rsidRDefault="00466956" w:rsidP="00193208">
      <w:pPr>
        <w:spacing w:before="0" w:after="0"/>
      </w:pPr>
      <w:bookmarkStart w:id="24" w:name="_Toc308187637"/>
      <w:bookmarkStart w:id="25" w:name="_Toc354378776"/>
      <w:bookmarkStart w:id="26" w:name="_Toc354479524"/>
      <w:bookmarkStart w:id="27" w:name="_Toc308187636"/>
    </w:p>
    <w:p w14:paraId="02CE4470" w14:textId="77777777" w:rsidR="00602E70" w:rsidRPr="00E51002" w:rsidRDefault="0060590E" w:rsidP="00582E2C">
      <w:pPr>
        <w:pStyle w:val="Titre1"/>
        <w:spacing w:before="0" w:after="0"/>
        <w:rPr>
          <w:sz w:val="40"/>
          <w:szCs w:val="40"/>
        </w:rPr>
      </w:pPr>
      <w:bookmarkStart w:id="28" w:name="_Toc354378775"/>
      <w:bookmarkStart w:id="29" w:name="_Toc354479523"/>
      <w:bookmarkStart w:id="30" w:name="_Toc163111367"/>
      <w:bookmarkEnd w:id="24"/>
      <w:bookmarkEnd w:id="25"/>
      <w:bookmarkEnd w:id="26"/>
      <w:r w:rsidRPr="008C3050">
        <w:rPr>
          <w:sz w:val="40"/>
          <w:szCs w:val="40"/>
        </w:rPr>
        <w:t>La corporation</w:t>
      </w:r>
      <w:bookmarkEnd w:id="27"/>
      <w:bookmarkEnd w:id="28"/>
      <w:bookmarkEnd w:id="29"/>
      <w:bookmarkEnd w:id="30"/>
    </w:p>
    <w:p w14:paraId="1E3E53FE" w14:textId="46852823" w:rsidR="00456B6D" w:rsidRPr="00582E2C" w:rsidRDefault="00CD191C" w:rsidP="00582E2C">
      <w:pPr>
        <w:spacing w:before="0" w:after="0"/>
      </w:pPr>
      <w:r>
        <w:t>Votre firme de consultant</w:t>
      </w:r>
      <w:r w:rsidR="00101C60">
        <w:t>s</w:t>
      </w:r>
      <w:r>
        <w:t xml:space="preserve"> doit implanter </w:t>
      </w:r>
      <w:r w:rsidRPr="00582E2C">
        <w:t>un</w:t>
      </w:r>
      <w:r w:rsidR="00C43634">
        <w:t xml:space="preserve"> nouve</w:t>
      </w:r>
      <w:r w:rsidR="009108B6">
        <w:t>a</w:t>
      </w:r>
      <w:r w:rsidR="00C43634">
        <w:t xml:space="preserve">u domaine "Active Directory" </w:t>
      </w:r>
      <w:r w:rsidRPr="00582E2C">
        <w:t>convenant à tous les types d’employés de l’entreprise.</w:t>
      </w:r>
    </w:p>
    <w:p w14:paraId="582909EB" w14:textId="77777777" w:rsidR="00582E2C" w:rsidRDefault="00582E2C" w:rsidP="00582E2C">
      <w:pPr>
        <w:spacing w:before="0" w:after="0"/>
      </w:pPr>
    </w:p>
    <w:p w14:paraId="396E639F" w14:textId="5AB2AB91" w:rsidR="00192B49" w:rsidRPr="00582E2C" w:rsidRDefault="00192B49" w:rsidP="00582E2C">
      <w:pPr>
        <w:spacing w:before="0" w:after="0"/>
      </w:pPr>
      <w:r w:rsidRPr="00CC299B">
        <w:t>Vous devez satisfaire les besoins corporatifs pour des accès à toutes les ressources à l’interne de la compagnie</w:t>
      </w:r>
      <w:r w:rsidR="000A0C9B" w:rsidRPr="00CC299B">
        <w:t>.</w:t>
      </w:r>
    </w:p>
    <w:p w14:paraId="5AF0B023" w14:textId="77777777" w:rsidR="00582E2C" w:rsidRDefault="00582E2C" w:rsidP="00582E2C">
      <w:pPr>
        <w:spacing w:before="0" w:after="0"/>
      </w:pPr>
    </w:p>
    <w:p w14:paraId="5EA225B3" w14:textId="300C36BA" w:rsidR="00DF529E" w:rsidRPr="00582E2C" w:rsidRDefault="00DF529E" w:rsidP="00582E2C">
      <w:pPr>
        <w:spacing w:before="0" w:after="0"/>
      </w:pPr>
      <w:r w:rsidRPr="00582E2C">
        <w:t>Votre premier contrat a</w:t>
      </w:r>
      <w:r w:rsidR="004F328D" w:rsidRPr="00582E2C">
        <w:t xml:space="preserve">u sein de l’entreprise, sera d'installer une gestion des ressources du </w:t>
      </w:r>
      <w:r w:rsidRPr="00582E2C">
        <w:t xml:space="preserve">département </w:t>
      </w:r>
      <w:r w:rsidR="004C24A4">
        <w:t>"</w:t>
      </w:r>
      <w:r w:rsidR="007C025A">
        <w:t>Informatique</w:t>
      </w:r>
      <w:r w:rsidR="004C24A4">
        <w:t>"</w:t>
      </w:r>
      <w:r w:rsidRPr="00582E2C">
        <w:t>.</w:t>
      </w:r>
    </w:p>
    <w:p w14:paraId="0D8D2EF4" w14:textId="77777777" w:rsidR="00582E2C" w:rsidRDefault="00582E2C" w:rsidP="00582E2C">
      <w:pPr>
        <w:spacing w:before="0" w:after="0"/>
      </w:pPr>
    </w:p>
    <w:p w14:paraId="7C4F01D5" w14:textId="5BE46956" w:rsidR="00657BF0" w:rsidRPr="00582E2C" w:rsidRDefault="00657BF0" w:rsidP="00582E2C">
      <w:pPr>
        <w:spacing w:before="0" w:after="0"/>
      </w:pPr>
      <w:r w:rsidRPr="00582E2C">
        <w:t xml:space="preserve">Dans le département </w:t>
      </w:r>
      <w:r w:rsidR="004C24A4">
        <w:t>"</w:t>
      </w:r>
      <w:r w:rsidR="001814E3">
        <w:t>Informatique</w:t>
      </w:r>
      <w:r w:rsidR="004C24A4">
        <w:t>"</w:t>
      </w:r>
      <w:r w:rsidRPr="00582E2C">
        <w:t xml:space="preserve"> vous retrouverez les employés qui s’occupent entre-autres d</w:t>
      </w:r>
      <w:r w:rsidR="00575D2B">
        <w:t xml:space="preserve">e la programmation </w:t>
      </w:r>
      <w:r w:rsidR="00DA7C2D">
        <w:t>Android</w:t>
      </w:r>
      <w:r w:rsidRPr="00582E2C">
        <w:t>, d</w:t>
      </w:r>
      <w:r w:rsidR="00575D2B">
        <w:t xml:space="preserve">e la programmation </w:t>
      </w:r>
      <w:r w:rsidR="00DA7C2D">
        <w:t>Python</w:t>
      </w:r>
      <w:r w:rsidRPr="00582E2C">
        <w:t xml:space="preserve">, des </w:t>
      </w:r>
      <w:r w:rsidR="00545860">
        <w:t>techniciens du réseau</w:t>
      </w:r>
      <w:r w:rsidRPr="00582E2C">
        <w:t xml:space="preserve">, des </w:t>
      </w:r>
      <w:r w:rsidR="00062DEE">
        <w:t>concepteurs web</w:t>
      </w:r>
      <w:r w:rsidRPr="00582E2C">
        <w:t xml:space="preserve">, des testeurs </w:t>
      </w:r>
      <w:r w:rsidR="00062DEE">
        <w:t>de logici</w:t>
      </w:r>
      <w:r w:rsidR="00050AE6">
        <w:t>e</w:t>
      </w:r>
      <w:r w:rsidR="00062DEE">
        <w:t>ls Android</w:t>
      </w:r>
      <w:r w:rsidRPr="00582E2C">
        <w:t xml:space="preserve"> et des testeurs de </w:t>
      </w:r>
      <w:r w:rsidR="00062DEE">
        <w:t>logiciels Python</w:t>
      </w:r>
      <w:r w:rsidRPr="00582E2C">
        <w:t>.</w:t>
      </w:r>
    </w:p>
    <w:p w14:paraId="7E06353F" w14:textId="781368B3" w:rsidR="00192B49" w:rsidRDefault="00192B49" w:rsidP="00AF5265">
      <w:pPr>
        <w:spacing w:before="0" w:after="0"/>
        <w:rPr>
          <w:szCs w:val="24"/>
        </w:rPr>
      </w:pPr>
    </w:p>
    <w:p w14:paraId="1BA49F34" w14:textId="58585D6C" w:rsidR="00847E57" w:rsidRPr="00AF5265" w:rsidRDefault="00847E57" w:rsidP="00AF5265">
      <w:pPr>
        <w:spacing w:before="0" w:after="0"/>
        <w:rPr>
          <w:szCs w:val="24"/>
        </w:rPr>
      </w:pPr>
    </w:p>
    <w:p w14:paraId="5990B304" w14:textId="77777777" w:rsidR="008876E7" w:rsidRPr="00CD79A1" w:rsidRDefault="008876E7" w:rsidP="00D8578B">
      <w:pPr>
        <w:pStyle w:val="Titre1"/>
        <w:spacing w:before="0" w:after="0"/>
        <w:rPr>
          <w:sz w:val="40"/>
          <w:szCs w:val="40"/>
        </w:rPr>
      </w:pPr>
      <w:bookmarkStart w:id="31" w:name="_Toc354378779"/>
      <w:bookmarkStart w:id="32" w:name="_Toc354479527"/>
      <w:bookmarkStart w:id="33" w:name="_Toc163111368"/>
      <w:r w:rsidRPr="00CD79A1">
        <w:rPr>
          <w:sz w:val="40"/>
          <w:szCs w:val="40"/>
        </w:rPr>
        <w:t xml:space="preserve">Infrastructure du </w:t>
      </w:r>
      <w:r w:rsidR="00E40E44" w:rsidRPr="00CD79A1">
        <w:rPr>
          <w:sz w:val="40"/>
          <w:szCs w:val="40"/>
        </w:rPr>
        <w:t>DOmaine</w:t>
      </w:r>
      <w:bookmarkEnd w:id="31"/>
      <w:bookmarkEnd w:id="32"/>
      <w:bookmarkEnd w:id="33"/>
    </w:p>
    <w:p w14:paraId="1F3083F6" w14:textId="77777777" w:rsidR="008876E7" w:rsidRPr="00D8578B" w:rsidRDefault="008876E7" w:rsidP="00D8578B">
      <w:pPr>
        <w:pStyle w:val="Titre2"/>
        <w:spacing w:before="0" w:after="0"/>
        <w:rPr>
          <w:sz w:val="40"/>
          <w:szCs w:val="40"/>
        </w:rPr>
      </w:pPr>
      <w:bookmarkStart w:id="34" w:name="_Toc354378782"/>
      <w:bookmarkStart w:id="35" w:name="_Toc354479530"/>
      <w:bookmarkStart w:id="36" w:name="_Toc163111369"/>
      <w:r w:rsidRPr="00D8578B">
        <w:rPr>
          <w:sz w:val="40"/>
          <w:szCs w:val="40"/>
        </w:rPr>
        <w:t>Le domaine</w:t>
      </w:r>
      <w:bookmarkEnd w:id="34"/>
      <w:bookmarkEnd w:id="35"/>
      <w:bookmarkEnd w:id="36"/>
    </w:p>
    <w:p w14:paraId="2343303D" w14:textId="3D3289FD" w:rsidR="005346F8" w:rsidRDefault="005346F8" w:rsidP="005346F8">
      <w:pPr>
        <w:spacing w:before="0" w:after="0"/>
      </w:pPr>
      <w:r w:rsidRPr="004D560A">
        <w:t xml:space="preserve">Vous devez installer un </w:t>
      </w:r>
      <w:r w:rsidR="00E00F08">
        <w:t xml:space="preserve">nouveau domaine </w:t>
      </w:r>
      <w:r w:rsidR="00A97883">
        <w:t>"</w:t>
      </w:r>
      <w:r w:rsidRPr="004D560A">
        <w:t>Active Directory</w:t>
      </w:r>
      <w:r w:rsidR="00A97883">
        <w:t>"</w:t>
      </w:r>
      <w:r w:rsidRPr="004D560A">
        <w:t>. Le nom du domaine sera "</w:t>
      </w:r>
      <w:proofErr w:type="spellStart"/>
      <w:r w:rsidR="00BA622C" w:rsidRPr="00C30F5C">
        <w:rPr>
          <w:b/>
        </w:rPr>
        <w:t>ETU</w:t>
      </w:r>
      <w:r w:rsidR="00BA622C">
        <w:rPr>
          <w:b/>
          <w:color w:val="FF0000"/>
          <w:highlight w:val="yellow"/>
        </w:rPr>
        <w:t>m</w:t>
      </w:r>
      <w:r w:rsidR="007853C6" w:rsidRPr="007853C6">
        <w:rPr>
          <w:b/>
          <w:color w:val="FF0000"/>
          <w:highlight w:val="yellow"/>
        </w:rPr>
        <w:t>atricule</w:t>
      </w:r>
      <w:r w:rsidRPr="004D560A">
        <w:rPr>
          <w:b/>
        </w:rPr>
        <w:t>.LOCAL</w:t>
      </w:r>
      <w:proofErr w:type="spellEnd"/>
      <w:r w:rsidRPr="004D560A">
        <w:t>"</w:t>
      </w:r>
      <w:r w:rsidR="003A3463">
        <w:t xml:space="preserve"> et</w:t>
      </w:r>
      <w:r w:rsidR="007853C6">
        <w:t xml:space="preserve"> </w:t>
      </w:r>
      <w:r w:rsidR="00BA622C">
        <w:rPr>
          <w:b/>
          <w:color w:val="FF0000"/>
          <w:highlight w:val="yellow"/>
        </w:rPr>
        <w:t>m</w:t>
      </w:r>
      <w:r w:rsidR="007853C6" w:rsidRPr="007853C6">
        <w:rPr>
          <w:b/>
          <w:color w:val="FF0000"/>
          <w:highlight w:val="yellow"/>
        </w:rPr>
        <w:t>atricule</w:t>
      </w:r>
      <w:r w:rsidR="007853C6">
        <w:t xml:space="preserve"> correspond à votre matricule</w:t>
      </w:r>
      <w:r w:rsidR="00A34B1B">
        <w:t xml:space="preserve"> étudiant</w:t>
      </w:r>
      <w:r w:rsidR="007853C6">
        <w:t>.</w:t>
      </w:r>
    </w:p>
    <w:p w14:paraId="56E48680" w14:textId="421AF5C0" w:rsidR="00307D0A" w:rsidRDefault="00307D0A" w:rsidP="005346F8">
      <w:pPr>
        <w:spacing w:before="0" w:after="0"/>
      </w:pPr>
    </w:p>
    <w:p w14:paraId="1F529461" w14:textId="774DE233" w:rsidR="006E3688" w:rsidRDefault="006E3688" w:rsidP="005346F8">
      <w:pPr>
        <w:spacing w:before="0" w:after="0"/>
      </w:pPr>
      <w:r>
        <w:t xml:space="preserve">Page 44 </w:t>
      </w:r>
    </w:p>
    <w:p w14:paraId="233942E8" w14:textId="65DEF355" w:rsidR="00307D0A" w:rsidRDefault="00307D0A" w:rsidP="006E3688">
      <w:pPr>
        <w:spacing w:before="0" w:after="0"/>
        <w:ind w:left="709"/>
      </w:pPr>
      <w:r w:rsidRPr="00307D0A">
        <w:t>ETU1662413.LOCAL</w:t>
      </w:r>
    </w:p>
    <w:p w14:paraId="3529E3F0" w14:textId="49D0B660" w:rsidR="00CD1C46" w:rsidRDefault="00817BBF" w:rsidP="006E3688">
      <w:pPr>
        <w:spacing w:before="0" w:after="0"/>
        <w:ind w:left="709"/>
      </w:pPr>
      <w:proofErr w:type="spellStart"/>
      <w:r>
        <w:t>L </w:t>
      </w:r>
      <w:r w:rsidR="00CD1C46">
        <w:t>e</w:t>
      </w:r>
      <w:proofErr w:type="spellEnd"/>
      <w:r w:rsidR="00CD1C46">
        <w:t xml:space="preserve"> mot de passe du mode de restauration des services d'annuaire (DSRM)</w:t>
      </w:r>
    </w:p>
    <w:p w14:paraId="686022FA" w14:textId="3F22B582" w:rsidR="00CD1C46" w:rsidRPr="004D560A" w:rsidRDefault="00CD1C46" w:rsidP="006E3688">
      <w:pPr>
        <w:spacing w:before="0" w:after="0"/>
        <w:ind w:left="709"/>
      </w:pPr>
      <w:r>
        <w:tab/>
        <w:t>AAAaaa111</w:t>
      </w:r>
    </w:p>
    <w:p w14:paraId="639E4CA7" w14:textId="4E0248BD" w:rsidR="00D8578B" w:rsidRDefault="00D8578B" w:rsidP="006E3688">
      <w:pPr>
        <w:spacing w:before="0" w:after="0"/>
        <w:ind w:left="709"/>
      </w:pPr>
    </w:p>
    <w:p w14:paraId="48AD4D15" w14:textId="062E9C65" w:rsidR="00A14DD6" w:rsidRDefault="00A14DD6" w:rsidP="006E3688">
      <w:pPr>
        <w:spacing w:before="0" w:after="0"/>
        <w:ind w:left="709"/>
      </w:pPr>
      <w:r>
        <w:t xml:space="preserve">Le nom de domaine </w:t>
      </w:r>
      <w:proofErr w:type="gramStart"/>
      <w:r>
        <w:t>NetBIOS:</w:t>
      </w:r>
      <w:proofErr w:type="gramEnd"/>
      <w:r>
        <w:t xml:space="preserve"> FORMATION Vous aurez besoin de cette information pour joindre le SERVEUR2 au domaine</w:t>
      </w:r>
    </w:p>
    <w:p w14:paraId="35B3948D" w14:textId="0F691975" w:rsidR="00A14DD6" w:rsidRPr="004D560A" w:rsidRDefault="00A14DD6" w:rsidP="006E3688">
      <w:pPr>
        <w:spacing w:before="0" w:after="0"/>
        <w:ind w:left="709" w:firstLine="709"/>
      </w:pPr>
      <w:r w:rsidRPr="00A14DD6">
        <w:t>ETU1662413</w:t>
      </w:r>
    </w:p>
    <w:p w14:paraId="4AEFA139" w14:textId="2ED0A358" w:rsidR="00207D70" w:rsidRDefault="00207D70" w:rsidP="00D8578B">
      <w:pPr>
        <w:spacing w:before="0" w:after="0"/>
      </w:pPr>
      <w:r w:rsidRPr="007002B5">
        <w:t>Le niveau fonctionnel du domaine sera le plus élevé possible. Un serveur</w:t>
      </w:r>
      <w:r w:rsidRPr="004D560A">
        <w:t xml:space="preserve"> DNS sera présent sur ce serveur et contiendra tous les enregistrements relatifs à l’Active Directory.</w:t>
      </w:r>
    </w:p>
    <w:p w14:paraId="151743A8" w14:textId="388B51F5" w:rsidR="001A0DCA" w:rsidRDefault="001A0DCA" w:rsidP="00D8578B">
      <w:pPr>
        <w:spacing w:before="0" w:after="0"/>
      </w:pPr>
    </w:p>
    <w:p w14:paraId="53D3FA3F" w14:textId="42761057" w:rsidR="001A0DCA" w:rsidRDefault="001A0DCA" w:rsidP="00D8578B">
      <w:pPr>
        <w:spacing w:before="0" w:after="0"/>
      </w:pPr>
      <w:r>
        <w:t xml:space="preserve">Log in </w:t>
      </w:r>
    </w:p>
    <w:p w14:paraId="52DA0A86" w14:textId="46A98797" w:rsidR="00DF757A" w:rsidRDefault="00DF757A" w:rsidP="00DF757A">
      <w:pPr>
        <w:spacing w:before="0" w:after="0"/>
      </w:pPr>
      <w:r>
        <w:t>ETU1662413\</w:t>
      </w:r>
      <w:r w:rsidR="00280E19">
        <w:t>A</w:t>
      </w:r>
      <w:r>
        <w:t>dministrateur</w:t>
      </w:r>
    </w:p>
    <w:p w14:paraId="0E4C8B19" w14:textId="080B1108" w:rsidR="0054375D" w:rsidRDefault="0054375D" w:rsidP="00D8578B">
      <w:pPr>
        <w:spacing w:before="0" w:after="0"/>
        <w:rPr>
          <w:lang w:val="en-US"/>
        </w:rPr>
      </w:pPr>
    </w:p>
    <w:p w14:paraId="2B992524" w14:textId="0AFD1939" w:rsidR="00B6191D" w:rsidRPr="006954FE" w:rsidRDefault="00B6191D" w:rsidP="00D8578B">
      <w:pPr>
        <w:spacing w:before="0" w:after="0"/>
        <w:rPr>
          <w:lang w:val="fr-CA"/>
        </w:rPr>
      </w:pPr>
      <w:proofErr w:type="gramStart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ipconfig</w:t>
      </w:r>
      <w:proofErr w:type="gramEnd"/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/all</w:t>
      </w:r>
    </w:p>
    <w:p w14:paraId="546EF939" w14:textId="5CCEE3EE" w:rsidR="0054375D" w:rsidRPr="006954FE" w:rsidRDefault="00B6191D" w:rsidP="00D8578B">
      <w:pPr>
        <w:spacing w:before="0" w:after="0"/>
        <w:rPr>
          <w:lang w:val="fr-CA"/>
        </w:rPr>
      </w:pPr>
      <w:proofErr w:type="spellStart"/>
      <w:r w:rsidRPr="006954FE">
        <w:rPr>
          <w:lang w:val="fr-CA"/>
        </w:rPr>
        <w:t>Joinder</w:t>
      </w:r>
      <w:proofErr w:type="spellEnd"/>
      <w:r w:rsidRPr="006954FE">
        <w:rPr>
          <w:lang w:val="fr-CA"/>
        </w:rPr>
        <w:t xml:space="preserve"> </w:t>
      </w:r>
      <w:proofErr w:type="gramStart"/>
      <w:r w:rsidRPr="006954FE">
        <w:rPr>
          <w:lang w:val="fr-CA"/>
        </w:rPr>
        <w:t>ordi  page</w:t>
      </w:r>
      <w:proofErr w:type="gramEnd"/>
      <w:r w:rsidRPr="006954FE">
        <w:rPr>
          <w:lang w:val="fr-CA"/>
        </w:rPr>
        <w:t xml:space="preserve"> 46</w:t>
      </w:r>
    </w:p>
    <w:p w14:paraId="6608D987" w14:textId="77777777" w:rsidR="00D8578B" w:rsidRPr="004D560A" w:rsidRDefault="00D8578B" w:rsidP="00D8578B">
      <w:pPr>
        <w:spacing w:before="0" w:after="0"/>
      </w:pPr>
    </w:p>
    <w:p w14:paraId="7C8DF75E" w14:textId="76762C2E" w:rsidR="00B1294B" w:rsidRPr="004D560A" w:rsidRDefault="00B1294B" w:rsidP="00D8578B">
      <w:pPr>
        <w:spacing w:before="0" w:after="0"/>
      </w:pPr>
      <w:r w:rsidRPr="004D560A">
        <w:lastRenderedPageBreak/>
        <w:t>En plus du contrôleur de domaine</w:t>
      </w:r>
      <w:r w:rsidR="00D5156A" w:rsidRPr="004D560A">
        <w:t xml:space="preserve"> vous a</w:t>
      </w:r>
      <w:r w:rsidR="00C91368">
        <w:t>ure</w:t>
      </w:r>
      <w:r w:rsidR="00D5156A" w:rsidRPr="004D560A">
        <w:t>z un serveur membre</w:t>
      </w:r>
      <w:r w:rsidRPr="004D560A">
        <w:t>.</w:t>
      </w:r>
    </w:p>
    <w:p w14:paraId="6D57BD7E" w14:textId="77777777" w:rsidR="00D8578B" w:rsidRPr="004D560A" w:rsidRDefault="00D8578B" w:rsidP="00D8578B">
      <w:pPr>
        <w:spacing w:before="0" w:after="0"/>
      </w:pPr>
    </w:p>
    <w:p w14:paraId="5A0D7DC9" w14:textId="77777777" w:rsidR="007C3D8C" w:rsidRPr="004D560A" w:rsidRDefault="007C3D8C" w:rsidP="007C3D8C">
      <w:pPr>
        <w:spacing w:before="0" w:after="0"/>
      </w:pPr>
      <w:r w:rsidRPr="004D560A">
        <w:t>Le nom des deux ordinateurs du domaine sera "</w:t>
      </w:r>
      <w:r w:rsidRPr="004D560A">
        <w:rPr>
          <w:b/>
        </w:rPr>
        <w:t>S1</w:t>
      </w:r>
      <w:r w:rsidRPr="004D560A">
        <w:t>" pour le contrôleur de domaine et "</w:t>
      </w:r>
      <w:r w:rsidRPr="004D560A">
        <w:rPr>
          <w:b/>
        </w:rPr>
        <w:t>S2</w:t>
      </w:r>
      <w:r w:rsidRPr="004D560A">
        <w:t>" pour le serveur membre.</w:t>
      </w:r>
    </w:p>
    <w:p w14:paraId="1AE188B0" w14:textId="77777777" w:rsidR="00D8578B" w:rsidRDefault="00D8578B" w:rsidP="00D8578B">
      <w:pPr>
        <w:spacing w:before="0" w:after="0"/>
      </w:pPr>
    </w:p>
    <w:p w14:paraId="59459A0F" w14:textId="77777777" w:rsidR="00D8578B" w:rsidRDefault="00D8578B" w:rsidP="00D8578B">
      <w:pPr>
        <w:spacing w:before="0" w:after="0"/>
      </w:pPr>
      <w:bookmarkStart w:id="37" w:name="_Toc354378783"/>
      <w:bookmarkStart w:id="38" w:name="_Toc354479531"/>
    </w:p>
    <w:p w14:paraId="5E340E49" w14:textId="77777777" w:rsidR="00223474" w:rsidRPr="00D8578B" w:rsidRDefault="00223474" w:rsidP="00D8578B">
      <w:pPr>
        <w:spacing w:before="0" w:after="0"/>
      </w:pPr>
      <w:r w:rsidRPr="00D8578B">
        <w:br w:type="page"/>
      </w:r>
    </w:p>
    <w:p w14:paraId="0E14E263" w14:textId="77777777" w:rsidR="000458CB" w:rsidRPr="002D4645" w:rsidRDefault="000458CB" w:rsidP="002D4645">
      <w:pPr>
        <w:pStyle w:val="Titre1"/>
        <w:spacing w:before="0" w:after="0"/>
        <w:rPr>
          <w:sz w:val="40"/>
          <w:szCs w:val="40"/>
        </w:rPr>
      </w:pPr>
      <w:bookmarkStart w:id="39" w:name="_Toc163111370"/>
      <w:r w:rsidRPr="002D4645">
        <w:rPr>
          <w:sz w:val="40"/>
          <w:szCs w:val="40"/>
        </w:rPr>
        <w:lastRenderedPageBreak/>
        <w:t>Infrastructure du réseau</w:t>
      </w:r>
      <w:bookmarkEnd w:id="39"/>
    </w:p>
    <w:p w14:paraId="1E2AFAD3" w14:textId="1DB38807" w:rsidR="00643780" w:rsidRDefault="00643780" w:rsidP="00263E63">
      <w:pPr>
        <w:spacing w:before="0" w:after="0"/>
      </w:pPr>
      <w:r>
        <w:t xml:space="preserve">L’infrastructure est </w:t>
      </w:r>
      <w:r w:rsidR="00A955C6">
        <w:t>similaire à c</w:t>
      </w:r>
      <w:r>
        <w:t>elle avec laquelle vous avez travaillé pendant le cours</w:t>
      </w:r>
      <w:r w:rsidR="0080338A">
        <w:t>.</w:t>
      </w:r>
      <w:r w:rsidR="009D282E">
        <w:t xml:space="preserve"> Vous avez besoin d'un routeur </w:t>
      </w:r>
      <w:proofErr w:type="spellStart"/>
      <w:r w:rsidR="009D282E">
        <w:t>pfSense</w:t>
      </w:r>
      <w:proofErr w:type="spellEnd"/>
      <w:r w:rsidR="009D282E">
        <w:t xml:space="preserve"> et de d</w:t>
      </w:r>
      <w:r>
        <w:t xml:space="preserve">eux machines virtuelles </w:t>
      </w:r>
      <w:r w:rsidR="00275EF8">
        <w:t xml:space="preserve">"Windows </w:t>
      </w:r>
      <w:r>
        <w:t>Serveur 201</w:t>
      </w:r>
      <w:r w:rsidR="00AB5036">
        <w:t>9</w:t>
      </w:r>
      <w:r w:rsidR="00275EF8">
        <w:t>"</w:t>
      </w:r>
      <w:r>
        <w:t xml:space="preserve"> dans </w:t>
      </w:r>
      <w:r w:rsidR="007A5687">
        <w:t>Hyper-V</w:t>
      </w:r>
      <w:r w:rsidR="00641AA9">
        <w:t>.</w:t>
      </w:r>
      <w:r w:rsidR="006E6365">
        <w:t xml:space="preserve"> </w:t>
      </w:r>
      <w:r>
        <w:t>Une des deux machines</w:t>
      </w:r>
      <w:r w:rsidR="00B35F13">
        <w:t xml:space="preserve"> "Windows Serveur 2019"</w:t>
      </w:r>
      <w:r>
        <w:t xml:space="preserve"> virtuelles sera le contrôleur de domaine.</w:t>
      </w:r>
    </w:p>
    <w:p w14:paraId="2427ECA0" w14:textId="77777777" w:rsidR="00643780" w:rsidRDefault="00643780" w:rsidP="00263E63">
      <w:pPr>
        <w:spacing w:before="0" w:after="0"/>
      </w:pPr>
    </w:p>
    <w:p w14:paraId="38C448A7" w14:textId="37672DDC" w:rsidR="00657F75" w:rsidRDefault="00657F75" w:rsidP="00882702">
      <w:pPr>
        <w:pStyle w:val="Titre2"/>
        <w:spacing w:before="0" w:after="0"/>
        <w:rPr>
          <w:sz w:val="40"/>
          <w:szCs w:val="40"/>
        </w:rPr>
      </w:pPr>
      <w:bookmarkStart w:id="40" w:name="_Toc163111371"/>
      <w:bookmarkStart w:id="41" w:name="_Toc354378785"/>
      <w:bookmarkStart w:id="42" w:name="_Toc354479533"/>
      <w:bookmarkEnd w:id="37"/>
      <w:bookmarkEnd w:id="38"/>
      <w:r w:rsidRPr="00882702">
        <w:rPr>
          <w:sz w:val="40"/>
          <w:szCs w:val="40"/>
        </w:rPr>
        <w:t>Le plan d’adressag</w:t>
      </w:r>
      <w:r w:rsidR="00B14335">
        <w:rPr>
          <w:sz w:val="40"/>
          <w:szCs w:val="40"/>
        </w:rPr>
        <w:t>e</w:t>
      </w:r>
      <w:bookmarkEnd w:id="40"/>
    </w:p>
    <w:p w14:paraId="1F5CB43B" w14:textId="01AE1C6F" w:rsidR="00643780" w:rsidRDefault="00E732DF" w:rsidP="00B14335">
      <w:pPr>
        <w:spacing w:before="0" w:after="0"/>
      </w:pPr>
      <w:r>
        <w:t>Voici la configuration IP</w:t>
      </w:r>
      <w:r w:rsidR="000E684B">
        <w:t>v4</w:t>
      </w:r>
      <w:r>
        <w:t xml:space="preserve"> des deux serveurs.</w:t>
      </w:r>
    </w:p>
    <w:p w14:paraId="5C014BA7" w14:textId="77777777" w:rsidR="009F2D7E" w:rsidRDefault="009F2D7E" w:rsidP="00B14335">
      <w:pPr>
        <w:spacing w:before="0" w:after="0"/>
      </w:pPr>
    </w:p>
    <w:p w14:paraId="1365E672" w14:textId="2FB12509" w:rsidR="00643780" w:rsidRDefault="00643780" w:rsidP="005E1588">
      <w:pPr>
        <w:tabs>
          <w:tab w:val="left" w:pos="3402"/>
        </w:tabs>
        <w:spacing w:before="0" w:after="0"/>
      </w:pPr>
      <w:r>
        <w:t>Contrôleur de domaine</w:t>
      </w:r>
      <w:r w:rsidR="005E1588">
        <w:tab/>
      </w:r>
      <w:r w:rsidR="00F203BC">
        <w:t>IP</w:t>
      </w:r>
      <w:r w:rsidR="0040158A">
        <w:t xml:space="preserve"> = </w:t>
      </w:r>
      <w:r>
        <w:t>192.168.</w:t>
      </w:r>
      <w:r w:rsidR="00652450">
        <w:t>1</w:t>
      </w:r>
      <w:r>
        <w:t>.</w:t>
      </w:r>
      <w:r w:rsidR="00652450">
        <w:t>10</w:t>
      </w:r>
      <w:r w:rsidR="00893E4A">
        <w:t>0</w:t>
      </w:r>
      <w:r w:rsidR="00F203BC">
        <w:t>/24</w:t>
      </w:r>
    </w:p>
    <w:p w14:paraId="04588E22" w14:textId="7D7006E7" w:rsidR="00F203BC" w:rsidRDefault="00F203BC" w:rsidP="005E1588">
      <w:pPr>
        <w:tabs>
          <w:tab w:val="left" w:pos="3402"/>
        </w:tabs>
        <w:spacing w:before="0" w:after="0"/>
      </w:pPr>
      <w:r>
        <w:tab/>
        <w:t>Passerelle</w:t>
      </w:r>
      <w:r w:rsidR="0040158A">
        <w:t xml:space="preserve"> = </w:t>
      </w:r>
      <w:r>
        <w:t>192.168.</w:t>
      </w:r>
      <w:r w:rsidR="00652450">
        <w:t>1</w:t>
      </w:r>
      <w:r>
        <w:t>.</w:t>
      </w:r>
      <w:r w:rsidR="00652450">
        <w:t>1</w:t>
      </w:r>
    </w:p>
    <w:p w14:paraId="3C36FF2B" w14:textId="04047B18" w:rsidR="00F203BC" w:rsidRDefault="00F203BC" w:rsidP="005E1588">
      <w:pPr>
        <w:tabs>
          <w:tab w:val="left" w:pos="3402"/>
        </w:tabs>
        <w:spacing w:before="0" w:after="0"/>
      </w:pPr>
      <w:r>
        <w:tab/>
        <w:t>DNS</w:t>
      </w:r>
      <w:r w:rsidR="0040158A">
        <w:t xml:space="preserve"> = </w:t>
      </w:r>
      <w:r>
        <w:t>127.0.0.1</w:t>
      </w:r>
    </w:p>
    <w:p w14:paraId="7155AA3B" w14:textId="7E708D92" w:rsidR="00F203BC" w:rsidRDefault="00F203BC" w:rsidP="00294789">
      <w:pPr>
        <w:spacing w:before="0" w:after="0"/>
      </w:pPr>
    </w:p>
    <w:p w14:paraId="3EF408DC" w14:textId="39E685FD" w:rsidR="00F203BC" w:rsidRDefault="00F203BC" w:rsidP="005E1588">
      <w:pPr>
        <w:tabs>
          <w:tab w:val="left" w:pos="3402"/>
        </w:tabs>
        <w:spacing w:before="0" w:after="0"/>
      </w:pPr>
      <w:r>
        <w:t>Serveur membre</w:t>
      </w:r>
      <w:r>
        <w:tab/>
        <w:t>IP</w:t>
      </w:r>
      <w:r w:rsidR="0040158A">
        <w:t xml:space="preserve"> = </w:t>
      </w:r>
      <w:r>
        <w:t>192.168.</w:t>
      </w:r>
      <w:r w:rsidR="006B1A92">
        <w:t>1</w:t>
      </w:r>
      <w:r>
        <w:t>.</w:t>
      </w:r>
      <w:r w:rsidR="006B1A92">
        <w:t>20</w:t>
      </w:r>
      <w:r w:rsidR="00893E4A">
        <w:t>0</w:t>
      </w:r>
      <w:r>
        <w:t>/24</w:t>
      </w:r>
    </w:p>
    <w:p w14:paraId="384EB783" w14:textId="5584F46F" w:rsidR="00F203BC" w:rsidRDefault="00F203BC" w:rsidP="005E1588">
      <w:pPr>
        <w:tabs>
          <w:tab w:val="left" w:pos="3402"/>
        </w:tabs>
        <w:spacing w:before="0" w:after="0"/>
      </w:pPr>
      <w:r>
        <w:tab/>
        <w:t>Passerelle</w:t>
      </w:r>
      <w:r w:rsidR="0040158A">
        <w:t xml:space="preserve"> = </w:t>
      </w:r>
      <w:r>
        <w:t>192.168.</w:t>
      </w:r>
      <w:r w:rsidR="006B1A92">
        <w:t>1</w:t>
      </w:r>
      <w:r>
        <w:t>.</w:t>
      </w:r>
      <w:r w:rsidR="006B1A92">
        <w:t>1</w:t>
      </w:r>
    </w:p>
    <w:p w14:paraId="21D6911F" w14:textId="5BAF0BD5" w:rsidR="00F203BC" w:rsidRPr="00643780" w:rsidRDefault="00F203BC" w:rsidP="005E1588">
      <w:pPr>
        <w:tabs>
          <w:tab w:val="left" w:pos="3402"/>
        </w:tabs>
        <w:spacing w:before="0" w:after="0"/>
      </w:pPr>
      <w:r>
        <w:tab/>
        <w:t>DNS</w:t>
      </w:r>
      <w:r w:rsidR="0040158A">
        <w:t xml:space="preserve"> = </w:t>
      </w:r>
      <w:r>
        <w:t>192.168.</w:t>
      </w:r>
      <w:r w:rsidR="00652450">
        <w:t>1</w:t>
      </w:r>
      <w:r>
        <w:t>.</w:t>
      </w:r>
      <w:r w:rsidR="00652450">
        <w:t>10</w:t>
      </w:r>
      <w:r w:rsidR="00893E4A">
        <w:t>0</w:t>
      </w:r>
    </w:p>
    <w:p w14:paraId="2A8C2172" w14:textId="38701A20" w:rsidR="00643780" w:rsidRDefault="00643780" w:rsidP="00294789">
      <w:pPr>
        <w:spacing w:before="0" w:after="0"/>
      </w:pPr>
    </w:p>
    <w:p w14:paraId="6F4B3A75" w14:textId="46714308" w:rsidR="00104CF1" w:rsidRDefault="001852CC" w:rsidP="00104CF1">
      <w:pPr>
        <w:spacing w:before="0" w:after="0"/>
      </w:pPr>
      <w:r>
        <w:t xml:space="preserve">Vous pouvez utiliser le même </w:t>
      </w:r>
      <w:r w:rsidR="00104CF1">
        <w:t xml:space="preserve">routeur </w:t>
      </w:r>
      <w:proofErr w:type="spellStart"/>
      <w:r w:rsidR="00104CF1">
        <w:t>pfSense</w:t>
      </w:r>
      <w:proofErr w:type="spellEnd"/>
      <w:r w:rsidR="00110705">
        <w:t xml:space="preserve"> que celui que vous avez utilisé pendant la session. </w:t>
      </w:r>
    </w:p>
    <w:p w14:paraId="3FA71ECF" w14:textId="03B10466" w:rsidR="00294789" w:rsidRDefault="00294789" w:rsidP="00294789">
      <w:pPr>
        <w:spacing w:before="0" w:after="0"/>
      </w:pPr>
    </w:p>
    <w:p w14:paraId="39027D45" w14:textId="77777777" w:rsidR="00104CF1" w:rsidRDefault="00104CF1" w:rsidP="00294789">
      <w:pPr>
        <w:spacing w:before="0" w:after="0"/>
      </w:pPr>
    </w:p>
    <w:p w14:paraId="5E83516F" w14:textId="064628FD" w:rsidR="00643780" w:rsidRDefault="00643780" w:rsidP="00294789">
      <w:pPr>
        <w:spacing w:before="0" w:after="0"/>
      </w:pPr>
      <w:r>
        <w:br w:type="page"/>
      </w:r>
    </w:p>
    <w:p w14:paraId="624155E2" w14:textId="77777777" w:rsidR="002F400D" w:rsidRPr="00C14B91" w:rsidRDefault="00F704BA" w:rsidP="00C14B91">
      <w:pPr>
        <w:pStyle w:val="Titre2"/>
        <w:spacing w:before="0" w:after="0"/>
        <w:rPr>
          <w:sz w:val="40"/>
          <w:szCs w:val="40"/>
        </w:rPr>
      </w:pPr>
      <w:bookmarkStart w:id="43" w:name="_Toc163111372"/>
      <w:bookmarkStart w:id="44" w:name="_Toc354378786"/>
      <w:bookmarkStart w:id="45" w:name="_Toc354479534"/>
      <w:bookmarkEnd w:id="41"/>
      <w:bookmarkEnd w:id="42"/>
      <w:r w:rsidRPr="00040E63">
        <w:rPr>
          <w:sz w:val="40"/>
          <w:szCs w:val="40"/>
        </w:rPr>
        <w:lastRenderedPageBreak/>
        <w:t>Description des serveurs</w:t>
      </w:r>
      <w:bookmarkEnd w:id="43"/>
    </w:p>
    <w:p w14:paraId="7F88B808" w14:textId="373BFB59" w:rsidR="002C16D9" w:rsidRDefault="002C16D9" w:rsidP="002C16D9">
      <w:pPr>
        <w:spacing w:before="0" w:after="0" w:line="276" w:lineRule="auto"/>
      </w:pPr>
      <w:r>
        <w:t xml:space="preserve">Les ordinateurs </w:t>
      </w:r>
      <w:r w:rsidR="00CC1916">
        <w:t>avec lesquels vous travaillerez</w:t>
      </w:r>
      <w:r>
        <w:t xml:space="preserve"> tiendront des rôles très précis.</w:t>
      </w:r>
    </w:p>
    <w:p w14:paraId="3B09118E" w14:textId="77777777" w:rsidR="002C16D9" w:rsidRDefault="002C16D9" w:rsidP="00791B82">
      <w:pPr>
        <w:spacing w:before="0" w:after="0" w:line="276" w:lineRule="auto"/>
      </w:pPr>
    </w:p>
    <w:p w14:paraId="65F337CB" w14:textId="30D9AB6C" w:rsidR="00AF5B78" w:rsidRDefault="00AF5B78" w:rsidP="00791B82">
      <w:pPr>
        <w:spacing w:before="0" w:after="0" w:line="276" w:lineRule="auto"/>
      </w:pPr>
      <w:r>
        <w:t xml:space="preserve">Le premier ordinateur virtuel sera le contrôleur de domaine. Ce serveur sera </w:t>
      </w:r>
      <w:r w:rsidR="004A1EC3">
        <w:t xml:space="preserve">donc </w:t>
      </w:r>
      <w:r w:rsidRPr="004A1EC3">
        <w:t>re</w:t>
      </w:r>
      <w:r w:rsidR="00957073" w:rsidRPr="004A1EC3">
        <w:t>sponsable</w:t>
      </w:r>
      <w:r w:rsidR="00957073">
        <w:t xml:space="preserve"> des services</w:t>
      </w:r>
      <w:r w:rsidR="002D732F">
        <w:t xml:space="preserve"> </w:t>
      </w:r>
      <w:r w:rsidR="00292498">
        <w:t>"</w:t>
      </w:r>
      <w:r w:rsidR="00DA01C4">
        <w:t>Active Directory</w:t>
      </w:r>
      <w:r w:rsidR="00292498">
        <w:t>"</w:t>
      </w:r>
      <w:r w:rsidR="004A1EC3">
        <w:t xml:space="preserve"> et</w:t>
      </w:r>
      <w:r w:rsidR="00DA01C4">
        <w:t xml:space="preserve"> </w:t>
      </w:r>
      <w:r w:rsidR="00CC5852">
        <w:t>DNS</w:t>
      </w:r>
      <w:r w:rsidR="008C3050" w:rsidRPr="004A1EC3">
        <w:t>.</w:t>
      </w:r>
      <w:r w:rsidR="00B321A7">
        <w:t xml:space="preserve"> </w:t>
      </w:r>
    </w:p>
    <w:p w14:paraId="3EB06454" w14:textId="77777777" w:rsidR="00791B82" w:rsidRDefault="00791B82" w:rsidP="00791B82">
      <w:pPr>
        <w:spacing w:before="0" w:after="0" w:line="276" w:lineRule="auto"/>
      </w:pPr>
    </w:p>
    <w:p w14:paraId="7A7F6083" w14:textId="57AE0BEA" w:rsidR="004A1EC3" w:rsidRDefault="004A1EC3" w:rsidP="00791B82">
      <w:pPr>
        <w:spacing w:before="0" w:after="0" w:line="276" w:lineRule="auto"/>
      </w:pPr>
    </w:p>
    <w:p w14:paraId="4B0BF04A" w14:textId="21984647" w:rsidR="004A1EC3" w:rsidRDefault="004A1EC3" w:rsidP="00791B82">
      <w:pPr>
        <w:spacing w:before="0" w:after="0" w:line="276" w:lineRule="auto"/>
      </w:pPr>
    </w:p>
    <w:p w14:paraId="69CCE197" w14:textId="13D86AAC" w:rsidR="004A1EC3" w:rsidRDefault="004A1EC3" w:rsidP="00791B82">
      <w:pPr>
        <w:spacing w:before="0" w:after="0" w:line="276" w:lineRule="auto"/>
      </w:pPr>
    </w:p>
    <w:p w14:paraId="70810074" w14:textId="4734E350" w:rsidR="004A1EC3" w:rsidRDefault="004A1EC3" w:rsidP="00791B82">
      <w:pPr>
        <w:spacing w:before="0" w:after="0" w:line="276" w:lineRule="auto"/>
      </w:pPr>
    </w:p>
    <w:p w14:paraId="53014A74" w14:textId="77777777" w:rsidR="004A1EC3" w:rsidRDefault="004A1EC3" w:rsidP="00791B82">
      <w:pPr>
        <w:spacing w:before="0" w:after="0" w:line="276" w:lineRule="auto"/>
      </w:pPr>
    </w:p>
    <w:p w14:paraId="0F8BD7E8" w14:textId="466EA86A" w:rsidR="00657F75" w:rsidRDefault="00657F75" w:rsidP="004C2508">
      <w:pPr>
        <w:pStyle w:val="Titre2"/>
        <w:spacing w:before="0" w:after="0"/>
        <w:rPr>
          <w:sz w:val="40"/>
          <w:szCs w:val="40"/>
        </w:rPr>
      </w:pPr>
      <w:bookmarkStart w:id="46" w:name="_Toc163111373"/>
      <w:bookmarkStart w:id="47" w:name="_Toc354378781"/>
      <w:bookmarkStart w:id="48" w:name="_Toc354479529"/>
      <w:r w:rsidRPr="00F4757C">
        <w:rPr>
          <w:sz w:val="40"/>
          <w:szCs w:val="40"/>
        </w:rPr>
        <w:t>Les serveurs de fichiers</w:t>
      </w:r>
      <w:bookmarkEnd w:id="46"/>
    </w:p>
    <w:p w14:paraId="1E3FB49D" w14:textId="77777777" w:rsidR="00383E4A" w:rsidRPr="00383E4A" w:rsidRDefault="00383E4A" w:rsidP="00383E4A"/>
    <w:p w14:paraId="07141B93" w14:textId="260013DD" w:rsidR="00AD6A82" w:rsidRPr="00383E4A" w:rsidRDefault="00AD6A82" w:rsidP="005656CA">
      <w:pPr>
        <w:spacing w:before="0" w:after="0" w:line="276" w:lineRule="auto"/>
      </w:pPr>
      <w:r w:rsidRPr="00383E4A">
        <w:t xml:space="preserve">Le serveur </w:t>
      </w:r>
      <w:r w:rsidR="00F47410" w:rsidRPr="00383E4A">
        <w:t>S</w:t>
      </w:r>
      <w:r w:rsidRPr="00383E4A">
        <w:t xml:space="preserve">1 aura </w:t>
      </w:r>
      <w:r w:rsidR="00F62A17" w:rsidRPr="00383E4A">
        <w:t xml:space="preserve">deux </w:t>
      </w:r>
      <w:r w:rsidRPr="00383E4A">
        <w:t>dossier</w:t>
      </w:r>
      <w:r w:rsidR="00F62A17" w:rsidRPr="00383E4A">
        <w:t>s</w:t>
      </w:r>
      <w:r w:rsidRPr="00383E4A">
        <w:t xml:space="preserve"> "</w:t>
      </w:r>
      <w:r w:rsidR="00FF33CF" w:rsidRPr="00383E4A">
        <w:t>E:\</w:t>
      </w:r>
      <w:r w:rsidRPr="00383E4A">
        <w:t>_</w:t>
      </w:r>
      <w:r w:rsidR="00DA7375" w:rsidRPr="00383E4A">
        <w:t>S1</w:t>
      </w:r>
      <w:r w:rsidRPr="00383E4A">
        <w:t>_</w:t>
      </w:r>
      <w:r w:rsidR="00A22A3C" w:rsidRPr="00383E4A">
        <w:t>INFO</w:t>
      </w:r>
      <w:r w:rsidRPr="00383E4A">
        <w:t>"</w:t>
      </w:r>
      <w:r w:rsidR="00F62A17" w:rsidRPr="00383E4A">
        <w:t xml:space="preserve"> et "</w:t>
      </w:r>
      <w:r w:rsidR="00FF33CF" w:rsidRPr="00383E4A">
        <w:t>E:\</w:t>
      </w:r>
      <w:r w:rsidR="00F62A17" w:rsidRPr="00383E4A">
        <w:t>_</w:t>
      </w:r>
      <w:r w:rsidR="00BA52FA" w:rsidRPr="00383E4A">
        <w:t>S1_</w:t>
      </w:r>
      <w:r w:rsidR="00F62A17" w:rsidRPr="00383E4A">
        <w:t>PERSO"</w:t>
      </w:r>
      <w:r w:rsidRPr="00383E4A">
        <w:t>.</w:t>
      </w:r>
    </w:p>
    <w:p w14:paraId="4C968B66" w14:textId="77777777" w:rsidR="00383E4A" w:rsidRPr="00F4757C" w:rsidRDefault="00383E4A" w:rsidP="004C2508">
      <w:pPr>
        <w:spacing w:before="0" w:after="0" w:line="276" w:lineRule="auto"/>
      </w:pPr>
    </w:p>
    <w:p w14:paraId="4D2AB437" w14:textId="77777777" w:rsidR="00657F75" w:rsidRDefault="00657F75" w:rsidP="004C2508">
      <w:pPr>
        <w:spacing w:before="0" w:after="0" w:line="276" w:lineRule="auto"/>
      </w:pPr>
      <w:r w:rsidRPr="00F4757C">
        <w:t>Vous trouverez plus de détails sur les dossiers à créer dans la section se rapportant aux utilisateurs de votre département.</w:t>
      </w:r>
    </w:p>
    <w:p w14:paraId="7A507359" w14:textId="77777777" w:rsidR="004C2508" w:rsidRDefault="004C2508" w:rsidP="004C2508">
      <w:pPr>
        <w:spacing w:before="0" w:after="0" w:line="276" w:lineRule="auto"/>
      </w:pPr>
    </w:p>
    <w:p w14:paraId="7B662792" w14:textId="77777777" w:rsidR="00E9629E" w:rsidRDefault="00E9629E" w:rsidP="004C2508">
      <w:pPr>
        <w:spacing w:before="0" w:after="0" w:line="276" w:lineRule="auto"/>
      </w:pPr>
    </w:p>
    <w:p w14:paraId="19091130" w14:textId="77777777" w:rsidR="00E945DC" w:rsidRPr="00E9629E" w:rsidRDefault="00E945DC" w:rsidP="004C2508">
      <w:pPr>
        <w:spacing w:before="0" w:after="0" w:line="276" w:lineRule="auto"/>
      </w:pPr>
      <w:r>
        <w:br w:type="page"/>
      </w:r>
    </w:p>
    <w:p w14:paraId="0BE52FBD" w14:textId="1C53DFBA" w:rsidR="002F400D" w:rsidRPr="009A6325" w:rsidRDefault="002A6F77" w:rsidP="00085891">
      <w:pPr>
        <w:pStyle w:val="Titre1"/>
        <w:spacing w:before="0" w:after="0"/>
        <w:rPr>
          <w:sz w:val="40"/>
          <w:szCs w:val="40"/>
        </w:rPr>
      </w:pPr>
      <w:bookmarkStart w:id="49" w:name="_Toc163111374"/>
      <w:r w:rsidRPr="006D66C0">
        <w:rPr>
          <w:sz w:val="40"/>
          <w:szCs w:val="40"/>
        </w:rPr>
        <w:lastRenderedPageBreak/>
        <w:t xml:space="preserve">Le </w:t>
      </w:r>
      <w:r w:rsidR="002F400D" w:rsidRPr="006D66C0">
        <w:rPr>
          <w:sz w:val="40"/>
          <w:szCs w:val="40"/>
        </w:rPr>
        <w:t xml:space="preserve">serveur </w:t>
      </w:r>
      <w:bookmarkEnd w:id="47"/>
      <w:bookmarkEnd w:id="48"/>
      <w:r w:rsidR="006D66C0">
        <w:rPr>
          <w:sz w:val="40"/>
          <w:szCs w:val="40"/>
        </w:rPr>
        <w:t>RÉel</w:t>
      </w:r>
      <w:bookmarkEnd w:id="49"/>
    </w:p>
    <w:p w14:paraId="23EFDA5D" w14:textId="18A3BBBE" w:rsidR="00000EF1" w:rsidRPr="00C415D8" w:rsidRDefault="00EB23E0" w:rsidP="00C415D8">
      <w:pPr>
        <w:spacing w:before="0" w:after="0" w:line="276" w:lineRule="auto"/>
      </w:pPr>
      <w:r>
        <w:t>Hyper-V</w:t>
      </w:r>
      <w:r w:rsidR="00AF6AE3" w:rsidRPr="00C415D8">
        <w:t xml:space="preserve"> </w:t>
      </w:r>
      <w:r w:rsidR="00C415D8" w:rsidRPr="00C415D8">
        <w:t xml:space="preserve">est déjà </w:t>
      </w:r>
      <w:r w:rsidR="00F83A01" w:rsidRPr="00C415D8">
        <w:t xml:space="preserve">installé sur </w:t>
      </w:r>
      <w:r w:rsidR="00C415D8" w:rsidRPr="00C415D8">
        <w:t>votre</w:t>
      </w:r>
      <w:r w:rsidR="002F400D" w:rsidRPr="00C415D8">
        <w:t xml:space="preserve"> serveur </w:t>
      </w:r>
      <w:r w:rsidR="00370E25" w:rsidRPr="00C415D8">
        <w:t>réel</w:t>
      </w:r>
      <w:r w:rsidR="0025420C" w:rsidRPr="00C415D8">
        <w:t>.</w:t>
      </w:r>
      <w:r w:rsidR="00E12895">
        <w:t xml:space="preserve"> </w:t>
      </w:r>
      <w:r w:rsidR="00000EF1" w:rsidRPr="00C415D8">
        <w:t>Vous a</w:t>
      </w:r>
      <w:r w:rsidR="00C415D8" w:rsidRPr="00C415D8">
        <w:t>vez</w:t>
      </w:r>
      <w:r w:rsidR="00000EF1" w:rsidRPr="00C415D8">
        <w:t xml:space="preserve"> </w:t>
      </w:r>
      <w:r w:rsidR="001B1DA6">
        <w:t xml:space="preserve">besoin d'un commutateur virtuel de type "Privé" dont le nom sera </w:t>
      </w:r>
      <w:r w:rsidR="00ED36C0">
        <w:t>PRIVE</w:t>
      </w:r>
      <w:r w:rsidR="00C415D8" w:rsidRPr="00C415D8">
        <w:t>.</w:t>
      </w:r>
    </w:p>
    <w:p w14:paraId="649CE785" w14:textId="77777777" w:rsidR="00085891" w:rsidRPr="00D2013E" w:rsidRDefault="00085891" w:rsidP="00085891">
      <w:pPr>
        <w:spacing w:before="0" w:after="0" w:line="276" w:lineRule="auto"/>
      </w:pPr>
    </w:p>
    <w:p w14:paraId="09D110F4" w14:textId="0126C2E4" w:rsidR="00D2013E" w:rsidRDefault="00070942" w:rsidP="00D2013E">
      <w:pPr>
        <w:pStyle w:val="Titre3"/>
        <w:spacing w:before="0" w:after="0"/>
      </w:pPr>
      <w:bookmarkStart w:id="50" w:name="_Toc163111375"/>
      <w:r w:rsidRPr="00D2013E">
        <w:t>Création des ordinateurs virtuels</w:t>
      </w:r>
      <w:bookmarkEnd w:id="50"/>
    </w:p>
    <w:p w14:paraId="30270874" w14:textId="78D8D314" w:rsidR="00D2013E" w:rsidRPr="006339DC" w:rsidRDefault="009E7CCC" w:rsidP="00815AA2">
      <w:pPr>
        <w:pStyle w:val="Listepuces2"/>
        <w:numPr>
          <w:ilvl w:val="0"/>
          <w:numId w:val="31"/>
        </w:numPr>
        <w:spacing w:before="0" w:after="0" w:line="264" w:lineRule="auto"/>
      </w:pPr>
      <w:r w:rsidRPr="006339DC">
        <w:rPr>
          <w:bCs/>
        </w:rPr>
        <w:t>P</w:t>
      </w:r>
      <w:r w:rsidR="00D2013E" w:rsidRPr="006339DC">
        <w:rPr>
          <w:bCs/>
        </w:rPr>
        <w:t>our le projet</w:t>
      </w:r>
      <w:r w:rsidR="00D2013E" w:rsidRPr="006339DC">
        <w:rPr>
          <w:b/>
        </w:rPr>
        <w:t xml:space="preserve">, </w:t>
      </w:r>
      <w:r w:rsidR="00D2013E" w:rsidRPr="006339DC">
        <w:rPr>
          <w:bCs/>
        </w:rPr>
        <w:t xml:space="preserve">le nom des ordinateurs virtuels dans la console </w:t>
      </w:r>
      <w:r w:rsidR="00D74052" w:rsidRPr="006339DC">
        <w:rPr>
          <w:bCs/>
        </w:rPr>
        <w:t>Hyper-V</w:t>
      </w:r>
      <w:r w:rsidR="00D2013E" w:rsidRPr="006339DC">
        <w:rPr>
          <w:bCs/>
        </w:rPr>
        <w:t xml:space="preserve"> sera </w:t>
      </w:r>
      <w:r w:rsidR="00D2013E" w:rsidRPr="006339DC">
        <w:rPr>
          <w:b/>
        </w:rPr>
        <w:t>PROJET_SERVEUR1</w:t>
      </w:r>
      <w:r w:rsidR="001D14BC" w:rsidRPr="001D14BC">
        <w:rPr>
          <w:bCs/>
        </w:rPr>
        <w:t xml:space="preserve"> et</w:t>
      </w:r>
      <w:r w:rsidR="00CA6D2C" w:rsidRPr="001D14BC">
        <w:rPr>
          <w:bCs/>
        </w:rPr>
        <w:t xml:space="preserve"> </w:t>
      </w:r>
      <w:r w:rsidR="00D2013E" w:rsidRPr="006339DC">
        <w:rPr>
          <w:b/>
        </w:rPr>
        <w:t>PROJET_SERVEUR2</w:t>
      </w:r>
      <w:r w:rsidR="00D2013E" w:rsidRPr="006339DC">
        <w:rPr>
          <w:bCs/>
        </w:rPr>
        <w:t>.</w:t>
      </w:r>
    </w:p>
    <w:p w14:paraId="31FC63CD" w14:textId="77777777" w:rsidR="00470018" w:rsidRDefault="00470018" w:rsidP="00470018">
      <w:pPr>
        <w:pStyle w:val="Paragraphedeliste"/>
        <w:spacing w:before="0" w:after="0"/>
        <w:ind w:left="360"/>
        <w:rPr>
          <w:bCs/>
          <w:color w:val="373737" w:themeColor="accent1" w:themeShade="40"/>
        </w:rPr>
      </w:pPr>
    </w:p>
    <w:p w14:paraId="01A278A9" w14:textId="2124669F" w:rsidR="007C628F" w:rsidRPr="00ED36C0" w:rsidRDefault="007C628F" w:rsidP="007C628F">
      <w:pPr>
        <w:pStyle w:val="Paragraphedeliste"/>
        <w:numPr>
          <w:ilvl w:val="0"/>
          <w:numId w:val="47"/>
        </w:numPr>
        <w:spacing w:before="0" w:after="0"/>
        <w:rPr>
          <w:bCs/>
          <w:color w:val="373737" w:themeColor="accent1" w:themeShade="40"/>
        </w:rPr>
      </w:pPr>
      <w:r>
        <w:rPr>
          <w:bCs/>
          <w:color w:val="373737" w:themeColor="accent1" w:themeShade="40"/>
        </w:rPr>
        <w:t xml:space="preserve">L'ordinateur virtuel </w:t>
      </w:r>
      <w:r w:rsidRPr="006339DC">
        <w:rPr>
          <w:b/>
        </w:rPr>
        <w:t>PROJET_SERVEUR</w:t>
      </w:r>
      <w:r>
        <w:rPr>
          <w:b/>
        </w:rPr>
        <w:t>1</w:t>
      </w:r>
      <w:r w:rsidRPr="00842AAE">
        <w:rPr>
          <w:bCs/>
        </w:rPr>
        <w:t xml:space="preserve"> aura une carte réseau.</w:t>
      </w:r>
      <w:r w:rsidR="004D7510">
        <w:rPr>
          <w:bCs/>
        </w:rPr>
        <w:t xml:space="preserve"> </w:t>
      </w:r>
      <w:r>
        <w:rPr>
          <w:bCs/>
        </w:rPr>
        <w:t xml:space="preserve">La carte réseau </w:t>
      </w:r>
      <w:r w:rsidR="00300937">
        <w:rPr>
          <w:bCs/>
        </w:rPr>
        <w:t xml:space="preserve">de </w:t>
      </w:r>
      <w:r>
        <w:rPr>
          <w:bCs/>
          <w:color w:val="373737" w:themeColor="accent1" w:themeShade="40"/>
        </w:rPr>
        <w:t xml:space="preserve">l'ordinateur virtuel </w:t>
      </w:r>
      <w:r w:rsidRPr="006339DC">
        <w:rPr>
          <w:b/>
        </w:rPr>
        <w:t>PROJET_SERVEUR</w:t>
      </w:r>
      <w:r>
        <w:rPr>
          <w:b/>
        </w:rPr>
        <w:t>1</w:t>
      </w:r>
      <w:r w:rsidRPr="00842AAE">
        <w:rPr>
          <w:bCs/>
        </w:rPr>
        <w:t xml:space="preserve"> </w:t>
      </w:r>
      <w:r w:rsidRPr="00ED36C0">
        <w:rPr>
          <w:bCs/>
        </w:rPr>
        <w:t>utiliser</w:t>
      </w:r>
      <w:r>
        <w:rPr>
          <w:bCs/>
        </w:rPr>
        <w:t>a</w:t>
      </w:r>
      <w:r w:rsidRPr="00ED36C0">
        <w:rPr>
          <w:bCs/>
        </w:rPr>
        <w:t xml:space="preserve"> </w:t>
      </w:r>
      <w:r>
        <w:rPr>
          <w:bCs/>
          <w:color w:val="373737" w:themeColor="accent1" w:themeShade="40"/>
        </w:rPr>
        <w:t xml:space="preserve">le commutateur virtuel </w:t>
      </w:r>
      <w:r w:rsidRPr="003D2128">
        <w:rPr>
          <w:b/>
          <w:bCs/>
        </w:rPr>
        <w:t>PRIVE</w:t>
      </w:r>
      <w:r>
        <w:rPr>
          <w:bCs/>
          <w:color w:val="373737" w:themeColor="accent1" w:themeShade="40"/>
        </w:rPr>
        <w:t>.</w:t>
      </w:r>
    </w:p>
    <w:p w14:paraId="604C0315" w14:textId="2801709B" w:rsidR="00842AAE" w:rsidRPr="00ED36C0" w:rsidRDefault="00842AAE" w:rsidP="00842AAE">
      <w:pPr>
        <w:pStyle w:val="Paragraphedeliste"/>
        <w:numPr>
          <w:ilvl w:val="0"/>
          <w:numId w:val="47"/>
        </w:numPr>
        <w:spacing w:before="0" w:after="0"/>
        <w:rPr>
          <w:bCs/>
          <w:color w:val="373737" w:themeColor="accent1" w:themeShade="40"/>
        </w:rPr>
      </w:pPr>
      <w:r>
        <w:rPr>
          <w:bCs/>
          <w:color w:val="373737" w:themeColor="accent1" w:themeShade="40"/>
        </w:rPr>
        <w:t xml:space="preserve">L'ordinateur virtuel </w:t>
      </w:r>
      <w:r w:rsidRPr="006339DC">
        <w:rPr>
          <w:b/>
        </w:rPr>
        <w:t>PROJET_SERVEUR</w:t>
      </w:r>
      <w:r>
        <w:rPr>
          <w:b/>
        </w:rPr>
        <w:t>2</w:t>
      </w:r>
      <w:r w:rsidRPr="00842AAE">
        <w:rPr>
          <w:bCs/>
        </w:rPr>
        <w:t xml:space="preserve"> aura une carte réseau.</w:t>
      </w:r>
      <w:r w:rsidR="004C1801">
        <w:rPr>
          <w:bCs/>
        </w:rPr>
        <w:t xml:space="preserve"> </w:t>
      </w:r>
      <w:r>
        <w:rPr>
          <w:bCs/>
        </w:rPr>
        <w:t xml:space="preserve">La carte réseau </w:t>
      </w:r>
      <w:r w:rsidR="00300937">
        <w:rPr>
          <w:bCs/>
        </w:rPr>
        <w:t xml:space="preserve">de </w:t>
      </w:r>
      <w:r w:rsidR="00E606F5">
        <w:rPr>
          <w:bCs/>
          <w:color w:val="373737" w:themeColor="accent1" w:themeShade="40"/>
        </w:rPr>
        <w:t>l</w:t>
      </w:r>
      <w:r w:rsidR="004C1801">
        <w:rPr>
          <w:bCs/>
          <w:color w:val="373737" w:themeColor="accent1" w:themeShade="40"/>
        </w:rPr>
        <w:t xml:space="preserve">'ordinateur virtuel </w:t>
      </w:r>
      <w:r w:rsidR="004C1801" w:rsidRPr="006339DC">
        <w:rPr>
          <w:b/>
        </w:rPr>
        <w:t>PROJET_SERVEUR</w:t>
      </w:r>
      <w:r w:rsidR="004C1801">
        <w:rPr>
          <w:b/>
        </w:rPr>
        <w:t>2</w:t>
      </w:r>
      <w:r w:rsidR="004C1801" w:rsidRPr="00842AAE">
        <w:rPr>
          <w:bCs/>
        </w:rPr>
        <w:t xml:space="preserve"> </w:t>
      </w:r>
      <w:r w:rsidRPr="00ED36C0">
        <w:rPr>
          <w:bCs/>
        </w:rPr>
        <w:t>utiliser</w:t>
      </w:r>
      <w:r>
        <w:rPr>
          <w:bCs/>
        </w:rPr>
        <w:t>a</w:t>
      </w:r>
      <w:r w:rsidRPr="00ED36C0">
        <w:rPr>
          <w:bCs/>
        </w:rPr>
        <w:t xml:space="preserve"> </w:t>
      </w:r>
      <w:r>
        <w:rPr>
          <w:bCs/>
          <w:color w:val="373737" w:themeColor="accent1" w:themeShade="40"/>
        </w:rPr>
        <w:t xml:space="preserve">le commutateur virtuel </w:t>
      </w:r>
      <w:r w:rsidRPr="003D2128">
        <w:rPr>
          <w:b/>
          <w:bCs/>
        </w:rPr>
        <w:t>PRIVE</w:t>
      </w:r>
      <w:r>
        <w:rPr>
          <w:bCs/>
          <w:color w:val="373737" w:themeColor="accent1" w:themeShade="40"/>
        </w:rPr>
        <w:t>.</w:t>
      </w:r>
    </w:p>
    <w:p w14:paraId="07FE46F2" w14:textId="0F73E203" w:rsidR="00ED36C0" w:rsidRDefault="00ED36C0" w:rsidP="00125CC9">
      <w:pPr>
        <w:spacing w:before="0" w:after="0"/>
        <w:ind w:left="360"/>
      </w:pPr>
    </w:p>
    <w:p w14:paraId="2FB4743D" w14:textId="4F5F8A99" w:rsidR="00125CC9" w:rsidRPr="00AE48D9" w:rsidRDefault="00125CC9" w:rsidP="00125CC9">
      <w:pPr>
        <w:pStyle w:val="Paragraphedeliste"/>
        <w:numPr>
          <w:ilvl w:val="0"/>
          <w:numId w:val="47"/>
        </w:numPr>
        <w:spacing w:before="0" w:after="0"/>
        <w:rPr>
          <w:bCs/>
          <w:color w:val="373737" w:themeColor="accent1" w:themeShade="40"/>
        </w:rPr>
      </w:pPr>
      <w:r w:rsidRPr="00AE48D9">
        <w:rPr>
          <w:bCs/>
          <w:color w:val="373737" w:themeColor="accent1" w:themeShade="40"/>
        </w:rPr>
        <w:t xml:space="preserve">L'ordinateur virtuel </w:t>
      </w:r>
      <w:r w:rsidRPr="00AE48D9">
        <w:rPr>
          <w:b/>
        </w:rPr>
        <w:t>PROJET_SERVEUR1</w:t>
      </w:r>
      <w:r w:rsidRPr="00AE48D9">
        <w:rPr>
          <w:bCs/>
        </w:rPr>
        <w:t xml:space="preserve"> aura un deuxième disque dur virtuel</w:t>
      </w:r>
      <w:r w:rsidR="002E64A2">
        <w:rPr>
          <w:bCs/>
        </w:rPr>
        <w:t xml:space="preserve"> (Disque E </w:t>
      </w:r>
      <w:proofErr w:type="gramStart"/>
      <w:r w:rsidR="002E64A2">
        <w:rPr>
          <w:bCs/>
        </w:rPr>
        <w:t>: )</w:t>
      </w:r>
      <w:proofErr w:type="gramEnd"/>
    </w:p>
    <w:p w14:paraId="6BB23BFE" w14:textId="77777777" w:rsidR="00125CC9" w:rsidRPr="00585B9C" w:rsidRDefault="00125CC9" w:rsidP="00D2013E">
      <w:pPr>
        <w:spacing w:before="0" w:after="0"/>
      </w:pPr>
    </w:p>
    <w:p w14:paraId="2C8BEBB9" w14:textId="5634CEBA" w:rsidR="00D2013E" w:rsidRPr="00C415D8" w:rsidRDefault="00D2013E" w:rsidP="00C415D8">
      <w:pPr>
        <w:pStyle w:val="Titre3"/>
        <w:spacing w:before="0" w:after="0"/>
      </w:pPr>
      <w:bookmarkStart w:id="51" w:name="_Toc163111376"/>
      <w:r w:rsidRPr="00585B9C">
        <w:t>Configuration des ordinateurs virtuels</w:t>
      </w:r>
      <w:bookmarkEnd w:id="51"/>
    </w:p>
    <w:p w14:paraId="34D6F8B1" w14:textId="0C62E1FD" w:rsidR="005A42D7" w:rsidRPr="00383E4A" w:rsidRDefault="00744EE0" w:rsidP="00D2013E">
      <w:pPr>
        <w:pStyle w:val="Listepuces2"/>
        <w:numPr>
          <w:ilvl w:val="0"/>
          <w:numId w:val="8"/>
        </w:numPr>
        <w:spacing w:before="0" w:after="0" w:line="264" w:lineRule="auto"/>
      </w:pPr>
      <w:r w:rsidRPr="00383E4A">
        <w:rPr>
          <w:bCs/>
        </w:rPr>
        <w:t>Pour le projet</w:t>
      </w:r>
      <w:r w:rsidRPr="00383E4A">
        <w:rPr>
          <w:b/>
        </w:rPr>
        <w:t xml:space="preserve">, </w:t>
      </w:r>
      <w:r w:rsidRPr="00383E4A">
        <w:rPr>
          <w:bCs/>
        </w:rPr>
        <w:t xml:space="preserve">le nom des ordinateurs virtuels </w:t>
      </w:r>
      <w:r w:rsidRPr="00383E4A">
        <w:t xml:space="preserve">dans Windows </w:t>
      </w:r>
      <w:r w:rsidRPr="00383E4A">
        <w:rPr>
          <w:bCs/>
        </w:rPr>
        <w:t xml:space="preserve">sera </w:t>
      </w:r>
      <w:r w:rsidRPr="00383E4A">
        <w:rPr>
          <w:b/>
        </w:rPr>
        <w:t>S1</w:t>
      </w:r>
      <w:r w:rsidRPr="00383E4A">
        <w:t xml:space="preserve"> et </w:t>
      </w:r>
      <w:r w:rsidRPr="00383E4A">
        <w:rPr>
          <w:b/>
        </w:rPr>
        <w:t>S2</w:t>
      </w:r>
      <w:r w:rsidRPr="00383E4A">
        <w:rPr>
          <w:bCs/>
        </w:rPr>
        <w:t>.</w:t>
      </w:r>
      <w:r w:rsidR="005857B1" w:rsidRPr="00383E4A">
        <w:rPr>
          <w:bCs/>
        </w:rPr>
        <w:t xml:space="preserve"> </w:t>
      </w:r>
    </w:p>
    <w:p w14:paraId="10979B2F" w14:textId="77777777" w:rsidR="00D45E3D" w:rsidRPr="00116B6D" w:rsidRDefault="00D45E3D" w:rsidP="00D45E3D">
      <w:pPr>
        <w:spacing w:before="0" w:after="0"/>
      </w:pPr>
    </w:p>
    <w:p w14:paraId="16F6FB35" w14:textId="77777777" w:rsidR="006873BF" w:rsidRPr="00847E57" w:rsidRDefault="006873BF" w:rsidP="00A92E21">
      <w:pPr>
        <w:spacing w:before="0" w:after="0"/>
        <w:rPr>
          <w:lang w:val="fr-CA"/>
        </w:rPr>
      </w:pPr>
      <w:bookmarkStart w:id="52" w:name="_Toc354479535"/>
      <w:bookmarkEnd w:id="44"/>
      <w:bookmarkEnd w:id="45"/>
    </w:p>
    <w:p w14:paraId="67ADE810" w14:textId="69834685" w:rsidR="00D87693" w:rsidRPr="00B6278C" w:rsidRDefault="00D87693" w:rsidP="00B6278C">
      <w:pPr>
        <w:pStyle w:val="Titre1"/>
        <w:spacing w:before="0" w:after="0"/>
        <w:rPr>
          <w:sz w:val="40"/>
          <w:szCs w:val="40"/>
        </w:rPr>
      </w:pPr>
      <w:bookmarkStart w:id="53" w:name="_Toc163111377"/>
      <w:r w:rsidRPr="00B6278C">
        <w:rPr>
          <w:sz w:val="40"/>
          <w:szCs w:val="40"/>
        </w:rPr>
        <w:t>Le serv</w:t>
      </w:r>
      <w:r w:rsidR="00F56AB4">
        <w:rPr>
          <w:sz w:val="40"/>
          <w:szCs w:val="40"/>
        </w:rPr>
        <w:t>eur</w:t>
      </w:r>
      <w:r w:rsidRPr="00B6278C">
        <w:rPr>
          <w:sz w:val="40"/>
          <w:szCs w:val="40"/>
        </w:rPr>
        <w:t xml:space="preserve"> DNS</w:t>
      </w:r>
      <w:bookmarkEnd w:id="53"/>
    </w:p>
    <w:p w14:paraId="15AC97B0" w14:textId="6D9A2B9F" w:rsidR="00F13336" w:rsidRDefault="00F13336" w:rsidP="00B6278C">
      <w:pPr>
        <w:spacing w:before="0" w:after="0"/>
      </w:pPr>
      <w:r>
        <w:t>Un serveur DNS devra être implanté pour le projet.</w:t>
      </w:r>
    </w:p>
    <w:p w14:paraId="194407AB" w14:textId="77777777" w:rsidR="00B6278C" w:rsidRDefault="00B6278C" w:rsidP="00B6278C">
      <w:pPr>
        <w:spacing w:before="0" w:after="0"/>
      </w:pPr>
    </w:p>
    <w:p w14:paraId="70F66540" w14:textId="13DCB718" w:rsidR="00B6278C" w:rsidRDefault="00F13336" w:rsidP="00B6278C">
      <w:pPr>
        <w:spacing w:before="0" w:after="0"/>
      </w:pPr>
      <w:r>
        <w:t xml:space="preserve">Ce serveur </w:t>
      </w:r>
      <w:r w:rsidRPr="00D21D20">
        <w:t xml:space="preserve">DNS </w:t>
      </w:r>
      <w:r>
        <w:t xml:space="preserve">sera localisé sur le </w:t>
      </w:r>
      <w:r w:rsidRPr="00D21D20">
        <w:t>contrôleur de domaine.</w:t>
      </w:r>
    </w:p>
    <w:p w14:paraId="74CB43A8" w14:textId="77777777" w:rsidR="00C415D8" w:rsidRDefault="00C415D8" w:rsidP="00B6278C">
      <w:pPr>
        <w:spacing w:before="0" w:after="0"/>
      </w:pPr>
    </w:p>
    <w:p w14:paraId="41B21CAA" w14:textId="0DB59665" w:rsidR="00B6278C" w:rsidRDefault="00F13336" w:rsidP="00B6278C">
      <w:pPr>
        <w:spacing w:before="0" w:after="0"/>
      </w:pPr>
      <w:r w:rsidRPr="00D21D20">
        <w:t>La zone directe principale pour le domaine, sera automatiquement créée lors de la création du domaine</w:t>
      </w:r>
      <w:r w:rsidR="000A05EC">
        <w:t xml:space="preserve"> "</w:t>
      </w:r>
      <w:proofErr w:type="spellStart"/>
      <w:r w:rsidR="000A05EC" w:rsidRPr="00C30F5C">
        <w:rPr>
          <w:b/>
        </w:rPr>
        <w:t>ETU</w:t>
      </w:r>
      <w:r w:rsidR="000A05EC">
        <w:rPr>
          <w:b/>
          <w:color w:val="FF0000"/>
          <w:highlight w:val="yellow"/>
        </w:rPr>
        <w:t>m</w:t>
      </w:r>
      <w:r w:rsidR="000A05EC" w:rsidRPr="007853C6">
        <w:rPr>
          <w:b/>
          <w:color w:val="FF0000"/>
          <w:highlight w:val="yellow"/>
        </w:rPr>
        <w:t>atricule</w:t>
      </w:r>
      <w:r w:rsidR="000A05EC" w:rsidRPr="004D560A">
        <w:rPr>
          <w:b/>
        </w:rPr>
        <w:t>.LOCAL</w:t>
      </w:r>
      <w:proofErr w:type="spellEnd"/>
      <w:r w:rsidR="000A05EC" w:rsidRPr="000A05EC">
        <w:rPr>
          <w:bCs/>
        </w:rPr>
        <w:t>"</w:t>
      </w:r>
      <w:r w:rsidRPr="00D21D20">
        <w:t>.</w:t>
      </w:r>
    </w:p>
    <w:p w14:paraId="19FD940A" w14:textId="50EC0390" w:rsidR="00934DF1" w:rsidRDefault="00934DF1" w:rsidP="00B6278C">
      <w:pPr>
        <w:spacing w:before="0" w:after="0"/>
      </w:pPr>
    </w:p>
    <w:p w14:paraId="09518B99" w14:textId="77777777" w:rsidR="00192522" w:rsidRDefault="00192522" w:rsidP="00B6278C">
      <w:pPr>
        <w:spacing w:before="0" w:after="0"/>
      </w:pPr>
    </w:p>
    <w:p w14:paraId="141623D7" w14:textId="3069BAA2" w:rsidR="00934DF1" w:rsidRDefault="00934DF1" w:rsidP="00934DF1">
      <w:pPr>
        <w:spacing w:before="0" w:after="0" w:line="276" w:lineRule="auto"/>
        <w:jc w:val="left"/>
      </w:pPr>
      <w:r>
        <w:br w:type="page"/>
      </w:r>
    </w:p>
    <w:p w14:paraId="7EA51D8D" w14:textId="77777777" w:rsidR="005F7A9F" w:rsidRPr="008657F2" w:rsidRDefault="005F7A9F" w:rsidP="00202BD3">
      <w:pPr>
        <w:pStyle w:val="Titre1"/>
        <w:rPr>
          <w:sz w:val="40"/>
          <w:szCs w:val="40"/>
        </w:rPr>
      </w:pPr>
      <w:bookmarkStart w:id="54" w:name="_Toc163111378"/>
      <w:r w:rsidRPr="008657F2">
        <w:rPr>
          <w:sz w:val="40"/>
          <w:szCs w:val="40"/>
        </w:rPr>
        <w:lastRenderedPageBreak/>
        <w:t>strat</w:t>
      </w:r>
      <w:r w:rsidR="005F5865" w:rsidRPr="008657F2">
        <w:rPr>
          <w:sz w:val="40"/>
          <w:szCs w:val="40"/>
        </w:rPr>
        <w:t>É</w:t>
      </w:r>
      <w:r w:rsidRPr="008657F2">
        <w:rPr>
          <w:sz w:val="40"/>
          <w:szCs w:val="40"/>
        </w:rPr>
        <w:t>gies de groupe</w:t>
      </w:r>
      <w:r w:rsidR="00761FD7" w:rsidRPr="008657F2">
        <w:rPr>
          <w:sz w:val="40"/>
          <w:szCs w:val="40"/>
        </w:rPr>
        <w:t xml:space="preserve"> </w:t>
      </w:r>
      <w:r w:rsidR="009547FF" w:rsidRPr="008657F2">
        <w:rPr>
          <w:sz w:val="40"/>
          <w:szCs w:val="40"/>
        </w:rPr>
        <w:t>- DOMAINE</w:t>
      </w:r>
      <w:bookmarkEnd w:id="54"/>
    </w:p>
    <w:p w14:paraId="72447CB3" w14:textId="115FA801" w:rsidR="005F37FF" w:rsidRDefault="0091356E" w:rsidP="007A29D0">
      <w:pPr>
        <w:spacing w:before="0" w:after="0"/>
      </w:pPr>
      <w:r>
        <w:t>Vo</w:t>
      </w:r>
      <w:r w:rsidR="00D42D72">
        <w:t>us dev</w:t>
      </w:r>
      <w:r w:rsidR="005F5865">
        <w:t xml:space="preserve">ez implanter </w:t>
      </w:r>
      <w:r w:rsidR="00766F58">
        <w:t>deux</w:t>
      </w:r>
      <w:r w:rsidR="005F5865">
        <w:t xml:space="preserve"> stratégies</w:t>
      </w:r>
      <w:r w:rsidR="00E575E2">
        <w:t xml:space="preserve"> au niveau du domaine</w:t>
      </w:r>
      <w:r w:rsidR="005F37FF">
        <w:t>.</w:t>
      </w:r>
    </w:p>
    <w:p w14:paraId="1F6B9D8A" w14:textId="3A166C58" w:rsidR="00094CBD" w:rsidRPr="004D25E1" w:rsidRDefault="005F37FF" w:rsidP="004D25E1">
      <w:pPr>
        <w:pStyle w:val="Paragraphedeliste"/>
        <w:numPr>
          <w:ilvl w:val="0"/>
          <w:numId w:val="39"/>
        </w:numPr>
        <w:spacing w:before="0" w:after="0"/>
      </w:pPr>
      <w:r w:rsidRPr="004D25E1">
        <w:t>Le</w:t>
      </w:r>
      <w:r w:rsidR="00540411" w:rsidRPr="004D25E1">
        <w:t>s</w:t>
      </w:r>
      <w:r w:rsidRPr="004D25E1">
        <w:t xml:space="preserve"> nom</w:t>
      </w:r>
      <w:r w:rsidR="006932BA">
        <w:t>s</w:t>
      </w:r>
      <w:r w:rsidRPr="004D25E1">
        <w:t xml:space="preserve"> des </w:t>
      </w:r>
      <w:r w:rsidR="005F5865" w:rsidRPr="004D25E1">
        <w:t>stratégies dev</w:t>
      </w:r>
      <w:r w:rsidR="00A53469" w:rsidRPr="004D25E1">
        <w:t>r</w:t>
      </w:r>
      <w:r w:rsidR="00540411" w:rsidRPr="004D25E1">
        <w:t>ont</w:t>
      </w:r>
      <w:r w:rsidR="005F5865" w:rsidRPr="004D25E1">
        <w:t xml:space="preserve"> être respecté</w:t>
      </w:r>
      <w:r w:rsidR="00540411" w:rsidRPr="004D25E1">
        <w:t>s</w:t>
      </w:r>
      <w:r w:rsidR="005F5865" w:rsidRPr="004D25E1">
        <w:t>.</w:t>
      </w:r>
    </w:p>
    <w:p w14:paraId="7177E870" w14:textId="77777777" w:rsidR="000719C6" w:rsidRPr="004D25E1" w:rsidRDefault="000719C6" w:rsidP="004D25E1">
      <w:pPr>
        <w:pStyle w:val="Paragraphedeliste"/>
        <w:numPr>
          <w:ilvl w:val="0"/>
          <w:numId w:val="39"/>
        </w:numPr>
        <w:spacing w:before="0" w:after="0"/>
      </w:pPr>
      <w:r w:rsidRPr="004D25E1">
        <w:t>Les sections non utilisées des stratégies devront être désactivées.</w:t>
      </w:r>
    </w:p>
    <w:p w14:paraId="3B7E05A3" w14:textId="77777777" w:rsidR="008D1DC1" w:rsidRDefault="008D1DC1" w:rsidP="008D1DC1">
      <w:pPr>
        <w:spacing w:before="0" w:after="0"/>
      </w:pPr>
    </w:p>
    <w:p w14:paraId="768C11B2" w14:textId="77777777" w:rsidR="001544EB" w:rsidRDefault="004120EF" w:rsidP="008D1DC1">
      <w:pPr>
        <w:spacing w:before="0" w:after="0"/>
        <w:rPr>
          <w:b/>
        </w:rPr>
      </w:pPr>
      <w:r>
        <w:rPr>
          <w:b/>
        </w:rPr>
        <w:t>I</w:t>
      </w:r>
      <w:r w:rsidR="00B76986" w:rsidRPr="0087508C">
        <w:rPr>
          <w:b/>
        </w:rPr>
        <w:t>l est interdit de modifier les stratégies</w:t>
      </w:r>
    </w:p>
    <w:p w14:paraId="442A1E9E" w14:textId="3E2621D1" w:rsidR="001544EB" w:rsidRPr="001544EB" w:rsidRDefault="006D6BA2" w:rsidP="001544EB">
      <w:pPr>
        <w:pStyle w:val="Paragraphedeliste"/>
        <w:numPr>
          <w:ilvl w:val="0"/>
          <w:numId w:val="39"/>
        </w:numPr>
        <w:spacing w:before="0" w:after="0"/>
        <w:rPr>
          <w:b/>
        </w:rPr>
      </w:pPr>
      <w:r>
        <w:rPr>
          <w:b/>
        </w:rPr>
        <w:t>Default Domain Policy</w:t>
      </w:r>
    </w:p>
    <w:p w14:paraId="6CAB0B77" w14:textId="1D7F738D" w:rsidR="00EC5A3B" w:rsidRPr="001544EB" w:rsidRDefault="00C171E0" w:rsidP="001544EB">
      <w:pPr>
        <w:pStyle w:val="Paragraphedeliste"/>
        <w:numPr>
          <w:ilvl w:val="0"/>
          <w:numId w:val="39"/>
        </w:numPr>
        <w:spacing w:before="0" w:after="0"/>
        <w:rPr>
          <w:b/>
        </w:rPr>
      </w:pPr>
      <w:r w:rsidRPr="001544EB">
        <w:rPr>
          <w:b/>
        </w:rPr>
        <w:t>De</w:t>
      </w:r>
      <w:r w:rsidR="006D6BA2">
        <w:rPr>
          <w:b/>
        </w:rPr>
        <w:t xml:space="preserve">fault Domain </w:t>
      </w:r>
      <w:proofErr w:type="spellStart"/>
      <w:r w:rsidR="006D6BA2">
        <w:rPr>
          <w:b/>
        </w:rPr>
        <w:t>Controllers</w:t>
      </w:r>
      <w:proofErr w:type="spellEnd"/>
      <w:r w:rsidR="006D6BA2">
        <w:rPr>
          <w:b/>
        </w:rPr>
        <w:t xml:space="preserve"> Policy</w:t>
      </w:r>
    </w:p>
    <w:p w14:paraId="78E3B87B" w14:textId="77777777" w:rsidR="003A6706" w:rsidRDefault="003A6706" w:rsidP="008D1DC1">
      <w:pPr>
        <w:spacing w:before="0" w:after="0"/>
      </w:pPr>
    </w:p>
    <w:tbl>
      <w:tblPr>
        <w:tblStyle w:val="Tramemoyenne2-Accent5"/>
        <w:tblW w:w="0" w:type="auto"/>
        <w:shd w:val="clear" w:color="auto" w:fill="A6A6A6" w:themeFill="background1" w:themeFillShade="A6"/>
        <w:tblLook w:val="0420" w:firstRow="1" w:lastRow="0" w:firstColumn="0" w:lastColumn="0" w:noHBand="0" w:noVBand="1"/>
      </w:tblPr>
      <w:tblGrid>
        <w:gridCol w:w="10098"/>
      </w:tblGrid>
      <w:tr w:rsidR="0099342B" w14:paraId="40CE7F4E" w14:textId="77777777" w:rsidTr="00A14D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00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6A6A6" w:themeFill="background1" w:themeFillShade="A6"/>
            <w:vAlign w:val="center"/>
          </w:tcPr>
          <w:p w14:paraId="031B13AD" w14:textId="27F3470B" w:rsidR="0099342B" w:rsidRDefault="00F358F0" w:rsidP="0032299E">
            <w:pPr>
              <w:spacing w:before="0" w:after="0"/>
              <w:jc w:val="left"/>
            </w:pPr>
            <w:r>
              <w:t xml:space="preserve">LA </w:t>
            </w:r>
            <w:r w:rsidR="0099342B">
              <w:t xml:space="preserve">GPO </w:t>
            </w:r>
            <w:proofErr w:type="spellStart"/>
            <w:r w:rsidR="00437E39" w:rsidRPr="00437E39">
              <w:t>DOMAINE</w:t>
            </w:r>
            <w:r w:rsidR="00F13F5B">
              <w:t>_</w:t>
            </w:r>
            <w:r w:rsidR="0099342B">
              <w:t>S</w:t>
            </w:r>
            <w:r w:rsidR="0032299E">
              <w:t>ecurite</w:t>
            </w:r>
            <w:proofErr w:type="spellEnd"/>
          </w:p>
        </w:tc>
      </w:tr>
    </w:tbl>
    <w:p w14:paraId="73786745" w14:textId="77777777" w:rsidR="001B6B48" w:rsidRPr="00C746BE" w:rsidRDefault="001B6B48" w:rsidP="001B6B48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C746BE">
        <w:rPr>
          <w:b/>
        </w:rPr>
        <w:t>ACTIVER LE PARAMÈTRE</w:t>
      </w:r>
    </w:p>
    <w:p w14:paraId="6D1EB00F" w14:textId="77777777" w:rsidR="001B6B48" w:rsidRDefault="001B6B48" w:rsidP="001B6B48">
      <w:pPr>
        <w:pStyle w:val="Sansinterligne"/>
        <w:spacing w:before="0"/>
        <w:ind w:left="360"/>
        <w:jc w:val="left"/>
      </w:pPr>
      <w:proofErr w:type="gramStart"/>
      <w:r>
        <w:t>Arrêt:</w:t>
      </w:r>
      <w:proofErr w:type="gramEnd"/>
      <w:r>
        <w:t xml:space="preserve"> permet au système d’être arrêté sans avoir à se connecter</w:t>
      </w:r>
    </w:p>
    <w:p w14:paraId="61314931" w14:textId="77777777" w:rsidR="005B52D1" w:rsidRPr="007C681E" w:rsidRDefault="005B52D1" w:rsidP="007C681E">
      <w:pPr>
        <w:pStyle w:val="Sansinterligne"/>
        <w:spacing w:before="0"/>
        <w:rPr>
          <w:bCs/>
          <w:shd w:val="clear" w:color="auto" w:fill="D9D9D9" w:themeFill="background1" w:themeFillShade="D9"/>
        </w:rPr>
      </w:pPr>
    </w:p>
    <w:p w14:paraId="2FDC6321" w14:textId="2B0F3B5A" w:rsidR="00F615AD" w:rsidRPr="007C681E" w:rsidRDefault="00F4757C" w:rsidP="007C681E">
      <w:pPr>
        <w:spacing w:before="0" w:after="0" w:line="276" w:lineRule="auto"/>
        <w:jc w:val="left"/>
        <w:rPr>
          <w:bCs/>
          <w:shd w:val="clear" w:color="auto" w:fill="D9D9D9" w:themeFill="background1" w:themeFillShade="D9"/>
        </w:rPr>
      </w:pPr>
      <w:r w:rsidRPr="007C681E">
        <w:rPr>
          <w:bCs/>
          <w:shd w:val="clear" w:color="auto" w:fill="D9D9D9" w:themeFill="background1" w:themeFillShade="D9"/>
        </w:rPr>
        <w:br w:type="page"/>
      </w:r>
    </w:p>
    <w:p w14:paraId="6960A7F5" w14:textId="1FE554A7" w:rsidR="00E945DC" w:rsidRPr="00CD6927" w:rsidRDefault="00E945DC" w:rsidP="00E945DC">
      <w:pPr>
        <w:pStyle w:val="Titre1"/>
        <w:rPr>
          <w:sz w:val="40"/>
          <w:szCs w:val="40"/>
        </w:rPr>
      </w:pPr>
      <w:bookmarkStart w:id="55" w:name="_Toc355169987"/>
      <w:bookmarkStart w:id="56" w:name="_Toc163111379"/>
      <w:r w:rsidRPr="00CD6927">
        <w:rPr>
          <w:sz w:val="40"/>
          <w:szCs w:val="40"/>
        </w:rPr>
        <w:lastRenderedPageBreak/>
        <w:t>LE dÉpartement</w:t>
      </w:r>
      <w:bookmarkEnd w:id="55"/>
      <w:r w:rsidRPr="00CD6927">
        <w:rPr>
          <w:sz w:val="40"/>
          <w:szCs w:val="40"/>
        </w:rPr>
        <w:t xml:space="preserve"> </w:t>
      </w:r>
      <w:r w:rsidR="004C24A4">
        <w:rPr>
          <w:szCs w:val="24"/>
        </w:rPr>
        <w:t>"</w:t>
      </w:r>
      <w:r w:rsidR="00856F1C">
        <w:rPr>
          <w:sz w:val="40"/>
          <w:szCs w:val="40"/>
        </w:rPr>
        <w:t>INFORMATIQUE</w:t>
      </w:r>
      <w:r w:rsidR="004C24A4">
        <w:rPr>
          <w:szCs w:val="24"/>
        </w:rPr>
        <w:t>"</w:t>
      </w:r>
      <w:bookmarkEnd w:id="56"/>
    </w:p>
    <w:p w14:paraId="3F19FCC9" w14:textId="317770B9" w:rsidR="00E945DC" w:rsidRDefault="00E945DC" w:rsidP="000760C7">
      <w:pPr>
        <w:spacing w:before="0" w:after="0"/>
        <w:rPr>
          <w:szCs w:val="24"/>
        </w:rPr>
      </w:pPr>
      <w:r>
        <w:rPr>
          <w:szCs w:val="24"/>
        </w:rPr>
        <w:t xml:space="preserve">Comme nous l’avons mentionné dans la section de présentation de la corporation, le département </w:t>
      </w:r>
      <w:r w:rsidR="004C24A4">
        <w:rPr>
          <w:szCs w:val="24"/>
        </w:rPr>
        <w:t>"</w:t>
      </w:r>
      <w:r w:rsidR="00F254AF">
        <w:rPr>
          <w:szCs w:val="24"/>
        </w:rPr>
        <w:t>Informatique</w:t>
      </w:r>
      <w:r w:rsidR="004C24A4">
        <w:rPr>
          <w:szCs w:val="24"/>
        </w:rPr>
        <w:t>"</w:t>
      </w:r>
      <w:r>
        <w:rPr>
          <w:szCs w:val="24"/>
        </w:rPr>
        <w:t xml:space="preserve"> regroupe les employés </w:t>
      </w:r>
      <w:r w:rsidR="009A331C">
        <w:rPr>
          <w:szCs w:val="24"/>
        </w:rPr>
        <w:t xml:space="preserve">et les gestionnaires </w:t>
      </w:r>
      <w:proofErr w:type="gramStart"/>
      <w:r>
        <w:rPr>
          <w:szCs w:val="24"/>
        </w:rPr>
        <w:t>suivants:</w:t>
      </w:r>
      <w:proofErr w:type="gramEnd"/>
    </w:p>
    <w:p w14:paraId="59F65EB8" w14:textId="69AA4BED" w:rsidR="004B5F2F" w:rsidRDefault="004B5F2F" w:rsidP="004B5F2F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3818EE">
        <w:rPr>
          <w:b/>
        </w:rPr>
        <w:t xml:space="preserve">Les </w:t>
      </w:r>
      <w:r w:rsidR="007D01D7">
        <w:rPr>
          <w:b/>
        </w:rPr>
        <w:t>concepteurs</w:t>
      </w:r>
      <w:r w:rsidRPr="003818EE">
        <w:rPr>
          <w:b/>
        </w:rPr>
        <w:t xml:space="preserve"> WEB</w:t>
      </w:r>
    </w:p>
    <w:p w14:paraId="452FA255" w14:textId="33ADF818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Employés</w:t>
      </w:r>
    </w:p>
    <w:p w14:paraId="341381B8" w14:textId="6293C1E2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Gestionnaires</w:t>
      </w:r>
    </w:p>
    <w:p w14:paraId="63037E57" w14:textId="2F91961C" w:rsidR="00E945DC" w:rsidRDefault="00E945DC" w:rsidP="00ED7D65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3818EE">
        <w:rPr>
          <w:b/>
        </w:rPr>
        <w:t xml:space="preserve">Les </w:t>
      </w:r>
      <w:r w:rsidR="003F6EAC">
        <w:rPr>
          <w:b/>
        </w:rPr>
        <w:t>programmeurs</w:t>
      </w:r>
      <w:r w:rsidR="007D01D7">
        <w:rPr>
          <w:b/>
        </w:rPr>
        <w:t xml:space="preserve"> </w:t>
      </w:r>
      <w:r w:rsidR="00A50140">
        <w:rPr>
          <w:b/>
        </w:rPr>
        <w:t>Android</w:t>
      </w:r>
    </w:p>
    <w:p w14:paraId="2B61F095" w14:textId="77777777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Employés</w:t>
      </w:r>
    </w:p>
    <w:p w14:paraId="67574A1C" w14:textId="77777777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Gestionnaires</w:t>
      </w:r>
    </w:p>
    <w:p w14:paraId="1B3BCF47" w14:textId="090F3ECA" w:rsidR="007D01D7" w:rsidRDefault="007D01D7" w:rsidP="007D01D7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3818EE">
        <w:rPr>
          <w:b/>
        </w:rPr>
        <w:t xml:space="preserve">Les </w:t>
      </w:r>
      <w:r w:rsidR="003F6EAC">
        <w:rPr>
          <w:b/>
        </w:rPr>
        <w:t>programmeurs</w:t>
      </w:r>
      <w:r>
        <w:rPr>
          <w:b/>
        </w:rPr>
        <w:t xml:space="preserve"> </w:t>
      </w:r>
      <w:r w:rsidR="00A50140">
        <w:rPr>
          <w:b/>
        </w:rPr>
        <w:t>Python</w:t>
      </w:r>
    </w:p>
    <w:p w14:paraId="1D31F301" w14:textId="77777777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Employés</w:t>
      </w:r>
    </w:p>
    <w:p w14:paraId="2044378B" w14:textId="77777777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Gestionnaires</w:t>
      </w:r>
    </w:p>
    <w:p w14:paraId="670D2047" w14:textId="0B2B0A61" w:rsidR="00BA7EC1" w:rsidRPr="003818EE" w:rsidRDefault="00BA7EC1" w:rsidP="00BA7EC1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3818EE">
        <w:rPr>
          <w:b/>
        </w:rPr>
        <w:t xml:space="preserve">Les </w:t>
      </w:r>
      <w:r w:rsidR="00275214">
        <w:rPr>
          <w:b/>
        </w:rPr>
        <w:t>techniciens du réseau</w:t>
      </w:r>
    </w:p>
    <w:p w14:paraId="3A179686" w14:textId="77777777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Employés</w:t>
      </w:r>
    </w:p>
    <w:p w14:paraId="35F672E3" w14:textId="77777777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Gestionnaires</w:t>
      </w:r>
    </w:p>
    <w:p w14:paraId="2BF6C7D1" w14:textId="2C07AAC2" w:rsidR="00E945DC" w:rsidRPr="003818EE" w:rsidRDefault="00465905" w:rsidP="00ED7D65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3818EE">
        <w:rPr>
          <w:b/>
        </w:rPr>
        <w:t>Les testeurs</w:t>
      </w:r>
      <w:r w:rsidR="007D01D7">
        <w:rPr>
          <w:b/>
        </w:rPr>
        <w:t xml:space="preserve"> de </w:t>
      </w:r>
      <w:r w:rsidR="005E7982">
        <w:rPr>
          <w:b/>
        </w:rPr>
        <w:t xml:space="preserve">logiciels </w:t>
      </w:r>
      <w:r w:rsidR="00A50140">
        <w:rPr>
          <w:b/>
        </w:rPr>
        <w:t>Android</w:t>
      </w:r>
    </w:p>
    <w:p w14:paraId="13347679" w14:textId="77777777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Employés</w:t>
      </w:r>
    </w:p>
    <w:p w14:paraId="5EB1AEB6" w14:textId="77777777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Gestionnaires</w:t>
      </w:r>
    </w:p>
    <w:p w14:paraId="4457AC99" w14:textId="2C58C64A" w:rsidR="007D01D7" w:rsidRPr="003818EE" w:rsidRDefault="007D01D7" w:rsidP="007D01D7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3818EE">
        <w:rPr>
          <w:b/>
        </w:rPr>
        <w:t>Les testeurs</w:t>
      </w:r>
      <w:r>
        <w:rPr>
          <w:b/>
        </w:rPr>
        <w:t xml:space="preserve"> de logiciels</w:t>
      </w:r>
      <w:r w:rsidR="005E7982">
        <w:rPr>
          <w:b/>
        </w:rPr>
        <w:t xml:space="preserve"> </w:t>
      </w:r>
      <w:r w:rsidR="00A50140">
        <w:rPr>
          <w:b/>
        </w:rPr>
        <w:t>Python</w:t>
      </w:r>
    </w:p>
    <w:p w14:paraId="0101C200" w14:textId="77777777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Employés</w:t>
      </w:r>
    </w:p>
    <w:p w14:paraId="3B7C3B43" w14:textId="77777777" w:rsidR="0027172C" w:rsidRPr="0027172C" w:rsidRDefault="0027172C" w:rsidP="0027172C">
      <w:pPr>
        <w:pStyle w:val="Listepuces2"/>
        <w:numPr>
          <w:ilvl w:val="0"/>
          <w:numId w:val="13"/>
        </w:numPr>
        <w:spacing w:before="0" w:after="0" w:line="264" w:lineRule="auto"/>
      </w:pPr>
      <w:r w:rsidRPr="0027172C">
        <w:t>Gestionnaires</w:t>
      </w:r>
    </w:p>
    <w:p w14:paraId="3844DA60" w14:textId="7CDC2AF8" w:rsidR="004B4D10" w:rsidRDefault="004B4D10" w:rsidP="004B4D10">
      <w:pPr>
        <w:spacing w:before="0" w:after="0"/>
        <w:rPr>
          <w:szCs w:val="24"/>
        </w:rPr>
      </w:pPr>
    </w:p>
    <w:p w14:paraId="256963D5" w14:textId="6CE14763" w:rsidR="004C4653" w:rsidRDefault="004C4653" w:rsidP="004B4D10">
      <w:pPr>
        <w:spacing w:before="0" w:after="0"/>
        <w:rPr>
          <w:szCs w:val="24"/>
        </w:rPr>
      </w:pPr>
      <w:r>
        <w:rPr>
          <w:szCs w:val="24"/>
        </w:rPr>
        <w:t>Un gestionnaire n’est pas un employé.</w:t>
      </w:r>
    </w:p>
    <w:p w14:paraId="739A093B" w14:textId="197C91A9" w:rsidR="00DB4629" w:rsidRDefault="00DB4629" w:rsidP="00AC0B25">
      <w:pPr>
        <w:spacing w:before="0" w:after="0"/>
        <w:rPr>
          <w:szCs w:val="24"/>
        </w:rPr>
      </w:pPr>
    </w:p>
    <w:p w14:paraId="5AECBB10" w14:textId="77777777" w:rsidR="004C4653" w:rsidRDefault="004C4653" w:rsidP="00AC0B25">
      <w:pPr>
        <w:spacing w:before="0" w:after="0"/>
        <w:rPr>
          <w:szCs w:val="24"/>
        </w:rPr>
      </w:pPr>
    </w:p>
    <w:p w14:paraId="5C271D05" w14:textId="77777777" w:rsidR="00E945DC" w:rsidRPr="004B4D10" w:rsidRDefault="00E945DC" w:rsidP="00AC0B25">
      <w:pPr>
        <w:spacing w:before="0" w:after="0"/>
        <w:rPr>
          <w:szCs w:val="24"/>
        </w:rPr>
      </w:pPr>
      <w:r w:rsidRPr="004B4D10">
        <w:rPr>
          <w:szCs w:val="24"/>
        </w:rPr>
        <w:br w:type="page"/>
      </w:r>
    </w:p>
    <w:p w14:paraId="6391365C" w14:textId="77777777" w:rsidR="00E945DC" w:rsidRPr="00405DF2" w:rsidRDefault="00E945DC" w:rsidP="00405DF2">
      <w:pPr>
        <w:pStyle w:val="Titre1"/>
        <w:spacing w:before="0" w:after="0"/>
        <w:rPr>
          <w:sz w:val="40"/>
          <w:szCs w:val="40"/>
        </w:rPr>
      </w:pPr>
      <w:bookmarkStart w:id="57" w:name="_Toc355169988"/>
      <w:bookmarkStart w:id="58" w:name="_Toc163111380"/>
      <w:r w:rsidRPr="00405DF2">
        <w:rPr>
          <w:sz w:val="40"/>
          <w:szCs w:val="40"/>
        </w:rPr>
        <w:lastRenderedPageBreak/>
        <w:t>Les unitÉs d’organisation</w:t>
      </w:r>
      <w:bookmarkEnd w:id="57"/>
      <w:bookmarkEnd w:id="58"/>
    </w:p>
    <w:p w14:paraId="54DF56B0" w14:textId="6C3CBBE9" w:rsidR="00666DAF" w:rsidRDefault="00E945DC" w:rsidP="00405DF2">
      <w:pPr>
        <w:spacing w:before="0" w:after="0"/>
      </w:pPr>
      <w:bookmarkStart w:id="59" w:name="_Toc260884842"/>
      <w:r>
        <w:t xml:space="preserve">Toutes vos unités d’organisation seront sous une unité </w:t>
      </w:r>
      <w:r w:rsidR="008E1ABE">
        <w:rPr>
          <w:szCs w:val="24"/>
        </w:rPr>
        <w:t>d'organisation</w:t>
      </w:r>
      <w:r w:rsidR="008E1ABE">
        <w:t xml:space="preserve"> </w:t>
      </w:r>
      <w:r>
        <w:t xml:space="preserve">représentant votre département et se nommant </w:t>
      </w:r>
      <w:r w:rsidR="004C24A4">
        <w:t>"</w:t>
      </w:r>
      <w:r w:rsidR="00D03A76">
        <w:rPr>
          <w:b/>
          <w:bCs/>
        </w:rPr>
        <w:t>INFORMATIQUE</w:t>
      </w:r>
      <w:r w:rsidR="004C24A4">
        <w:t>"</w:t>
      </w:r>
      <w:r>
        <w:t>.</w:t>
      </w:r>
    </w:p>
    <w:p w14:paraId="170D9407" w14:textId="77777777" w:rsidR="00666DAF" w:rsidRDefault="00666DAF" w:rsidP="00405DF2">
      <w:pPr>
        <w:spacing w:before="0" w:after="0"/>
      </w:pPr>
    </w:p>
    <w:p w14:paraId="7EF48E35" w14:textId="46236966" w:rsidR="00E945DC" w:rsidRPr="00392002" w:rsidRDefault="001278C7" w:rsidP="00405DF2">
      <w:pPr>
        <w:spacing w:before="0" w:after="0"/>
      </w:pPr>
      <w:proofErr w:type="gramStart"/>
      <w:r w:rsidRPr="00392002">
        <w:t>NOTE:</w:t>
      </w:r>
      <w:proofErr w:type="gramEnd"/>
      <w:r w:rsidRPr="00392002">
        <w:t xml:space="preserve"> </w:t>
      </w:r>
      <w:r w:rsidR="002D4B94" w:rsidRPr="00392002">
        <w:t>L'</w:t>
      </w:r>
      <w:r w:rsidR="00116BC4" w:rsidRPr="00392002">
        <w:t xml:space="preserve">unité d'organisation </w:t>
      </w:r>
      <w:r w:rsidR="002D4B94" w:rsidRPr="00392002">
        <w:t>"</w:t>
      </w:r>
      <w:r w:rsidR="00D03A76">
        <w:rPr>
          <w:b/>
          <w:bCs/>
        </w:rPr>
        <w:t>INFORMATIQUE</w:t>
      </w:r>
      <w:r w:rsidR="002D4B94" w:rsidRPr="00392002">
        <w:t xml:space="preserve">" </w:t>
      </w:r>
      <w:r w:rsidR="00116BC4" w:rsidRPr="00392002">
        <w:t>sera directement sous le domaine.</w:t>
      </w:r>
    </w:p>
    <w:p w14:paraId="070073E7" w14:textId="5479DFBE" w:rsidR="00405DF2" w:rsidRDefault="00405DF2" w:rsidP="00405DF2">
      <w:pPr>
        <w:spacing w:before="0" w:after="0"/>
      </w:pPr>
    </w:p>
    <w:p w14:paraId="79B255C3" w14:textId="43D93196" w:rsidR="00E92127" w:rsidRDefault="00E92127" w:rsidP="00E92127">
      <w:pPr>
        <w:spacing w:before="0" w:after="0"/>
      </w:pPr>
      <w:r>
        <w:t>V</w:t>
      </w:r>
      <w:r w:rsidRPr="00405DF2">
        <w:t>ous devrez avoir une unité d'organisation</w:t>
      </w:r>
      <w:r>
        <w:t xml:space="preserve"> </w:t>
      </w:r>
      <w:r w:rsidR="00597A1D">
        <w:t xml:space="preserve">qui portera le nom </w:t>
      </w:r>
      <w:r>
        <w:t xml:space="preserve">"Utilisateurs" qui </w:t>
      </w:r>
      <w:r w:rsidRPr="0069195C">
        <w:t xml:space="preserve">se trouvera directement sous l’unité d'organisation </w:t>
      </w:r>
      <w:r w:rsidRPr="00392002">
        <w:t>"</w:t>
      </w:r>
      <w:r w:rsidR="00D03A76">
        <w:rPr>
          <w:b/>
          <w:bCs/>
        </w:rPr>
        <w:t>INFORMATIQUE</w:t>
      </w:r>
      <w:r w:rsidRPr="00392002">
        <w:t>"</w:t>
      </w:r>
      <w:r w:rsidRPr="0069195C">
        <w:t>.</w:t>
      </w:r>
    </w:p>
    <w:p w14:paraId="628951BD" w14:textId="4911B812" w:rsidR="00E92127" w:rsidRDefault="00E92127" w:rsidP="00405DF2">
      <w:pPr>
        <w:spacing w:before="0" w:after="0"/>
      </w:pPr>
    </w:p>
    <w:p w14:paraId="376B2715" w14:textId="7B334C3E" w:rsidR="00E945DC" w:rsidRDefault="00A667AB" w:rsidP="00405DF2">
      <w:pPr>
        <w:spacing w:before="0" w:after="0"/>
      </w:pPr>
      <w:r>
        <w:t>Sous l'unité d'organisation "Utilisateurs" v</w:t>
      </w:r>
      <w:r w:rsidR="00FB023A">
        <w:t xml:space="preserve">ous devez </w:t>
      </w:r>
      <w:r w:rsidR="00482C75">
        <w:t xml:space="preserve">avoir </w:t>
      </w:r>
      <w:r w:rsidR="00DC2309">
        <w:t xml:space="preserve">un total de </w:t>
      </w:r>
      <w:r w:rsidR="00FB023A" w:rsidRPr="00FB023A">
        <w:t>dix-huit</w:t>
      </w:r>
      <w:r w:rsidR="00FB023A">
        <w:t xml:space="preserve"> unités d'organisation pour les employés et les gestionnair</w:t>
      </w:r>
      <w:r>
        <w:t>e</w:t>
      </w:r>
      <w:r w:rsidR="00FB023A">
        <w:t>s</w:t>
      </w:r>
      <w:r w:rsidR="005857B1">
        <w:t xml:space="preserve"> (</w:t>
      </w:r>
      <w:r w:rsidR="0015225A">
        <w:t>voir la page précédente</w:t>
      </w:r>
      <w:r w:rsidR="005857B1">
        <w:t>)</w:t>
      </w:r>
      <w:r w:rsidR="0015225A">
        <w:t>.</w:t>
      </w:r>
    </w:p>
    <w:p w14:paraId="24C71304" w14:textId="77777777" w:rsidR="00405DF2" w:rsidRDefault="00405DF2" w:rsidP="00405DF2">
      <w:pPr>
        <w:spacing w:before="0" w:after="0"/>
      </w:pPr>
    </w:p>
    <w:p w14:paraId="49951A0C" w14:textId="7AAA4D68" w:rsidR="009367E9" w:rsidRDefault="009367E9" w:rsidP="00405DF2">
      <w:pPr>
        <w:spacing w:before="0" w:after="0"/>
      </w:pPr>
      <w:r>
        <w:t>V</w:t>
      </w:r>
      <w:r w:rsidRPr="00405DF2">
        <w:t xml:space="preserve">ous devrez avoir une unité d'organisation </w:t>
      </w:r>
      <w:r>
        <w:t>qui contient les</w:t>
      </w:r>
      <w:r w:rsidRPr="00405DF2">
        <w:t xml:space="preserve"> </w:t>
      </w:r>
      <w:r>
        <w:t>groupes</w:t>
      </w:r>
      <w:r w:rsidRPr="00405DF2">
        <w:t xml:space="preserve"> de votre domaine.</w:t>
      </w:r>
      <w:r>
        <w:t xml:space="preserve"> </w:t>
      </w:r>
      <w:r w:rsidRPr="0069195C">
        <w:t>L'unité d'organisation</w:t>
      </w:r>
      <w:r>
        <w:t xml:space="preserve"> dédiée à contenir les</w:t>
      </w:r>
      <w:r w:rsidRPr="0069195C">
        <w:t xml:space="preserve"> </w:t>
      </w:r>
      <w:r w:rsidR="00F478D0">
        <w:t>groupes</w:t>
      </w:r>
      <w:r w:rsidRPr="0069195C">
        <w:t xml:space="preserve"> de votre domaine se trouvera directement sous l’unité d'organisation </w:t>
      </w:r>
      <w:r w:rsidRPr="00392002">
        <w:t>"</w:t>
      </w:r>
      <w:r w:rsidR="00D03A76">
        <w:rPr>
          <w:b/>
          <w:bCs/>
        </w:rPr>
        <w:t>INFORMATIQUE</w:t>
      </w:r>
      <w:r w:rsidRPr="00392002">
        <w:t xml:space="preserve">" </w:t>
      </w:r>
      <w:r w:rsidRPr="0069195C">
        <w:t>et portera le nom "</w:t>
      </w:r>
      <w:r w:rsidR="00F478D0">
        <w:t>Groupes</w:t>
      </w:r>
      <w:r w:rsidRPr="0069195C">
        <w:t>".</w:t>
      </w:r>
    </w:p>
    <w:p w14:paraId="5D0625EC" w14:textId="77777777" w:rsidR="009367E9" w:rsidRDefault="009367E9" w:rsidP="00405DF2">
      <w:pPr>
        <w:spacing w:before="0" w:after="0"/>
      </w:pPr>
    </w:p>
    <w:p w14:paraId="795CF03E" w14:textId="204A662F" w:rsidR="00E945DC" w:rsidRPr="0069195C" w:rsidRDefault="00C145CE" w:rsidP="00775CC0">
      <w:pPr>
        <w:spacing w:before="0" w:after="0"/>
      </w:pPr>
      <w:r>
        <w:t>V</w:t>
      </w:r>
      <w:r w:rsidR="00E945DC" w:rsidRPr="00405DF2">
        <w:t xml:space="preserve">ous devrez avoir </w:t>
      </w:r>
      <w:r w:rsidR="00375494" w:rsidRPr="00405DF2">
        <w:t xml:space="preserve">une </w:t>
      </w:r>
      <w:r w:rsidR="00E945DC" w:rsidRPr="00405DF2">
        <w:t>unité</w:t>
      </w:r>
      <w:r w:rsidR="00375494" w:rsidRPr="00405DF2">
        <w:t xml:space="preserve"> d'organisation </w:t>
      </w:r>
      <w:r w:rsidR="00504799">
        <w:t>qui contient les</w:t>
      </w:r>
      <w:r w:rsidR="005C7959" w:rsidRPr="00405DF2">
        <w:t xml:space="preserve"> ordinateurs membres de votre domaine.</w:t>
      </w:r>
      <w:r w:rsidR="0096378F">
        <w:t xml:space="preserve"> </w:t>
      </w:r>
      <w:r w:rsidR="003A5370" w:rsidRPr="0069195C">
        <w:t>L'</w:t>
      </w:r>
      <w:r w:rsidR="00E945DC" w:rsidRPr="0069195C">
        <w:t>unité</w:t>
      </w:r>
      <w:r w:rsidR="003A5370" w:rsidRPr="0069195C">
        <w:t xml:space="preserve"> d'organisation</w:t>
      </w:r>
      <w:r w:rsidR="00555580">
        <w:t xml:space="preserve"> dédiée à contenir les</w:t>
      </w:r>
      <w:r w:rsidR="00D379EA" w:rsidRPr="0069195C">
        <w:t xml:space="preserve"> ordinateurs membres de votre domaine </w:t>
      </w:r>
      <w:r w:rsidR="00E945DC" w:rsidRPr="0069195C">
        <w:t xml:space="preserve">se trouvera directement sous l’unité </w:t>
      </w:r>
      <w:r w:rsidR="00186E05" w:rsidRPr="0069195C">
        <w:t xml:space="preserve">d'organisation </w:t>
      </w:r>
      <w:r w:rsidR="00251E52" w:rsidRPr="00392002">
        <w:t>"</w:t>
      </w:r>
      <w:r w:rsidR="00D03A76">
        <w:rPr>
          <w:b/>
          <w:bCs/>
        </w:rPr>
        <w:t>INFORMATIQUE</w:t>
      </w:r>
      <w:r w:rsidR="00251E52" w:rsidRPr="00392002">
        <w:t xml:space="preserve">" </w:t>
      </w:r>
      <w:r w:rsidR="00E945DC" w:rsidRPr="0069195C">
        <w:t xml:space="preserve">et portera le nom </w:t>
      </w:r>
      <w:r w:rsidR="004C24A4" w:rsidRPr="0069195C">
        <w:t>"</w:t>
      </w:r>
      <w:r w:rsidR="00BE574C" w:rsidRPr="0069195C">
        <w:t>Ordinateurs</w:t>
      </w:r>
      <w:r w:rsidR="004C24A4" w:rsidRPr="0069195C">
        <w:t>"</w:t>
      </w:r>
      <w:r w:rsidR="00E945DC" w:rsidRPr="0069195C">
        <w:t>.</w:t>
      </w:r>
      <w:r w:rsidR="00021D6C" w:rsidRPr="0069195C">
        <w:t xml:space="preserve"> Dans le cadre du projet cette unité d'organisation ne contiendra qu'un seul objet ordinateur.</w:t>
      </w:r>
    </w:p>
    <w:p w14:paraId="7D797840" w14:textId="77777777" w:rsidR="00131441" w:rsidRDefault="00131441" w:rsidP="0018476A">
      <w:pPr>
        <w:spacing w:before="0" w:after="0"/>
      </w:pPr>
    </w:p>
    <w:p w14:paraId="00754E33" w14:textId="77E6D0B3" w:rsidR="00E945DC" w:rsidRPr="00AC6D03" w:rsidRDefault="00251E52" w:rsidP="00AC6D03">
      <w:pPr>
        <w:spacing w:before="0" w:after="0"/>
      </w:pPr>
      <w:r>
        <w:t xml:space="preserve">Aucun nom d’unité d’organisation doit contenir </w:t>
      </w:r>
      <w:r w:rsidR="005857B1">
        <w:t xml:space="preserve">un </w:t>
      </w:r>
      <w:r>
        <w:t xml:space="preserve">espace ou </w:t>
      </w:r>
      <w:r w:rsidR="005857B1">
        <w:t>un</w:t>
      </w:r>
      <w:r>
        <w:t xml:space="preserve"> caractère accentué.</w:t>
      </w:r>
    </w:p>
    <w:p w14:paraId="2F459DAC" w14:textId="77777777" w:rsidR="00E945DC" w:rsidRDefault="00E945DC" w:rsidP="004B4725">
      <w:pPr>
        <w:spacing w:before="0" w:after="0"/>
      </w:pPr>
    </w:p>
    <w:p w14:paraId="1CBE8A3B" w14:textId="77777777" w:rsidR="00DC0E21" w:rsidRPr="00AC6D03" w:rsidRDefault="00DC0E21" w:rsidP="004B4725">
      <w:pPr>
        <w:spacing w:before="0" w:after="0"/>
      </w:pPr>
    </w:p>
    <w:p w14:paraId="196ED1E1" w14:textId="043D6075" w:rsidR="00000EF1" w:rsidRDefault="00000EF1" w:rsidP="00E07A04">
      <w:pPr>
        <w:spacing w:before="0" w:after="0" w:line="276" w:lineRule="auto"/>
        <w:jc w:val="left"/>
        <w:rPr>
          <w:highlight w:val="yellow"/>
        </w:rPr>
      </w:pPr>
    </w:p>
    <w:p w14:paraId="41AA214D" w14:textId="79CF8508" w:rsidR="006954FE" w:rsidRDefault="006954FE" w:rsidP="00E07A04">
      <w:pPr>
        <w:spacing w:before="0" w:after="0" w:line="276" w:lineRule="auto"/>
        <w:jc w:val="left"/>
        <w:rPr>
          <w:highlight w:val="yellow"/>
        </w:rPr>
      </w:pPr>
    </w:p>
    <w:p w14:paraId="292F804A" w14:textId="4E30B5CE" w:rsidR="006954FE" w:rsidRDefault="006954FE" w:rsidP="00E07A04">
      <w:pPr>
        <w:spacing w:before="0" w:after="0" w:line="276" w:lineRule="auto"/>
        <w:jc w:val="left"/>
        <w:rPr>
          <w:highlight w:val="yellow"/>
        </w:rPr>
      </w:pPr>
    </w:p>
    <w:p w14:paraId="3DBB85BD" w14:textId="2BB14142" w:rsidR="006954FE" w:rsidRPr="00770FE8" w:rsidRDefault="00EB2410" w:rsidP="00E07A04">
      <w:pPr>
        <w:spacing w:before="0" w:after="0" w:line="276" w:lineRule="auto"/>
        <w:jc w:val="left"/>
        <w:rPr>
          <w:i/>
          <w:highlight w:val="yellow"/>
        </w:rPr>
      </w:pPr>
      <w:r w:rsidRPr="00770FE8">
        <w:rPr>
          <w:i/>
        </w:rPr>
        <w:t>CN=S</w:t>
      </w:r>
      <w:proofErr w:type="gramStart"/>
      <w:r w:rsidRPr="00770FE8">
        <w:rPr>
          <w:i/>
        </w:rPr>
        <w:t>1,OU</w:t>
      </w:r>
      <w:proofErr w:type="gramEnd"/>
      <w:r w:rsidRPr="00770FE8">
        <w:rPr>
          <w:i/>
        </w:rPr>
        <w:t xml:space="preserve">=Domain </w:t>
      </w:r>
      <w:proofErr w:type="spellStart"/>
      <w:r w:rsidRPr="00770FE8">
        <w:rPr>
          <w:i/>
        </w:rPr>
        <w:t>Controllers,DC</w:t>
      </w:r>
      <w:proofErr w:type="spellEnd"/>
      <w:r w:rsidRPr="00770FE8">
        <w:rPr>
          <w:i/>
        </w:rPr>
        <w:t>=ETU1662413,DC=LOCAL</w:t>
      </w:r>
    </w:p>
    <w:p w14:paraId="639EB258" w14:textId="05394C39" w:rsidR="006954FE" w:rsidRDefault="006954FE" w:rsidP="00E07A04">
      <w:pPr>
        <w:spacing w:before="0" w:after="0" w:line="276" w:lineRule="auto"/>
        <w:jc w:val="left"/>
        <w:rPr>
          <w:highlight w:val="yellow"/>
        </w:rPr>
      </w:pPr>
    </w:p>
    <w:p w14:paraId="022DC7AE" w14:textId="25F7030B" w:rsidR="006954FE" w:rsidRDefault="006954FE" w:rsidP="00E07A04">
      <w:pPr>
        <w:spacing w:before="0" w:after="0" w:line="276" w:lineRule="auto"/>
        <w:jc w:val="left"/>
        <w:rPr>
          <w:highlight w:val="yellow"/>
        </w:rPr>
      </w:pPr>
    </w:p>
    <w:p w14:paraId="103C8455" w14:textId="28F3FBD9" w:rsidR="006954FE" w:rsidRDefault="006954FE" w:rsidP="00E07A04">
      <w:pPr>
        <w:spacing w:before="0" w:after="0" w:line="276" w:lineRule="auto"/>
        <w:jc w:val="left"/>
        <w:rPr>
          <w:highlight w:val="yellow"/>
        </w:rPr>
      </w:pPr>
    </w:p>
    <w:p w14:paraId="33118102" w14:textId="33966DB1" w:rsidR="006954FE" w:rsidRDefault="006954FE" w:rsidP="00E07A04">
      <w:pPr>
        <w:spacing w:before="0" w:after="0" w:line="276" w:lineRule="auto"/>
        <w:jc w:val="left"/>
        <w:rPr>
          <w:highlight w:val="yellow"/>
        </w:rPr>
      </w:pPr>
    </w:p>
    <w:p w14:paraId="2CFAFEC3" w14:textId="49BFB883" w:rsidR="006954FE" w:rsidRDefault="006954FE" w:rsidP="00E07A04">
      <w:pPr>
        <w:spacing w:before="0" w:after="0" w:line="276" w:lineRule="auto"/>
        <w:jc w:val="left"/>
        <w:rPr>
          <w:highlight w:val="yellow"/>
        </w:rPr>
      </w:pPr>
    </w:p>
    <w:p w14:paraId="5B1649C3" w14:textId="51006298" w:rsidR="006954FE" w:rsidRDefault="006954FE" w:rsidP="00E07A04">
      <w:pPr>
        <w:spacing w:before="0" w:after="0" w:line="276" w:lineRule="auto"/>
        <w:jc w:val="left"/>
        <w:rPr>
          <w:highlight w:val="yellow"/>
        </w:rPr>
      </w:pPr>
    </w:p>
    <w:p w14:paraId="16D33268" w14:textId="77777777" w:rsidR="006954FE" w:rsidRDefault="006954FE" w:rsidP="00E07A04">
      <w:pPr>
        <w:spacing w:before="0" w:after="0" w:line="276" w:lineRule="auto"/>
        <w:jc w:val="left"/>
        <w:rPr>
          <w:highlight w:val="yellow"/>
        </w:rPr>
      </w:pPr>
    </w:p>
    <w:p w14:paraId="5C0A5990" w14:textId="77777777" w:rsidR="00E945DC" w:rsidRPr="007D5FDA" w:rsidRDefault="00E945DC" w:rsidP="007D5FDA">
      <w:pPr>
        <w:pStyle w:val="Titre1"/>
        <w:spacing w:before="0" w:after="0"/>
        <w:rPr>
          <w:sz w:val="40"/>
          <w:szCs w:val="40"/>
        </w:rPr>
      </w:pPr>
      <w:bookmarkStart w:id="60" w:name="_Toc355169989"/>
      <w:bookmarkStart w:id="61" w:name="_Toc163111381"/>
      <w:r w:rsidRPr="007D5FDA">
        <w:rPr>
          <w:sz w:val="40"/>
          <w:szCs w:val="40"/>
        </w:rPr>
        <w:t>Les utilisateur</w:t>
      </w:r>
      <w:bookmarkStart w:id="62" w:name="_GoBack"/>
      <w:bookmarkEnd w:id="62"/>
      <w:r w:rsidRPr="007D5FDA">
        <w:rPr>
          <w:sz w:val="40"/>
          <w:szCs w:val="40"/>
        </w:rPr>
        <w:t>s</w:t>
      </w:r>
      <w:bookmarkEnd w:id="59"/>
      <w:bookmarkEnd w:id="60"/>
      <w:bookmarkEnd w:id="61"/>
    </w:p>
    <w:p w14:paraId="141ADC41" w14:textId="77777777" w:rsidR="00E945DC" w:rsidRPr="007D5FDA" w:rsidRDefault="00E945DC" w:rsidP="00A11EEE">
      <w:pPr>
        <w:pStyle w:val="Titre2"/>
        <w:spacing w:before="0" w:after="0"/>
        <w:rPr>
          <w:sz w:val="40"/>
          <w:szCs w:val="40"/>
        </w:rPr>
      </w:pPr>
      <w:bookmarkStart w:id="63" w:name="_Toc355169990"/>
      <w:bookmarkStart w:id="64" w:name="_Toc260884841"/>
      <w:bookmarkStart w:id="65" w:name="_Toc163111382"/>
      <w:bookmarkStart w:id="66" w:name="_Toc260884839"/>
      <w:r w:rsidRPr="007D5FDA">
        <w:rPr>
          <w:sz w:val="40"/>
          <w:szCs w:val="40"/>
        </w:rPr>
        <w:lastRenderedPageBreak/>
        <w:t>Généralités sur les utilisateurs</w:t>
      </w:r>
      <w:bookmarkEnd w:id="63"/>
      <w:bookmarkEnd w:id="64"/>
      <w:bookmarkEnd w:id="65"/>
    </w:p>
    <w:p w14:paraId="0C2922DF" w14:textId="1EE55DBA" w:rsidR="000C2148" w:rsidRDefault="00EF5CB4" w:rsidP="00587C5D">
      <w:pPr>
        <w:spacing w:before="0" w:after="0"/>
      </w:pPr>
      <w:r>
        <w:t>Tous vos utilisateurs auront</w:t>
      </w:r>
      <w:r w:rsidR="00A707C6">
        <w:t xml:space="preserve"> l</w:t>
      </w:r>
      <w:r>
        <w:t>e même mot de passe</w:t>
      </w:r>
      <w:r w:rsidR="00A707C6">
        <w:t>.</w:t>
      </w:r>
    </w:p>
    <w:p w14:paraId="212B774A" w14:textId="77777777" w:rsidR="00E945DC" w:rsidRDefault="00E945DC" w:rsidP="00CF52C1">
      <w:pPr>
        <w:spacing w:before="0" w:after="0"/>
      </w:pPr>
      <w:r>
        <w:t xml:space="preserve">Tous vos utilisateurs devront obligatoirement avoir les propriétés </w:t>
      </w:r>
      <w:proofErr w:type="gramStart"/>
      <w:r>
        <w:t>suivantes:</w:t>
      </w:r>
      <w:proofErr w:type="gramEnd"/>
    </w:p>
    <w:p w14:paraId="1B8C2727" w14:textId="77777777" w:rsidR="00E53E2B" w:rsidRDefault="002745A6" w:rsidP="00ED7D65">
      <w:pPr>
        <w:pStyle w:val="Listepuces2"/>
        <w:numPr>
          <w:ilvl w:val="0"/>
          <w:numId w:val="8"/>
        </w:numPr>
        <w:spacing w:before="0" w:after="0" w:line="264" w:lineRule="auto"/>
      </w:pPr>
      <w:proofErr w:type="gramStart"/>
      <w:r>
        <w:t>l</w:t>
      </w:r>
      <w:r w:rsidR="000368E5">
        <w:t>e</w:t>
      </w:r>
      <w:proofErr w:type="gramEnd"/>
      <w:r w:rsidR="000368E5">
        <w:t xml:space="preserve"> n</w:t>
      </w:r>
      <w:r w:rsidR="00E53E2B">
        <w:t>om d'ouverture de session sera le matricule de l'employé</w:t>
      </w:r>
    </w:p>
    <w:p w14:paraId="6AC6D1C4" w14:textId="619DFCBD" w:rsidR="00E945DC" w:rsidRDefault="00E945DC" w:rsidP="00ED7D65">
      <w:pPr>
        <w:pStyle w:val="Listepuces2"/>
        <w:numPr>
          <w:ilvl w:val="0"/>
          <w:numId w:val="8"/>
        </w:numPr>
        <w:spacing w:before="0" w:after="0" w:line="264" w:lineRule="auto"/>
      </w:pPr>
      <w:proofErr w:type="gramStart"/>
      <w:r>
        <w:t>un</w:t>
      </w:r>
      <w:proofErr w:type="gramEnd"/>
      <w:r>
        <w:t xml:space="preserve"> p</w:t>
      </w:r>
      <w:r w:rsidR="009B1AA7">
        <w:t xml:space="preserve">rénom, un nom et un nom </w:t>
      </w:r>
      <w:r w:rsidR="00587C5D">
        <w:t>complet</w:t>
      </w:r>
    </w:p>
    <w:p w14:paraId="04F5CE3B" w14:textId="7CAF00D4" w:rsidR="00934AE4" w:rsidRDefault="00934AE4" w:rsidP="00934AE4">
      <w:pPr>
        <w:pStyle w:val="Listepuces2"/>
        <w:numPr>
          <w:ilvl w:val="0"/>
          <w:numId w:val="0"/>
        </w:numPr>
        <w:spacing w:before="0" w:after="0" w:line="264" w:lineRule="auto"/>
        <w:ind w:left="360"/>
      </w:pPr>
      <w:r>
        <w:t>Le nom complet sera constitué du prénom du nom et d'un code.</w:t>
      </w:r>
    </w:p>
    <w:p w14:paraId="60BFB5C8" w14:textId="0439F8A5" w:rsidR="00934AE4" w:rsidRDefault="00934AE4" w:rsidP="00934AE4">
      <w:pPr>
        <w:pStyle w:val="Listepuces2"/>
        <w:numPr>
          <w:ilvl w:val="0"/>
          <w:numId w:val="0"/>
        </w:numPr>
        <w:spacing w:before="0" w:after="0" w:line="264" w:lineRule="auto"/>
        <w:ind w:left="360"/>
      </w:pPr>
      <w:proofErr w:type="gramStart"/>
      <w:r>
        <w:t>Exemple:</w:t>
      </w:r>
      <w:proofErr w:type="gramEnd"/>
      <w:r>
        <w:t xml:space="preserve"> PRÉNOM NOM – CODE</w:t>
      </w:r>
    </w:p>
    <w:p w14:paraId="686A3ACC" w14:textId="21B509A1" w:rsidR="00E945DC" w:rsidRDefault="00E945DC" w:rsidP="00686B5A">
      <w:pPr>
        <w:pStyle w:val="Listepuces2"/>
        <w:numPr>
          <w:ilvl w:val="0"/>
          <w:numId w:val="8"/>
        </w:numPr>
        <w:spacing w:before="0" w:after="0" w:line="264" w:lineRule="auto"/>
        <w:jc w:val="left"/>
      </w:pPr>
      <w:proofErr w:type="gramStart"/>
      <w:r>
        <w:t>une</w:t>
      </w:r>
      <w:proofErr w:type="gramEnd"/>
      <w:r>
        <w:t xml:space="preserve"> description</w:t>
      </w:r>
      <w:r w:rsidR="007B6D7C">
        <w:t xml:space="preserve"> significative</w:t>
      </w:r>
    </w:p>
    <w:p w14:paraId="54B235D2" w14:textId="2D7EFA8A" w:rsidR="00A95F39" w:rsidRDefault="007C0A5B" w:rsidP="00815282">
      <w:pPr>
        <w:pStyle w:val="Listepuces2"/>
        <w:numPr>
          <w:ilvl w:val="0"/>
          <w:numId w:val="8"/>
        </w:numPr>
        <w:spacing w:before="0" w:after="0" w:line="264" w:lineRule="auto"/>
      </w:pPr>
      <w:proofErr w:type="gramStart"/>
      <w:r>
        <w:t>le</w:t>
      </w:r>
      <w:proofErr w:type="gramEnd"/>
      <w:r>
        <w:t xml:space="preserve"> </w:t>
      </w:r>
      <w:r w:rsidR="00E945DC">
        <w:t xml:space="preserve">compte </w:t>
      </w:r>
      <w:r>
        <w:t xml:space="preserve">est </w:t>
      </w:r>
      <w:r w:rsidR="00E945DC">
        <w:t>actif</w:t>
      </w:r>
    </w:p>
    <w:p w14:paraId="78B1A645" w14:textId="2415001E" w:rsidR="00E945DC" w:rsidRDefault="00E945DC" w:rsidP="00815282">
      <w:pPr>
        <w:pStyle w:val="Listepuces2"/>
        <w:numPr>
          <w:ilvl w:val="0"/>
          <w:numId w:val="8"/>
        </w:numPr>
        <w:spacing w:before="0" w:after="0" w:line="264" w:lineRule="auto"/>
      </w:pPr>
      <w:proofErr w:type="gramStart"/>
      <w:r>
        <w:t>le</w:t>
      </w:r>
      <w:proofErr w:type="gramEnd"/>
      <w:r>
        <w:t xml:space="preserve"> mot de passe </w:t>
      </w:r>
      <w:r w:rsidR="00EE418D">
        <w:t>n'expire jamais</w:t>
      </w:r>
    </w:p>
    <w:p w14:paraId="2CD8CD29" w14:textId="77777777" w:rsidR="00E945DC" w:rsidRPr="000A0C9B" w:rsidRDefault="00E945DC" w:rsidP="00ED7D65">
      <w:pPr>
        <w:pStyle w:val="Listepuces2"/>
        <w:numPr>
          <w:ilvl w:val="0"/>
          <w:numId w:val="8"/>
        </w:numPr>
        <w:spacing w:before="0" w:after="0" w:line="264" w:lineRule="auto"/>
      </w:pPr>
      <w:proofErr w:type="gramStart"/>
      <w:r w:rsidRPr="000A0C9B">
        <w:t>un</w:t>
      </w:r>
      <w:proofErr w:type="gramEnd"/>
      <w:r w:rsidRPr="000A0C9B">
        <w:t xml:space="preserve"> dossier personnel</w:t>
      </w:r>
      <w:bookmarkEnd w:id="66"/>
      <w:r w:rsidR="000C2148" w:rsidRPr="000A0C9B">
        <w:t xml:space="preserve"> lié à la lettre </w:t>
      </w:r>
      <w:r w:rsidR="0037010E" w:rsidRPr="000A0C9B">
        <w:t>P</w:t>
      </w:r>
      <w:r w:rsidR="000C2148" w:rsidRPr="000A0C9B">
        <w:t>:</w:t>
      </w:r>
    </w:p>
    <w:p w14:paraId="14435F16" w14:textId="77777777" w:rsidR="001F59F3" w:rsidRPr="00787875" w:rsidRDefault="001F59F3" w:rsidP="00787875">
      <w:pPr>
        <w:spacing w:before="0" w:after="0"/>
        <w:rPr>
          <w:szCs w:val="24"/>
        </w:rPr>
      </w:pPr>
    </w:p>
    <w:p w14:paraId="77A38384" w14:textId="77777777" w:rsidR="00787875" w:rsidRPr="00C67C80" w:rsidRDefault="00787875" w:rsidP="00787875">
      <w:pPr>
        <w:pStyle w:val="Titre4"/>
        <w:spacing w:before="0"/>
        <w:rPr>
          <w:b/>
        </w:rPr>
      </w:pPr>
      <w:r w:rsidRPr="00C67C80">
        <w:rPr>
          <w:b/>
        </w:rPr>
        <w:t xml:space="preserve">Programmation </w:t>
      </w:r>
      <w:r>
        <w:rPr>
          <w:b/>
        </w:rPr>
        <w:t xml:space="preserve">DES </w:t>
      </w:r>
      <w:r w:rsidRPr="00C67C80">
        <w:rPr>
          <w:b/>
        </w:rPr>
        <w:t>Utilisateurs</w:t>
      </w:r>
    </w:p>
    <w:p w14:paraId="56F94574" w14:textId="77777777" w:rsidR="00787875" w:rsidRDefault="00787875" w:rsidP="00787875">
      <w:pPr>
        <w:spacing w:before="0" w:after="0"/>
        <w:rPr>
          <w:szCs w:val="24"/>
        </w:rPr>
      </w:pPr>
      <w:r>
        <w:rPr>
          <w:szCs w:val="24"/>
        </w:rPr>
        <w:t xml:space="preserve">Pour les utilisateurs de votre département un fichier CSV contenant les informations obligatoires </w:t>
      </w:r>
      <w:r w:rsidR="008D3BFD">
        <w:rPr>
          <w:szCs w:val="24"/>
        </w:rPr>
        <w:t>sera</w:t>
      </w:r>
      <w:r>
        <w:rPr>
          <w:szCs w:val="24"/>
        </w:rPr>
        <w:t xml:space="preserve"> mis à votre disposition.</w:t>
      </w:r>
    </w:p>
    <w:p w14:paraId="754DB3A8" w14:textId="714473BD" w:rsidR="00733798" w:rsidRDefault="00733798" w:rsidP="009919AE">
      <w:pPr>
        <w:spacing w:before="0" w:after="0"/>
        <w:rPr>
          <w:szCs w:val="24"/>
        </w:rPr>
      </w:pPr>
    </w:p>
    <w:p w14:paraId="6A1912BE" w14:textId="77777777" w:rsidR="00C2238C" w:rsidRDefault="00C2238C" w:rsidP="009919AE">
      <w:pPr>
        <w:spacing w:before="0" w:after="0"/>
        <w:rPr>
          <w:szCs w:val="24"/>
        </w:rPr>
      </w:pPr>
    </w:p>
    <w:p w14:paraId="0C461B52" w14:textId="08ECD2D7" w:rsidR="00733798" w:rsidRDefault="00733798" w:rsidP="00733798">
      <w:pPr>
        <w:spacing w:before="0" w:after="0" w:line="276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0061319D" w14:textId="77777777" w:rsidR="00F4757C" w:rsidRPr="009919AE" w:rsidRDefault="00F4757C" w:rsidP="009919AE">
      <w:pPr>
        <w:spacing w:before="0" w:after="0"/>
        <w:rPr>
          <w:szCs w:val="24"/>
        </w:rPr>
      </w:pPr>
    </w:p>
    <w:p w14:paraId="519977ED" w14:textId="77777777" w:rsidR="00D31CFD" w:rsidRPr="007D5FDA" w:rsidRDefault="00D31CFD" w:rsidP="00D31CFD">
      <w:pPr>
        <w:pStyle w:val="Titre1"/>
        <w:spacing w:before="0" w:after="0"/>
        <w:rPr>
          <w:sz w:val="40"/>
          <w:szCs w:val="40"/>
        </w:rPr>
      </w:pPr>
      <w:bookmarkStart w:id="67" w:name="_Toc163111383"/>
      <w:r w:rsidRPr="007D5FDA">
        <w:rPr>
          <w:sz w:val="40"/>
          <w:szCs w:val="40"/>
        </w:rPr>
        <w:t>les groupes</w:t>
      </w:r>
      <w:bookmarkEnd w:id="67"/>
    </w:p>
    <w:p w14:paraId="079A9425" w14:textId="77777777" w:rsidR="00E945DC" w:rsidRPr="007D5FDA" w:rsidRDefault="00C45A91" w:rsidP="00DA4BDD">
      <w:pPr>
        <w:pStyle w:val="Titre2"/>
        <w:spacing w:before="0" w:after="0"/>
        <w:rPr>
          <w:sz w:val="40"/>
          <w:szCs w:val="40"/>
        </w:rPr>
      </w:pPr>
      <w:bookmarkStart w:id="68" w:name="_Toc163111384"/>
      <w:r>
        <w:rPr>
          <w:sz w:val="40"/>
          <w:szCs w:val="40"/>
        </w:rPr>
        <w:t>Généralités sur l</w:t>
      </w:r>
      <w:r w:rsidR="00E945DC" w:rsidRPr="007D5FDA">
        <w:rPr>
          <w:sz w:val="40"/>
          <w:szCs w:val="40"/>
        </w:rPr>
        <w:t>es groupes</w:t>
      </w:r>
      <w:bookmarkEnd w:id="68"/>
    </w:p>
    <w:p w14:paraId="50320923" w14:textId="586DBC04" w:rsidR="00E945DC" w:rsidRDefault="00AC0418" w:rsidP="004A424E">
      <w:pPr>
        <w:spacing w:before="0" w:after="0"/>
        <w:rPr>
          <w:szCs w:val="24"/>
        </w:rPr>
      </w:pPr>
      <w:r>
        <w:rPr>
          <w:szCs w:val="24"/>
        </w:rPr>
        <w:t>P</w:t>
      </w:r>
      <w:r w:rsidR="00E945DC">
        <w:rPr>
          <w:szCs w:val="24"/>
        </w:rPr>
        <w:t>our chaque groupe créé, il devra y avoir</w:t>
      </w:r>
    </w:p>
    <w:p w14:paraId="2A95584F" w14:textId="25E96AAF" w:rsidR="00E365BA" w:rsidRPr="005D2AB4" w:rsidRDefault="00E365BA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5D2AB4">
        <w:t xml:space="preserve">Nom de groupe </w:t>
      </w:r>
    </w:p>
    <w:p w14:paraId="76DDE304" w14:textId="189DD342" w:rsidR="006E00AE" w:rsidRPr="00F4757C" w:rsidRDefault="000C3A67" w:rsidP="006E00AE">
      <w:pPr>
        <w:pStyle w:val="Listepuces2"/>
        <w:numPr>
          <w:ilvl w:val="0"/>
          <w:numId w:val="8"/>
        </w:numPr>
        <w:spacing w:before="0" w:after="0" w:line="264" w:lineRule="auto"/>
      </w:pPr>
      <w:r>
        <w:t>Une d</w:t>
      </w:r>
      <w:r w:rsidR="00E945DC" w:rsidRPr="005D2AB4">
        <w:t>escript</w:t>
      </w:r>
      <w:r w:rsidR="00E365BA" w:rsidRPr="005D2AB4">
        <w:t>ion</w:t>
      </w:r>
      <w:r>
        <w:t xml:space="preserve"> significative</w:t>
      </w:r>
    </w:p>
    <w:p w14:paraId="0DF7FA19" w14:textId="77777777" w:rsidR="00EE1F87" w:rsidRDefault="00EE1F87" w:rsidP="006E00AE">
      <w:pPr>
        <w:spacing w:before="0" w:after="0"/>
        <w:rPr>
          <w:szCs w:val="24"/>
        </w:rPr>
      </w:pPr>
    </w:p>
    <w:p w14:paraId="395B112E" w14:textId="1CC007CD" w:rsidR="00E945DC" w:rsidRDefault="00E945DC" w:rsidP="006E00AE">
      <w:pPr>
        <w:spacing w:before="0" w:after="0"/>
        <w:rPr>
          <w:szCs w:val="24"/>
        </w:rPr>
      </w:pPr>
      <w:r>
        <w:rPr>
          <w:szCs w:val="24"/>
        </w:rPr>
        <w:t xml:space="preserve">Tous les groupes devront être de type </w:t>
      </w:r>
      <w:r w:rsidR="004C24A4">
        <w:rPr>
          <w:szCs w:val="24"/>
        </w:rPr>
        <w:t>"</w:t>
      </w:r>
      <w:r>
        <w:rPr>
          <w:szCs w:val="24"/>
        </w:rPr>
        <w:t>Sécurité</w:t>
      </w:r>
      <w:r w:rsidR="004C24A4">
        <w:rPr>
          <w:szCs w:val="24"/>
        </w:rPr>
        <w:t>"</w:t>
      </w:r>
      <w:r w:rsidR="00E17772">
        <w:rPr>
          <w:szCs w:val="24"/>
        </w:rPr>
        <w:t xml:space="preserve"> et d’étendue </w:t>
      </w:r>
      <w:r w:rsidR="00982C6F" w:rsidRPr="00982C6F">
        <w:rPr>
          <w:szCs w:val="24"/>
        </w:rPr>
        <w:t>"Globale"</w:t>
      </w:r>
      <w:r w:rsidR="00E17772">
        <w:rPr>
          <w:szCs w:val="24"/>
        </w:rPr>
        <w:t>.</w:t>
      </w:r>
    </w:p>
    <w:p w14:paraId="52EB4DC1" w14:textId="58A71A4C" w:rsidR="00604112" w:rsidRPr="005D2AB4" w:rsidRDefault="00604112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5D2AB4">
        <w:t>Vous devez créer un groupe par corps de métier</w:t>
      </w:r>
      <w:r w:rsidR="004C5638">
        <w:t xml:space="preserve"> pour les employés.</w:t>
      </w:r>
    </w:p>
    <w:p w14:paraId="79317254" w14:textId="77777777" w:rsidR="0070463A" w:rsidRPr="005D2AB4" w:rsidRDefault="0070463A" w:rsidP="0070463A">
      <w:pPr>
        <w:pStyle w:val="Listepuces2"/>
        <w:numPr>
          <w:ilvl w:val="0"/>
          <w:numId w:val="8"/>
        </w:numPr>
        <w:spacing w:before="0" w:after="0" w:line="264" w:lineRule="auto"/>
      </w:pPr>
      <w:r w:rsidRPr="005D2AB4">
        <w:t>Vous devez créer un groupe par corps de métier</w:t>
      </w:r>
      <w:r>
        <w:t xml:space="preserve"> pour les gestionnaires.</w:t>
      </w:r>
    </w:p>
    <w:p w14:paraId="5D26B8A5" w14:textId="2D8DF3F1" w:rsidR="006F6911" w:rsidRDefault="006F6911" w:rsidP="006F6911">
      <w:pPr>
        <w:pStyle w:val="Listepuces2"/>
        <w:numPr>
          <w:ilvl w:val="0"/>
          <w:numId w:val="8"/>
        </w:numPr>
        <w:spacing w:before="0" w:after="0" w:line="264" w:lineRule="auto"/>
      </w:pPr>
      <w:r>
        <w:t>Vous devez créer un groupe qui va contenir tous les employés.</w:t>
      </w:r>
    </w:p>
    <w:p w14:paraId="417733DF" w14:textId="762E7923" w:rsidR="00CA70DF" w:rsidRDefault="00CA70DF" w:rsidP="005B5F72">
      <w:pPr>
        <w:pStyle w:val="Listepuces2"/>
        <w:numPr>
          <w:ilvl w:val="0"/>
          <w:numId w:val="8"/>
        </w:numPr>
        <w:spacing w:before="0" w:after="0" w:line="264" w:lineRule="auto"/>
        <w:jc w:val="left"/>
      </w:pPr>
      <w:r>
        <w:t>Vous devez créer un groupe qui va contenir tous les gestionnaires</w:t>
      </w:r>
      <w:r w:rsidR="00694F19">
        <w:t>.</w:t>
      </w:r>
    </w:p>
    <w:p w14:paraId="6FEA2168" w14:textId="6E92DC21" w:rsidR="006C64D2" w:rsidRPr="005D2AB4" w:rsidRDefault="006C64D2" w:rsidP="005B5F72">
      <w:pPr>
        <w:pStyle w:val="Listepuces2"/>
        <w:numPr>
          <w:ilvl w:val="0"/>
          <w:numId w:val="8"/>
        </w:numPr>
        <w:spacing w:before="0" w:after="0" w:line="264" w:lineRule="auto"/>
        <w:jc w:val="left"/>
      </w:pPr>
      <w:r>
        <w:t>Vous devez créer un groupe qui va contenir tous les employés et tous les gestionnaires.</w:t>
      </w:r>
    </w:p>
    <w:p w14:paraId="7564C395" w14:textId="77777777" w:rsidR="000F46AA" w:rsidRPr="005D2AB4" w:rsidRDefault="000F46AA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5D2AB4">
        <w:t>Vos noms de groupe doivent être significatifs.</w:t>
      </w:r>
    </w:p>
    <w:p w14:paraId="35B01767" w14:textId="77777777" w:rsidR="00604112" w:rsidRDefault="00604112" w:rsidP="006E00AE">
      <w:pPr>
        <w:spacing w:before="0" w:after="0"/>
        <w:rPr>
          <w:szCs w:val="24"/>
        </w:rPr>
      </w:pPr>
    </w:p>
    <w:p w14:paraId="75682C90" w14:textId="7F14A310" w:rsidR="00BB3CEA" w:rsidRDefault="0003526A" w:rsidP="00F4757C">
      <w:pPr>
        <w:spacing w:before="0" w:after="0"/>
        <w:rPr>
          <w:szCs w:val="24"/>
        </w:rPr>
      </w:pPr>
      <w:r w:rsidRPr="001C691B">
        <w:rPr>
          <w:szCs w:val="24"/>
        </w:rPr>
        <w:t>Pour l</w:t>
      </w:r>
      <w:r w:rsidR="00E945DC" w:rsidRPr="001C691B">
        <w:rPr>
          <w:szCs w:val="24"/>
        </w:rPr>
        <w:t xml:space="preserve">’emplacement </w:t>
      </w:r>
      <w:r w:rsidR="00BD4A72" w:rsidRPr="001C691B">
        <w:rPr>
          <w:szCs w:val="24"/>
        </w:rPr>
        <w:t>de</w:t>
      </w:r>
      <w:r w:rsidR="00654F0C" w:rsidRPr="001C691B">
        <w:rPr>
          <w:szCs w:val="24"/>
        </w:rPr>
        <w:t>s</w:t>
      </w:r>
      <w:r w:rsidR="00BD4A72" w:rsidRPr="001C691B">
        <w:rPr>
          <w:szCs w:val="24"/>
        </w:rPr>
        <w:t xml:space="preserve"> </w:t>
      </w:r>
      <w:r w:rsidR="00E945DC" w:rsidRPr="001C691B">
        <w:rPr>
          <w:szCs w:val="24"/>
        </w:rPr>
        <w:t>grou</w:t>
      </w:r>
      <w:r w:rsidR="00BD4A72" w:rsidRPr="001C691B">
        <w:rPr>
          <w:szCs w:val="24"/>
        </w:rPr>
        <w:t>pes</w:t>
      </w:r>
      <w:r w:rsidRPr="001C691B">
        <w:rPr>
          <w:szCs w:val="24"/>
        </w:rPr>
        <w:t xml:space="preserve"> dans </w:t>
      </w:r>
      <w:r w:rsidR="00654F0C" w:rsidRPr="001C691B">
        <w:rPr>
          <w:szCs w:val="24"/>
        </w:rPr>
        <w:t>l'</w:t>
      </w:r>
      <w:r w:rsidRPr="001C691B">
        <w:rPr>
          <w:szCs w:val="24"/>
        </w:rPr>
        <w:t>Active Directory,</w:t>
      </w:r>
      <w:r w:rsidR="00E945DC" w:rsidRPr="001C691B">
        <w:rPr>
          <w:szCs w:val="24"/>
        </w:rPr>
        <w:t xml:space="preserve"> je vous </w:t>
      </w:r>
      <w:r w:rsidR="00176612" w:rsidRPr="001C691B">
        <w:rPr>
          <w:szCs w:val="24"/>
        </w:rPr>
        <w:t xml:space="preserve">demande </w:t>
      </w:r>
      <w:r w:rsidR="00E945DC" w:rsidRPr="001C691B">
        <w:rPr>
          <w:szCs w:val="24"/>
        </w:rPr>
        <w:t xml:space="preserve">de les </w:t>
      </w:r>
      <w:r w:rsidR="007A4293" w:rsidRPr="001C691B">
        <w:rPr>
          <w:szCs w:val="24"/>
        </w:rPr>
        <w:t>placer</w:t>
      </w:r>
      <w:r w:rsidR="00E945DC" w:rsidRPr="001C691B">
        <w:rPr>
          <w:szCs w:val="24"/>
        </w:rPr>
        <w:t xml:space="preserve"> </w:t>
      </w:r>
      <w:r w:rsidR="00245BF3" w:rsidRPr="001C691B">
        <w:rPr>
          <w:szCs w:val="24"/>
        </w:rPr>
        <w:t>dans</w:t>
      </w:r>
      <w:r w:rsidR="00E945DC" w:rsidRPr="001C691B">
        <w:rPr>
          <w:szCs w:val="24"/>
        </w:rPr>
        <w:t xml:space="preserve"> l’unité d’organisation </w:t>
      </w:r>
      <w:r w:rsidR="00B05560" w:rsidRPr="001C691B">
        <w:rPr>
          <w:szCs w:val="24"/>
        </w:rPr>
        <w:t>"</w:t>
      </w:r>
      <w:r w:rsidR="00260073" w:rsidRPr="001C691B">
        <w:rPr>
          <w:szCs w:val="24"/>
        </w:rPr>
        <w:t>Groupes</w:t>
      </w:r>
      <w:r w:rsidR="00B05560" w:rsidRPr="001C691B">
        <w:rPr>
          <w:szCs w:val="24"/>
        </w:rPr>
        <w:t>"</w:t>
      </w:r>
      <w:r w:rsidR="00E945DC" w:rsidRPr="001C691B">
        <w:rPr>
          <w:szCs w:val="24"/>
        </w:rPr>
        <w:t>.</w:t>
      </w:r>
      <w:r w:rsidR="00B63EEC">
        <w:rPr>
          <w:szCs w:val="24"/>
        </w:rPr>
        <w:t xml:space="preserve"> </w:t>
      </w:r>
    </w:p>
    <w:p w14:paraId="38829037" w14:textId="1B0D0861" w:rsidR="00924040" w:rsidRPr="00AC6D03" w:rsidRDefault="00924040" w:rsidP="00924040">
      <w:pPr>
        <w:spacing w:before="0" w:after="0"/>
      </w:pPr>
    </w:p>
    <w:p w14:paraId="66A5A76C" w14:textId="77777777" w:rsidR="00B65F55" w:rsidRPr="006E00AE" w:rsidRDefault="003C65E1" w:rsidP="00B65F55">
      <w:pPr>
        <w:pStyle w:val="Titre2"/>
        <w:spacing w:before="0" w:after="0"/>
        <w:rPr>
          <w:sz w:val="40"/>
          <w:szCs w:val="40"/>
        </w:rPr>
      </w:pPr>
      <w:bookmarkStart w:id="69" w:name="_Toc163111385"/>
      <w:r>
        <w:rPr>
          <w:sz w:val="40"/>
          <w:szCs w:val="40"/>
        </w:rPr>
        <w:t xml:space="preserve">Ajouter </w:t>
      </w:r>
      <w:r w:rsidR="00ED54EE" w:rsidRPr="006E00AE">
        <w:rPr>
          <w:sz w:val="40"/>
          <w:szCs w:val="40"/>
        </w:rPr>
        <w:t>l</w:t>
      </w:r>
      <w:r w:rsidR="00B65F55" w:rsidRPr="006E00AE">
        <w:rPr>
          <w:sz w:val="40"/>
          <w:szCs w:val="40"/>
        </w:rPr>
        <w:t xml:space="preserve">es utilisateurs </w:t>
      </w:r>
      <w:r>
        <w:rPr>
          <w:sz w:val="40"/>
          <w:szCs w:val="40"/>
        </w:rPr>
        <w:t xml:space="preserve">aux </w:t>
      </w:r>
      <w:r w:rsidR="00B65F55" w:rsidRPr="006E00AE">
        <w:rPr>
          <w:sz w:val="40"/>
          <w:szCs w:val="40"/>
        </w:rPr>
        <w:t>groupes</w:t>
      </w:r>
      <w:bookmarkEnd w:id="69"/>
    </w:p>
    <w:p w14:paraId="7C14D0B1" w14:textId="77777777" w:rsidR="00EF109F" w:rsidRDefault="00EF109F" w:rsidP="000F6060">
      <w:pPr>
        <w:spacing w:before="0" w:after="0"/>
      </w:pPr>
      <w:r>
        <w:t>Chaque utilisateur sera membre du groupe qui contient tous les utilisateurs de la corporation.</w:t>
      </w:r>
    </w:p>
    <w:p w14:paraId="45971D2C" w14:textId="77777777" w:rsidR="00EF109F" w:rsidRDefault="00EF109F" w:rsidP="000F6060">
      <w:pPr>
        <w:spacing w:before="0" w:after="0"/>
      </w:pPr>
    </w:p>
    <w:p w14:paraId="5146F906" w14:textId="77777777" w:rsidR="000F6060" w:rsidRDefault="00EF109F" w:rsidP="000F6060">
      <w:pPr>
        <w:spacing w:before="0" w:after="0"/>
      </w:pPr>
      <w:r>
        <w:t>De plus, v</w:t>
      </w:r>
      <w:r w:rsidR="000F6060">
        <w:t xml:space="preserve">ous </w:t>
      </w:r>
      <w:r w:rsidR="0063786F">
        <w:t xml:space="preserve">devrez </w:t>
      </w:r>
      <w:r w:rsidR="00C90DE5">
        <w:t>placer</w:t>
      </w:r>
      <w:r w:rsidR="00FF7518">
        <w:t xml:space="preserve"> vos utilisateurs dans leur</w:t>
      </w:r>
      <w:r w:rsidR="000F6060">
        <w:t xml:space="preserve"> groupe respectif</w:t>
      </w:r>
      <w:r w:rsidR="007738F8">
        <w:t xml:space="preserve"> et </w:t>
      </w:r>
      <w:r w:rsidR="00FF7518">
        <w:t xml:space="preserve">dans </w:t>
      </w:r>
      <w:r w:rsidR="007738F8">
        <w:t>leur unité d'organisation respective</w:t>
      </w:r>
      <w:r w:rsidR="008B4E9C">
        <w:t>.</w:t>
      </w:r>
    </w:p>
    <w:p w14:paraId="2ACC456E" w14:textId="77777777" w:rsidR="00DE646B" w:rsidRDefault="00DE646B" w:rsidP="000F6060">
      <w:pPr>
        <w:spacing w:before="0" w:after="0"/>
      </w:pPr>
    </w:p>
    <w:p w14:paraId="7990562A" w14:textId="77777777" w:rsidR="00DF5E50" w:rsidRPr="005617AB" w:rsidRDefault="002C6D70" w:rsidP="006E2533">
      <w:pPr>
        <w:spacing w:before="0" w:after="0"/>
        <w:rPr>
          <w:szCs w:val="24"/>
        </w:rPr>
      </w:pPr>
      <w:r>
        <w:rPr>
          <w:szCs w:val="24"/>
        </w:rPr>
        <w:t xml:space="preserve">Le </w:t>
      </w:r>
      <w:r w:rsidR="000E0FF1">
        <w:rPr>
          <w:szCs w:val="24"/>
        </w:rPr>
        <w:t xml:space="preserve">matricule de </w:t>
      </w:r>
      <w:r w:rsidR="000E0FF1" w:rsidRPr="005617AB">
        <w:rPr>
          <w:szCs w:val="24"/>
        </w:rPr>
        <w:t xml:space="preserve">l'employé </w:t>
      </w:r>
      <w:r w:rsidRPr="005617AB">
        <w:rPr>
          <w:szCs w:val="24"/>
        </w:rPr>
        <w:t>indique le groupe de l'utilisateur</w:t>
      </w:r>
      <w:r w:rsidR="006E2533" w:rsidRPr="005617AB">
        <w:rPr>
          <w:szCs w:val="24"/>
        </w:rPr>
        <w:t xml:space="preserve"> et </w:t>
      </w:r>
      <w:r w:rsidR="00DF5E50" w:rsidRPr="005617AB">
        <w:rPr>
          <w:szCs w:val="24"/>
        </w:rPr>
        <w:t xml:space="preserve">le nom de </w:t>
      </w:r>
      <w:r w:rsidR="00A12E4D" w:rsidRPr="005617AB">
        <w:rPr>
          <w:szCs w:val="24"/>
        </w:rPr>
        <w:t>l'</w:t>
      </w:r>
      <w:r w:rsidR="00DF5E50" w:rsidRPr="005617AB">
        <w:rPr>
          <w:szCs w:val="24"/>
        </w:rPr>
        <w:t>unité d'organisation dans lequel il doit être présent.</w:t>
      </w:r>
    </w:p>
    <w:p w14:paraId="314674DB" w14:textId="2FF46DF7" w:rsidR="000E0FF1" w:rsidRPr="005617AB" w:rsidRDefault="000E0FF1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5617AB">
        <w:t xml:space="preserve">Matricule entre 10000 et 19999 = </w:t>
      </w:r>
      <w:r w:rsidR="003F6EAC" w:rsidRPr="005617AB">
        <w:t>Programmeurs</w:t>
      </w:r>
      <w:r w:rsidRPr="005617AB">
        <w:t xml:space="preserve"> </w:t>
      </w:r>
      <w:r w:rsidR="00F51F12" w:rsidRPr="005617AB">
        <w:t>Python</w:t>
      </w:r>
    </w:p>
    <w:p w14:paraId="76FDC91A" w14:textId="3C6A02DE" w:rsidR="000E0FF1" w:rsidRPr="005617AB" w:rsidRDefault="000E0FF1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5617AB">
        <w:t xml:space="preserve">Matricule entre 20000 et 29999 = </w:t>
      </w:r>
      <w:r w:rsidR="003F6EAC" w:rsidRPr="005617AB">
        <w:t>Programmeurs</w:t>
      </w:r>
      <w:r w:rsidRPr="005617AB">
        <w:t xml:space="preserve"> </w:t>
      </w:r>
      <w:r w:rsidR="00F51F12" w:rsidRPr="005617AB">
        <w:t>Android</w:t>
      </w:r>
    </w:p>
    <w:p w14:paraId="0118D898" w14:textId="3E5D970C" w:rsidR="000E0FF1" w:rsidRPr="005617AB" w:rsidRDefault="000E0FF1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5617AB">
        <w:t xml:space="preserve">Matricule entre 30000 et 39999 = </w:t>
      </w:r>
      <w:r w:rsidR="00545860" w:rsidRPr="005617AB">
        <w:t>Techniciens du réseau</w:t>
      </w:r>
    </w:p>
    <w:p w14:paraId="3139F34C" w14:textId="3085A961" w:rsidR="000E0FF1" w:rsidRPr="005617AB" w:rsidRDefault="000E0FF1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5617AB">
        <w:t xml:space="preserve">Matricule entre 40000 et 49999 = </w:t>
      </w:r>
      <w:r w:rsidR="007D01D7" w:rsidRPr="005617AB">
        <w:t>Concepteurs</w:t>
      </w:r>
      <w:r w:rsidRPr="005617AB">
        <w:t xml:space="preserve"> WEB</w:t>
      </w:r>
    </w:p>
    <w:p w14:paraId="1737674E" w14:textId="3521160E" w:rsidR="000E0FF1" w:rsidRPr="005617AB" w:rsidRDefault="000E0FF1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5617AB">
        <w:t>Matricule entre 50000 et 59999 =</w:t>
      </w:r>
      <w:r w:rsidR="00C202A3" w:rsidRPr="005617AB">
        <w:t xml:space="preserve"> </w:t>
      </w:r>
      <w:r w:rsidR="00C60D65" w:rsidRPr="005617AB">
        <w:t>Testeurs de logiciels Python</w:t>
      </w:r>
    </w:p>
    <w:p w14:paraId="4382DF42" w14:textId="399623D3" w:rsidR="000E0FF1" w:rsidRPr="005617AB" w:rsidRDefault="000E0FF1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5617AB">
        <w:t xml:space="preserve">Matricule entre 60000 et 69999 = </w:t>
      </w:r>
      <w:r w:rsidR="00C60D65" w:rsidRPr="005617AB">
        <w:t>Testeurs de logiciels Android</w:t>
      </w:r>
    </w:p>
    <w:p w14:paraId="0EBBC6DA" w14:textId="77777777" w:rsidR="008439C0" w:rsidRPr="005617AB" w:rsidRDefault="008439C0" w:rsidP="000F6060">
      <w:pPr>
        <w:spacing w:before="0" w:after="0"/>
      </w:pPr>
    </w:p>
    <w:p w14:paraId="54C84926" w14:textId="04FEB057" w:rsidR="006426D8" w:rsidRDefault="008C7DCD" w:rsidP="006426D8">
      <w:pPr>
        <w:spacing w:before="0" w:after="0"/>
      </w:pPr>
      <w:r w:rsidRPr="005617AB">
        <w:t xml:space="preserve">De plus, </w:t>
      </w:r>
      <w:r w:rsidR="00E20803" w:rsidRPr="005617AB">
        <w:t>l</w:t>
      </w:r>
      <w:r w:rsidR="00F2360B" w:rsidRPr="005617AB">
        <w:t xml:space="preserve">es utilisateurs dont le matricule </w:t>
      </w:r>
      <w:r w:rsidR="00A53CA1" w:rsidRPr="005617AB">
        <w:t xml:space="preserve">est 10000, 20000, 30000, 40000, 50000 et 60000 </w:t>
      </w:r>
      <w:r w:rsidR="000370F2" w:rsidRPr="005617AB">
        <w:t>sont</w:t>
      </w:r>
      <w:r w:rsidR="00A53CA1" w:rsidRPr="005617AB">
        <w:t xml:space="preserve"> </w:t>
      </w:r>
      <w:r w:rsidR="006B1DC6" w:rsidRPr="005617AB">
        <w:t xml:space="preserve">des </w:t>
      </w:r>
      <w:r w:rsidR="00A53CA1" w:rsidRPr="005617AB">
        <w:t>gestionn</w:t>
      </w:r>
      <w:r w:rsidR="00263745" w:rsidRPr="005617AB">
        <w:t>aire</w:t>
      </w:r>
      <w:r w:rsidR="00FC0779" w:rsidRPr="005617AB">
        <w:t>s</w:t>
      </w:r>
      <w:r w:rsidR="00A53CA1" w:rsidRPr="005617AB">
        <w:t>.</w:t>
      </w:r>
      <w:r w:rsidR="00500344" w:rsidRPr="005617AB">
        <w:t xml:space="preserve">  </w:t>
      </w:r>
    </w:p>
    <w:p w14:paraId="191A4B10" w14:textId="77777777" w:rsidR="007B23A3" w:rsidRDefault="007B23A3" w:rsidP="006426D8">
      <w:pPr>
        <w:spacing w:before="0" w:after="0"/>
      </w:pPr>
    </w:p>
    <w:p w14:paraId="42AC90C7" w14:textId="77777777" w:rsidR="00E945DC" w:rsidRPr="004F1666" w:rsidRDefault="00E945DC" w:rsidP="00E945DC">
      <w:pPr>
        <w:pStyle w:val="Titre1"/>
        <w:rPr>
          <w:sz w:val="40"/>
          <w:szCs w:val="40"/>
        </w:rPr>
      </w:pPr>
      <w:bookmarkStart w:id="70" w:name="_Toc355169999"/>
      <w:bookmarkStart w:id="71" w:name="_Toc163111386"/>
      <w:r w:rsidRPr="004F1666">
        <w:rPr>
          <w:sz w:val="40"/>
          <w:szCs w:val="40"/>
        </w:rPr>
        <w:lastRenderedPageBreak/>
        <w:t>Le</w:t>
      </w:r>
      <w:r w:rsidR="002161E6" w:rsidRPr="004F1666">
        <w:rPr>
          <w:sz w:val="40"/>
          <w:szCs w:val="40"/>
        </w:rPr>
        <w:t>S</w:t>
      </w:r>
      <w:r w:rsidR="00854AF1" w:rsidRPr="004F1666">
        <w:rPr>
          <w:sz w:val="40"/>
          <w:szCs w:val="40"/>
        </w:rPr>
        <w:t xml:space="preserve"> serveur</w:t>
      </w:r>
      <w:r w:rsidR="002161E6" w:rsidRPr="004F1666">
        <w:rPr>
          <w:sz w:val="40"/>
          <w:szCs w:val="40"/>
        </w:rPr>
        <w:t>S</w:t>
      </w:r>
      <w:r w:rsidRPr="004F1666">
        <w:rPr>
          <w:sz w:val="40"/>
          <w:szCs w:val="40"/>
        </w:rPr>
        <w:t xml:space="preserve"> de fichiers</w:t>
      </w:r>
      <w:bookmarkEnd w:id="70"/>
      <w:bookmarkEnd w:id="71"/>
    </w:p>
    <w:p w14:paraId="610B0DF7" w14:textId="77777777" w:rsidR="00E945DC" w:rsidRDefault="00E945DC" w:rsidP="0041735A">
      <w:pPr>
        <w:pStyle w:val="Titre2"/>
        <w:spacing w:before="0" w:after="0"/>
      </w:pPr>
      <w:bookmarkStart w:id="72" w:name="_Toc355170000"/>
      <w:bookmarkStart w:id="73" w:name="_Toc163111387"/>
      <w:r>
        <w:t>Les dossiers personnels</w:t>
      </w:r>
      <w:bookmarkEnd w:id="72"/>
      <w:bookmarkEnd w:id="73"/>
    </w:p>
    <w:p w14:paraId="3922EB48" w14:textId="5D20D203" w:rsidR="00537FBC" w:rsidRDefault="00537FBC" w:rsidP="00537FBC">
      <w:pPr>
        <w:spacing w:before="0" w:after="0"/>
      </w:pPr>
      <w:r>
        <w:t>L</w:t>
      </w:r>
      <w:r w:rsidRPr="001D0871">
        <w:t xml:space="preserve">es dossiers </w:t>
      </w:r>
      <w:r>
        <w:t xml:space="preserve">personnels seront </w:t>
      </w:r>
      <w:r w:rsidRPr="001D0871">
        <w:t xml:space="preserve">sous </w:t>
      </w:r>
      <w:r>
        <w:t xml:space="preserve">le dossier </w:t>
      </w:r>
      <w:r w:rsidR="00FF33CF" w:rsidRPr="00C212B8">
        <w:rPr>
          <w:szCs w:val="24"/>
        </w:rPr>
        <w:t>E:\</w:t>
      </w:r>
      <w:r w:rsidRPr="00C212B8">
        <w:rPr>
          <w:szCs w:val="24"/>
        </w:rPr>
        <w:t>_</w:t>
      </w:r>
      <w:r w:rsidR="00822A08" w:rsidRPr="00C212B8">
        <w:rPr>
          <w:szCs w:val="24"/>
        </w:rPr>
        <w:t>S1_</w:t>
      </w:r>
      <w:r w:rsidRPr="00C212B8">
        <w:rPr>
          <w:szCs w:val="24"/>
        </w:rPr>
        <w:t>PERSO</w:t>
      </w:r>
      <w:r>
        <w:t xml:space="preserve"> du contrôleur de domaine.</w:t>
      </w:r>
    </w:p>
    <w:p w14:paraId="6FC379C2" w14:textId="77777777" w:rsidR="00537FBC" w:rsidRDefault="00537FBC" w:rsidP="002C6A34">
      <w:pPr>
        <w:spacing w:before="0" w:after="0"/>
        <w:rPr>
          <w:szCs w:val="24"/>
        </w:rPr>
      </w:pPr>
    </w:p>
    <w:p w14:paraId="0023B465" w14:textId="7B567E8B" w:rsidR="00ED140B" w:rsidRDefault="00ED140B" w:rsidP="002C6A34">
      <w:pPr>
        <w:spacing w:before="0" w:after="0"/>
        <w:rPr>
          <w:szCs w:val="24"/>
        </w:rPr>
      </w:pPr>
      <w:r>
        <w:rPr>
          <w:szCs w:val="24"/>
        </w:rPr>
        <w:t xml:space="preserve">Tous vos utilisateurs devront avoir un </w:t>
      </w:r>
      <w:r w:rsidR="00155A78">
        <w:rPr>
          <w:szCs w:val="24"/>
        </w:rPr>
        <w:t>dossier</w:t>
      </w:r>
      <w:r>
        <w:rPr>
          <w:szCs w:val="24"/>
        </w:rPr>
        <w:t xml:space="preserve"> personnel, auquel aucun autre utilisateur du département "</w:t>
      </w:r>
      <w:r w:rsidR="00376FBD">
        <w:rPr>
          <w:szCs w:val="24"/>
        </w:rPr>
        <w:t>INFORMATIQUE</w:t>
      </w:r>
      <w:r>
        <w:rPr>
          <w:szCs w:val="24"/>
        </w:rPr>
        <w:t>" n'aura accès.</w:t>
      </w:r>
    </w:p>
    <w:p w14:paraId="74CC3D3C" w14:textId="77777777" w:rsidR="00ED140B" w:rsidRDefault="00ED140B" w:rsidP="002C6A34">
      <w:pPr>
        <w:spacing w:before="0" w:after="0"/>
        <w:rPr>
          <w:szCs w:val="24"/>
        </w:rPr>
      </w:pPr>
    </w:p>
    <w:p w14:paraId="36824231" w14:textId="742C8B50" w:rsidR="00A6620A" w:rsidRDefault="00A6620A" w:rsidP="003865F3">
      <w:pPr>
        <w:spacing w:before="0" w:after="0"/>
        <w:rPr>
          <w:szCs w:val="24"/>
        </w:rPr>
      </w:pPr>
      <w:r>
        <w:rPr>
          <w:szCs w:val="24"/>
        </w:rPr>
        <w:t xml:space="preserve">Les autorisations NTFS sur le dossier </w:t>
      </w:r>
      <w:r w:rsidR="00FF33CF">
        <w:rPr>
          <w:szCs w:val="24"/>
        </w:rPr>
        <w:t>E:\</w:t>
      </w:r>
      <w:r w:rsidRPr="00A6620A">
        <w:rPr>
          <w:szCs w:val="24"/>
        </w:rPr>
        <w:t xml:space="preserve">_S1_PERSO </w:t>
      </w:r>
      <w:proofErr w:type="gramStart"/>
      <w:r>
        <w:rPr>
          <w:szCs w:val="24"/>
        </w:rPr>
        <w:t>seront:</w:t>
      </w:r>
      <w:proofErr w:type="gramEnd"/>
    </w:p>
    <w:p w14:paraId="178823D8" w14:textId="4B240175" w:rsidR="00A6620A" w:rsidRPr="00A6620A" w:rsidRDefault="00A6620A" w:rsidP="00A6620A">
      <w:pPr>
        <w:pStyle w:val="Paragraphedeliste"/>
        <w:numPr>
          <w:ilvl w:val="0"/>
          <w:numId w:val="48"/>
        </w:numPr>
        <w:spacing w:before="0" w:after="0"/>
        <w:rPr>
          <w:szCs w:val="24"/>
        </w:rPr>
      </w:pPr>
      <w:r w:rsidRPr="00A6620A">
        <w:rPr>
          <w:szCs w:val="24"/>
        </w:rPr>
        <w:t>Le groupe Administrateurs aura l’autorisation "Contrôle total".</w:t>
      </w:r>
    </w:p>
    <w:p w14:paraId="0EC4F8A9" w14:textId="49E54DD3" w:rsidR="00A6620A" w:rsidRPr="00A6620A" w:rsidRDefault="00A6620A" w:rsidP="00A6620A">
      <w:pPr>
        <w:pStyle w:val="Paragraphedeliste"/>
        <w:numPr>
          <w:ilvl w:val="0"/>
          <w:numId w:val="48"/>
        </w:numPr>
        <w:spacing w:before="0" w:after="0"/>
        <w:rPr>
          <w:szCs w:val="24"/>
        </w:rPr>
      </w:pPr>
      <w:r w:rsidRPr="00A6620A">
        <w:rPr>
          <w:szCs w:val="24"/>
        </w:rPr>
        <w:t>Le groupe Système aura l’autorisation "Contrôle total".</w:t>
      </w:r>
    </w:p>
    <w:p w14:paraId="08A0AA62" w14:textId="77777777" w:rsidR="000D0D64" w:rsidRPr="00F87B47" w:rsidRDefault="000D0D64" w:rsidP="000D0D64">
      <w:pPr>
        <w:pStyle w:val="Paragraphedeliste"/>
        <w:numPr>
          <w:ilvl w:val="0"/>
          <w:numId w:val="48"/>
        </w:numPr>
        <w:spacing w:before="0" w:after="0"/>
        <w:rPr>
          <w:szCs w:val="24"/>
        </w:rPr>
      </w:pPr>
      <w:r>
        <w:rPr>
          <w:szCs w:val="24"/>
        </w:rPr>
        <w:t>"</w:t>
      </w:r>
      <w:r w:rsidRPr="00F87B47">
        <w:rPr>
          <w:szCs w:val="24"/>
        </w:rPr>
        <w:t>DROITS DU PROPRIÉTAIRE</w:t>
      </w:r>
      <w:r>
        <w:rPr>
          <w:szCs w:val="24"/>
        </w:rPr>
        <w:t xml:space="preserve">" </w:t>
      </w:r>
      <w:r w:rsidRPr="00A6620A">
        <w:rPr>
          <w:szCs w:val="24"/>
        </w:rPr>
        <w:t>aura l’autorisation "</w:t>
      </w:r>
      <w:r>
        <w:rPr>
          <w:szCs w:val="24"/>
        </w:rPr>
        <w:t>Modification</w:t>
      </w:r>
      <w:r w:rsidRPr="00A6620A">
        <w:rPr>
          <w:szCs w:val="24"/>
        </w:rPr>
        <w:t>".</w:t>
      </w:r>
    </w:p>
    <w:p w14:paraId="4EADA92C" w14:textId="7B507375" w:rsidR="00816D24" w:rsidRDefault="00816D24" w:rsidP="00816D24">
      <w:pPr>
        <w:pStyle w:val="Paragraphedeliste"/>
        <w:numPr>
          <w:ilvl w:val="0"/>
          <w:numId w:val="48"/>
        </w:numPr>
        <w:spacing w:before="0" w:after="0"/>
        <w:rPr>
          <w:szCs w:val="24"/>
        </w:rPr>
      </w:pPr>
      <w:r>
        <w:rPr>
          <w:szCs w:val="24"/>
        </w:rPr>
        <w:t>L</w:t>
      </w:r>
      <w:r w:rsidRPr="00A6620A">
        <w:rPr>
          <w:szCs w:val="24"/>
        </w:rPr>
        <w:t xml:space="preserve">e groupe </w:t>
      </w:r>
      <w:r>
        <w:rPr>
          <w:szCs w:val="24"/>
        </w:rPr>
        <w:t>qui contient tous le</w:t>
      </w:r>
      <w:r w:rsidRPr="00A6620A">
        <w:rPr>
          <w:szCs w:val="24"/>
        </w:rPr>
        <w:t xml:space="preserve">s </w:t>
      </w:r>
      <w:r>
        <w:rPr>
          <w:szCs w:val="24"/>
        </w:rPr>
        <w:t>employés</w:t>
      </w:r>
      <w:r w:rsidRPr="00A6620A">
        <w:rPr>
          <w:szCs w:val="24"/>
        </w:rPr>
        <w:t xml:space="preserve"> aura l'autorisation "</w:t>
      </w:r>
      <w:r w:rsidRPr="001A3992">
        <w:rPr>
          <w:bCs/>
          <w:szCs w:val="24"/>
        </w:rPr>
        <w:t>Lecture et exécution</w:t>
      </w:r>
      <w:r w:rsidRPr="00A6620A">
        <w:rPr>
          <w:szCs w:val="24"/>
        </w:rPr>
        <w:t>"</w:t>
      </w:r>
      <w:r>
        <w:rPr>
          <w:szCs w:val="24"/>
        </w:rPr>
        <w:t xml:space="preserve"> sur ce dossier seulement</w:t>
      </w:r>
      <w:r w:rsidRPr="00A6620A">
        <w:rPr>
          <w:szCs w:val="24"/>
        </w:rPr>
        <w:t>.</w:t>
      </w:r>
    </w:p>
    <w:p w14:paraId="586A42AB" w14:textId="1752B56F" w:rsidR="0077122E" w:rsidRPr="00A6620A" w:rsidRDefault="0077122E" w:rsidP="00816D24">
      <w:pPr>
        <w:pStyle w:val="Paragraphedeliste"/>
        <w:numPr>
          <w:ilvl w:val="0"/>
          <w:numId w:val="48"/>
        </w:numPr>
        <w:spacing w:before="0" w:after="0"/>
        <w:rPr>
          <w:szCs w:val="24"/>
        </w:rPr>
      </w:pPr>
      <w:r w:rsidRPr="0077122E">
        <w:rPr>
          <w:szCs w:val="24"/>
        </w:rPr>
        <w:t>Le groupe qui contient tous les gestionnaires aura l'autorisation "Lecture et exécution" sur ce dossier seulement.</w:t>
      </w:r>
    </w:p>
    <w:p w14:paraId="7CA5D38E" w14:textId="77777777" w:rsidR="00F87B47" w:rsidRDefault="00F87B47" w:rsidP="003865F3">
      <w:pPr>
        <w:spacing w:before="0" w:after="0"/>
        <w:rPr>
          <w:szCs w:val="24"/>
        </w:rPr>
      </w:pPr>
    </w:p>
    <w:p w14:paraId="3C37F621" w14:textId="3BA0A144" w:rsidR="00D13799" w:rsidRDefault="003865F3" w:rsidP="003865F3">
      <w:pPr>
        <w:spacing w:before="0" w:after="0"/>
        <w:rPr>
          <w:szCs w:val="24"/>
        </w:rPr>
      </w:pPr>
      <w:r>
        <w:rPr>
          <w:szCs w:val="24"/>
        </w:rPr>
        <w:t>Chaque utilisateur aura l’autorisation "</w:t>
      </w:r>
      <w:r w:rsidRPr="008B39BC">
        <w:rPr>
          <w:b/>
          <w:szCs w:val="24"/>
        </w:rPr>
        <w:t>Modification</w:t>
      </w:r>
      <w:r>
        <w:rPr>
          <w:szCs w:val="24"/>
        </w:rPr>
        <w:t>" sur son dossier</w:t>
      </w:r>
      <w:r w:rsidR="00826305">
        <w:rPr>
          <w:szCs w:val="24"/>
        </w:rPr>
        <w:t xml:space="preserve"> personnel</w:t>
      </w:r>
      <w:r w:rsidR="00BB6F01">
        <w:rPr>
          <w:szCs w:val="24"/>
        </w:rPr>
        <w:t>.</w:t>
      </w:r>
    </w:p>
    <w:p w14:paraId="3C2F6BD5" w14:textId="77777777" w:rsidR="002C6A34" w:rsidRDefault="002C6A34" w:rsidP="002C6A34">
      <w:pPr>
        <w:spacing w:before="0" w:after="0"/>
        <w:rPr>
          <w:szCs w:val="24"/>
        </w:rPr>
      </w:pPr>
    </w:p>
    <w:p w14:paraId="0248911E" w14:textId="53F5EE96" w:rsidR="00CC0001" w:rsidRDefault="00B364D6" w:rsidP="002C6A34">
      <w:pPr>
        <w:spacing w:before="0" w:after="0"/>
        <w:rPr>
          <w:szCs w:val="24"/>
        </w:rPr>
      </w:pPr>
      <w:r>
        <w:rPr>
          <w:szCs w:val="24"/>
        </w:rPr>
        <w:t>Le</w:t>
      </w:r>
      <w:r w:rsidR="00E945DC">
        <w:rPr>
          <w:szCs w:val="24"/>
        </w:rPr>
        <w:t xml:space="preserve"> dossier racine de vos dossiers personnels sera </w:t>
      </w:r>
      <w:r w:rsidR="00A15683">
        <w:rPr>
          <w:szCs w:val="24"/>
        </w:rPr>
        <w:t>partagé</w:t>
      </w:r>
      <w:r w:rsidR="00425C1E">
        <w:rPr>
          <w:szCs w:val="24"/>
        </w:rPr>
        <w:t>.</w:t>
      </w:r>
    </w:p>
    <w:p w14:paraId="45F55C60" w14:textId="69FD59DA" w:rsidR="004B36D2" w:rsidRPr="00E13B69" w:rsidRDefault="004B36D2" w:rsidP="004B36D2">
      <w:pPr>
        <w:spacing w:before="0" w:after="0"/>
        <w:rPr>
          <w:szCs w:val="24"/>
        </w:rPr>
      </w:pPr>
      <w:r>
        <w:rPr>
          <w:szCs w:val="24"/>
        </w:rPr>
        <w:t xml:space="preserve">Le nom du partage devra </w:t>
      </w:r>
      <w:r w:rsidR="00B21E7A">
        <w:rPr>
          <w:szCs w:val="24"/>
        </w:rPr>
        <w:t>avoir u</w:t>
      </w:r>
      <w:r>
        <w:rPr>
          <w:szCs w:val="24"/>
        </w:rPr>
        <w:t>n nom significatif.</w:t>
      </w:r>
    </w:p>
    <w:p w14:paraId="34F3CAFF" w14:textId="77777777" w:rsidR="00E945DC" w:rsidRDefault="00E945DC" w:rsidP="002C6A34">
      <w:pPr>
        <w:spacing w:before="0" w:after="0"/>
        <w:rPr>
          <w:szCs w:val="24"/>
        </w:rPr>
      </w:pPr>
      <w:r>
        <w:rPr>
          <w:szCs w:val="24"/>
        </w:rPr>
        <w:t xml:space="preserve">L’énumération basée sur l’accès devra être </w:t>
      </w:r>
      <w:r w:rsidR="003C794C">
        <w:rPr>
          <w:szCs w:val="24"/>
        </w:rPr>
        <w:t>activée</w:t>
      </w:r>
      <w:r>
        <w:rPr>
          <w:szCs w:val="24"/>
        </w:rPr>
        <w:t>.</w:t>
      </w:r>
    </w:p>
    <w:p w14:paraId="07BF5ABB" w14:textId="77777777" w:rsidR="002C6A34" w:rsidRDefault="002C6A34" w:rsidP="002C6A34">
      <w:pPr>
        <w:spacing w:before="0" w:after="0"/>
        <w:rPr>
          <w:szCs w:val="24"/>
        </w:rPr>
      </w:pPr>
    </w:p>
    <w:p w14:paraId="03F0D9A0" w14:textId="68292D69" w:rsidR="002C6A34" w:rsidRDefault="002C6A34" w:rsidP="002C6A34">
      <w:pPr>
        <w:spacing w:before="0" w:after="0"/>
        <w:rPr>
          <w:szCs w:val="24"/>
        </w:rPr>
      </w:pPr>
    </w:p>
    <w:p w14:paraId="0EBFFE46" w14:textId="768A70D5" w:rsidR="005473E1" w:rsidRDefault="005473E1" w:rsidP="005473E1">
      <w:pPr>
        <w:spacing w:before="0" w:after="0"/>
        <w:rPr>
          <w:szCs w:val="24"/>
        </w:rPr>
      </w:pPr>
      <w:r>
        <w:rPr>
          <w:szCs w:val="24"/>
        </w:rPr>
        <w:br w:type="page"/>
      </w:r>
    </w:p>
    <w:p w14:paraId="5BC3164E" w14:textId="77777777" w:rsidR="00E945DC" w:rsidRDefault="00E945DC" w:rsidP="00E13B69">
      <w:pPr>
        <w:pStyle w:val="Titre2"/>
        <w:spacing w:before="0" w:after="0"/>
      </w:pPr>
      <w:bookmarkStart w:id="74" w:name="_Toc355170001"/>
      <w:bookmarkStart w:id="75" w:name="_Toc163111388"/>
      <w:bookmarkStart w:id="76" w:name="_Toc260884832"/>
      <w:r>
        <w:lastRenderedPageBreak/>
        <w:t>Les dossiers du département</w:t>
      </w:r>
      <w:bookmarkEnd w:id="74"/>
      <w:bookmarkEnd w:id="75"/>
    </w:p>
    <w:p w14:paraId="4534F8C0" w14:textId="1A6D8655" w:rsidR="0038740C" w:rsidRDefault="00E945DC" w:rsidP="00C470D3">
      <w:pPr>
        <w:spacing w:before="0" w:after="0"/>
        <w:rPr>
          <w:szCs w:val="24"/>
        </w:rPr>
      </w:pPr>
      <w:r>
        <w:rPr>
          <w:szCs w:val="24"/>
        </w:rPr>
        <w:t>Des dossiers sont mis à la disposition des utilisateurs d</w:t>
      </w:r>
      <w:r w:rsidR="0043517E">
        <w:rPr>
          <w:szCs w:val="24"/>
        </w:rPr>
        <w:t>u</w:t>
      </w:r>
      <w:r>
        <w:rPr>
          <w:szCs w:val="24"/>
        </w:rPr>
        <w:t xml:space="preserve"> département.</w:t>
      </w:r>
    </w:p>
    <w:p w14:paraId="1F90D8C8" w14:textId="77777777" w:rsidR="0038740C" w:rsidRDefault="0038740C" w:rsidP="00C470D3">
      <w:pPr>
        <w:spacing w:before="0" w:after="0"/>
        <w:rPr>
          <w:szCs w:val="24"/>
        </w:rPr>
      </w:pPr>
    </w:p>
    <w:p w14:paraId="663B9C67" w14:textId="77E687B9" w:rsidR="00E945DC" w:rsidRDefault="009222DC" w:rsidP="00C470D3">
      <w:pPr>
        <w:spacing w:before="0" w:after="0"/>
        <w:rPr>
          <w:szCs w:val="24"/>
        </w:rPr>
      </w:pPr>
      <w:r>
        <w:rPr>
          <w:szCs w:val="24"/>
        </w:rPr>
        <w:t xml:space="preserve">Le nom des </w:t>
      </w:r>
      <w:r w:rsidR="00E945DC">
        <w:rPr>
          <w:szCs w:val="24"/>
        </w:rPr>
        <w:t>dossiers</w:t>
      </w:r>
      <w:r w:rsidR="00E84582">
        <w:rPr>
          <w:szCs w:val="24"/>
        </w:rPr>
        <w:t xml:space="preserve"> qui </w:t>
      </w:r>
      <w:r w:rsidR="00C2573B">
        <w:rPr>
          <w:szCs w:val="24"/>
        </w:rPr>
        <w:t>seront</w:t>
      </w:r>
      <w:r w:rsidR="00E84582">
        <w:rPr>
          <w:szCs w:val="24"/>
        </w:rPr>
        <w:t xml:space="preserve"> sous "</w:t>
      </w:r>
      <w:r w:rsidR="00FF33CF">
        <w:rPr>
          <w:szCs w:val="24"/>
        </w:rPr>
        <w:t>E:\</w:t>
      </w:r>
      <w:r w:rsidR="00E84582">
        <w:rPr>
          <w:szCs w:val="24"/>
        </w:rPr>
        <w:t>_S1_</w:t>
      </w:r>
      <w:r w:rsidR="0099714D">
        <w:rPr>
          <w:szCs w:val="24"/>
        </w:rPr>
        <w:t>INFO</w:t>
      </w:r>
      <w:r w:rsidR="00E84582">
        <w:rPr>
          <w:szCs w:val="24"/>
        </w:rPr>
        <w:t>"</w:t>
      </w:r>
    </w:p>
    <w:p w14:paraId="4D8EA58A" w14:textId="77777777" w:rsidR="00711D65" w:rsidRDefault="00711D65" w:rsidP="00711D65">
      <w:pPr>
        <w:pStyle w:val="Listepuces2"/>
        <w:numPr>
          <w:ilvl w:val="0"/>
          <w:numId w:val="8"/>
        </w:numPr>
        <w:spacing w:before="0" w:after="0" w:line="264" w:lineRule="auto"/>
      </w:pPr>
      <w:r>
        <w:t>CONCEPTEURS_WEB</w:t>
      </w:r>
    </w:p>
    <w:p w14:paraId="2B4DA33A" w14:textId="4FD5B0B3" w:rsidR="00E945DC" w:rsidRDefault="00E945DC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PROGRAMMATION</w:t>
      </w:r>
      <w:r w:rsidR="003F06CE">
        <w:t>_ANDROID</w:t>
      </w:r>
    </w:p>
    <w:p w14:paraId="1CEDECCC" w14:textId="62AECFC4" w:rsidR="003F06CE" w:rsidRDefault="003F06CE" w:rsidP="003F06CE">
      <w:pPr>
        <w:pStyle w:val="Listepuces2"/>
        <w:numPr>
          <w:ilvl w:val="0"/>
          <w:numId w:val="8"/>
        </w:numPr>
        <w:spacing w:before="0" w:after="0" w:line="264" w:lineRule="auto"/>
      </w:pPr>
      <w:r>
        <w:t>PROGRAMMATION_PYTHON</w:t>
      </w:r>
    </w:p>
    <w:p w14:paraId="2BBA80CC" w14:textId="77777777" w:rsidR="00730C3C" w:rsidRDefault="00730C3C" w:rsidP="00730C3C">
      <w:pPr>
        <w:pStyle w:val="Listepuces2"/>
        <w:numPr>
          <w:ilvl w:val="0"/>
          <w:numId w:val="8"/>
        </w:numPr>
        <w:spacing w:before="0" w:after="0" w:line="264" w:lineRule="auto"/>
      </w:pPr>
      <w:r>
        <w:t>TECHNICIENS</w:t>
      </w:r>
    </w:p>
    <w:p w14:paraId="5C7BBC10" w14:textId="3CA928D0" w:rsidR="00E945DC" w:rsidRDefault="00E945DC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TEST</w:t>
      </w:r>
      <w:r w:rsidR="00156060">
        <w:t>EURS</w:t>
      </w:r>
      <w:r w:rsidR="003F06CE">
        <w:t>_ANDROID</w:t>
      </w:r>
    </w:p>
    <w:p w14:paraId="589D1102" w14:textId="671BEA80" w:rsidR="003F06CE" w:rsidRDefault="003F06CE" w:rsidP="00ED7D65">
      <w:pPr>
        <w:pStyle w:val="Listepuces2"/>
        <w:numPr>
          <w:ilvl w:val="0"/>
          <w:numId w:val="8"/>
        </w:numPr>
        <w:spacing w:before="0" w:after="0" w:line="264" w:lineRule="auto"/>
      </w:pPr>
      <w:r>
        <w:t>TEST</w:t>
      </w:r>
      <w:r w:rsidR="00156060">
        <w:t>EURS</w:t>
      </w:r>
      <w:r>
        <w:t>_PYTHON</w:t>
      </w:r>
    </w:p>
    <w:p w14:paraId="11EAA368" w14:textId="77777777" w:rsidR="00C470D3" w:rsidRPr="00C470D3" w:rsidRDefault="00C470D3" w:rsidP="00E13B69">
      <w:pPr>
        <w:spacing w:before="0" w:after="0"/>
        <w:rPr>
          <w:szCs w:val="24"/>
        </w:rPr>
      </w:pPr>
    </w:p>
    <w:p w14:paraId="4D9F9C0F" w14:textId="43DFE5B4" w:rsidR="004F2EDA" w:rsidRDefault="004F2EDA" w:rsidP="004F2EDA">
      <w:pPr>
        <w:spacing w:before="0" w:after="0"/>
        <w:rPr>
          <w:szCs w:val="24"/>
        </w:rPr>
      </w:pPr>
      <w:r>
        <w:rPr>
          <w:szCs w:val="24"/>
        </w:rPr>
        <w:t>Le dossier racine qui contient les dossiers du département sera partagé.</w:t>
      </w:r>
    </w:p>
    <w:p w14:paraId="670390C8" w14:textId="77777777" w:rsidR="00B21E7A" w:rsidRPr="00E13B69" w:rsidRDefault="00B21E7A" w:rsidP="00B21E7A">
      <w:pPr>
        <w:spacing w:before="0" w:after="0"/>
        <w:rPr>
          <w:szCs w:val="24"/>
        </w:rPr>
      </w:pPr>
      <w:r>
        <w:rPr>
          <w:szCs w:val="24"/>
        </w:rPr>
        <w:t>Le nom du partage devra avoir un nom significatif.</w:t>
      </w:r>
    </w:p>
    <w:p w14:paraId="7F32D073" w14:textId="27D99A4F" w:rsidR="004F2EDA" w:rsidRDefault="004F2EDA" w:rsidP="004F2EDA">
      <w:pPr>
        <w:spacing w:before="0" w:after="0"/>
        <w:rPr>
          <w:szCs w:val="24"/>
        </w:rPr>
      </w:pPr>
      <w:r>
        <w:rPr>
          <w:szCs w:val="24"/>
        </w:rPr>
        <w:t>L’énumération basée sur l’accès devra être activée.</w:t>
      </w:r>
    </w:p>
    <w:p w14:paraId="62017FEB" w14:textId="15E97EFD" w:rsidR="00A816BE" w:rsidRDefault="00A816BE" w:rsidP="004F2EDA">
      <w:pPr>
        <w:spacing w:before="0" w:after="0"/>
        <w:rPr>
          <w:szCs w:val="24"/>
        </w:rPr>
      </w:pPr>
      <w:r>
        <w:rPr>
          <w:szCs w:val="24"/>
        </w:rPr>
        <w:t>La mise en cache doit être désactivée.</w:t>
      </w:r>
    </w:p>
    <w:p w14:paraId="21FDCE40" w14:textId="168F9A3A" w:rsidR="00431950" w:rsidRDefault="00431950" w:rsidP="00431950">
      <w:pPr>
        <w:spacing w:before="0" w:after="0"/>
        <w:rPr>
          <w:szCs w:val="24"/>
        </w:rPr>
      </w:pPr>
    </w:p>
    <w:p w14:paraId="1E1C71D3" w14:textId="77777777" w:rsidR="009568D6" w:rsidRDefault="009568D6" w:rsidP="00431950">
      <w:pPr>
        <w:spacing w:before="0" w:after="0"/>
        <w:rPr>
          <w:szCs w:val="24"/>
        </w:rPr>
      </w:pPr>
    </w:p>
    <w:p w14:paraId="560F2DF0" w14:textId="2FFCFC17" w:rsidR="00F4757C" w:rsidRDefault="00F4757C" w:rsidP="008B46DC">
      <w:pPr>
        <w:spacing w:before="0" w:after="0" w:line="276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727C4349" w14:textId="77777777" w:rsidR="00E945DC" w:rsidRDefault="00E945DC" w:rsidP="00CD58CB">
      <w:pPr>
        <w:pStyle w:val="Titre3"/>
        <w:spacing w:before="0" w:after="0"/>
        <w:rPr>
          <w:szCs w:val="24"/>
        </w:rPr>
      </w:pPr>
      <w:bookmarkStart w:id="77" w:name="_Toc163111389"/>
      <w:r>
        <w:lastRenderedPageBreak/>
        <w:t>Autorisations sur les dossiers</w:t>
      </w:r>
      <w:r w:rsidR="00804396">
        <w:t xml:space="preserve"> du département</w:t>
      </w:r>
      <w:bookmarkEnd w:id="77"/>
    </w:p>
    <w:p w14:paraId="242E29E7" w14:textId="10A75D50" w:rsidR="008550F8" w:rsidRDefault="00B344A9" w:rsidP="00CE4353">
      <w:pPr>
        <w:spacing w:before="0" w:after="0"/>
        <w:rPr>
          <w:szCs w:val="24"/>
        </w:rPr>
      </w:pPr>
      <w:r>
        <w:rPr>
          <w:szCs w:val="24"/>
        </w:rPr>
        <w:t>L</w:t>
      </w:r>
      <w:r w:rsidR="00CE4353">
        <w:rPr>
          <w:szCs w:val="24"/>
        </w:rPr>
        <w:t xml:space="preserve">es </w:t>
      </w:r>
      <w:r w:rsidR="00E9400B">
        <w:rPr>
          <w:szCs w:val="24"/>
        </w:rPr>
        <w:t>autorisations NTFS</w:t>
      </w:r>
      <w:r w:rsidR="00CE4353">
        <w:rPr>
          <w:szCs w:val="24"/>
        </w:rPr>
        <w:t xml:space="preserve"> </w:t>
      </w:r>
      <w:r w:rsidR="003B2F0D">
        <w:rPr>
          <w:szCs w:val="24"/>
        </w:rPr>
        <w:t>sur le dossier "</w:t>
      </w:r>
      <w:r w:rsidR="00FF33CF">
        <w:rPr>
          <w:b/>
          <w:bCs/>
          <w:szCs w:val="24"/>
        </w:rPr>
        <w:t>E:\</w:t>
      </w:r>
      <w:r w:rsidR="003B2F0D" w:rsidRPr="00933729">
        <w:rPr>
          <w:b/>
          <w:bCs/>
          <w:szCs w:val="24"/>
        </w:rPr>
        <w:t>_S1_</w:t>
      </w:r>
      <w:r w:rsidR="005C2906" w:rsidRPr="00933729">
        <w:rPr>
          <w:b/>
          <w:bCs/>
          <w:szCs w:val="24"/>
        </w:rPr>
        <w:t>INFO</w:t>
      </w:r>
      <w:r w:rsidR="003B2F0D">
        <w:rPr>
          <w:szCs w:val="24"/>
        </w:rPr>
        <w:t>"</w:t>
      </w:r>
      <w:r>
        <w:rPr>
          <w:szCs w:val="24"/>
        </w:rPr>
        <w:t xml:space="preserve"> </w:t>
      </w:r>
      <w:proofErr w:type="gramStart"/>
      <w:r>
        <w:rPr>
          <w:szCs w:val="24"/>
        </w:rPr>
        <w:t>seront:</w:t>
      </w:r>
      <w:proofErr w:type="gramEnd"/>
    </w:p>
    <w:p w14:paraId="17AFB184" w14:textId="3239DE4E" w:rsidR="008550F8" w:rsidRPr="00B52163" w:rsidRDefault="008550F8" w:rsidP="00B52163">
      <w:pPr>
        <w:pStyle w:val="Listepuces2"/>
        <w:numPr>
          <w:ilvl w:val="0"/>
          <w:numId w:val="8"/>
        </w:numPr>
        <w:spacing w:before="0" w:after="0" w:line="264" w:lineRule="auto"/>
      </w:pPr>
      <w:r w:rsidRPr="00B52163">
        <w:t>Le groupe</w:t>
      </w:r>
      <w:r w:rsidR="00CE4353" w:rsidRPr="00B52163">
        <w:t xml:space="preserve"> Administrateurs</w:t>
      </w:r>
      <w:r w:rsidRPr="00B52163">
        <w:t xml:space="preserve"> </w:t>
      </w:r>
      <w:r>
        <w:t>aura l’autorisation "</w:t>
      </w:r>
      <w:r w:rsidRPr="00B52163">
        <w:t>Contrôle total</w:t>
      </w:r>
      <w:r>
        <w:t>"</w:t>
      </w:r>
      <w:r w:rsidR="00283974">
        <w:t>.</w:t>
      </w:r>
    </w:p>
    <w:p w14:paraId="4A39E367" w14:textId="221FF338" w:rsidR="00CE4353" w:rsidRPr="00B52163" w:rsidRDefault="008550F8" w:rsidP="00B52163">
      <w:pPr>
        <w:pStyle w:val="Listepuces2"/>
        <w:numPr>
          <w:ilvl w:val="0"/>
          <w:numId w:val="8"/>
        </w:numPr>
        <w:spacing w:before="0" w:after="0" w:line="264" w:lineRule="auto"/>
      </w:pPr>
      <w:r w:rsidRPr="00B52163">
        <w:t xml:space="preserve">Le groupe </w:t>
      </w:r>
      <w:r w:rsidR="00CE4353" w:rsidRPr="00B52163">
        <w:t>Syst</w:t>
      </w:r>
      <w:r w:rsidR="00DE2A9F" w:rsidRPr="00B52163">
        <w:t>ème</w:t>
      </w:r>
      <w:r w:rsidR="00CE4353" w:rsidRPr="00B52163">
        <w:t xml:space="preserve"> </w:t>
      </w:r>
      <w:r>
        <w:t>aura l’autorisation "</w:t>
      </w:r>
      <w:r w:rsidRPr="00B52163">
        <w:t>Contrôle total</w:t>
      </w:r>
      <w:r>
        <w:t>"</w:t>
      </w:r>
      <w:r w:rsidR="00283974">
        <w:t>.</w:t>
      </w:r>
    </w:p>
    <w:p w14:paraId="72EC4179" w14:textId="77777777" w:rsidR="00497537" w:rsidRPr="00F87B47" w:rsidRDefault="00497537" w:rsidP="00497537">
      <w:pPr>
        <w:pStyle w:val="Paragraphedeliste"/>
        <w:numPr>
          <w:ilvl w:val="0"/>
          <w:numId w:val="8"/>
        </w:numPr>
        <w:spacing w:before="0" w:after="0"/>
        <w:rPr>
          <w:szCs w:val="24"/>
        </w:rPr>
      </w:pPr>
      <w:r>
        <w:rPr>
          <w:szCs w:val="24"/>
        </w:rPr>
        <w:t>"</w:t>
      </w:r>
      <w:r w:rsidRPr="00F87B47">
        <w:rPr>
          <w:szCs w:val="24"/>
        </w:rPr>
        <w:t>DROITS DU PROPRIÉTAIRE</w:t>
      </w:r>
      <w:r>
        <w:rPr>
          <w:szCs w:val="24"/>
        </w:rPr>
        <w:t xml:space="preserve">" </w:t>
      </w:r>
      <w:r w:rsidRPr="00A6620A">
        <w:rPr>
          <w:szCs w:val="24"/>
        </w:rPr>
        <w:t>aura l’autorisation "</w:t>
      </w:r>
      <w:r>
        <w:rPr>
          <w:szCs w:val="24"/>
        </w:rPr>
        <w:t>Modification</w:t>
      </w:r>
      <w:r w:rsidRPr="00A6620A">
        <w:rPr>
          <w:szCs w:val="24"/>
        </w:rPr>
        <w:t>".</w:t>
      </w:r>
    </w:p>
    <w:p w14:paraId="2CCAC3EB" w14:textId="30EBA28D" w:rsidR="00736822" w:rsidRDefault="00736822" w:rsidP="00736822">
      <w:pPr>
        <w:pStyle w:val="Paragraphedeliste"/>
        <w:numPr>
          <w:ilvl w:val="0"/>
          <w:numId w:val="8"/>
        </w:numPr>
        <w:spacing w:before="0" w:after="0"/>
        <w:rPr>
          <w:szCs w:val="24"/>
        </w:rPr>
      </w:pPr>
      <w:r>
        <w:rPr>
          <w:szCs w:val="24"/>
        </w:rPr>
        <w:t>L</w:t>
      </w:r>
      <w:r w:rsidRPr="00A6620A">
        <w:rPr>
          <w:szCs w:val="24"/>
        </w:rPr>
        <w:t xml:space="preserve">e groupe </w:t>
      </w:r>
      <w:r>
        <w:rPr>
          <w:szCs w:val="24"/>
        </w:rPr>
        <w:t>qui contient tous le</w:t>
      </w:r>
      <w:r w:rsidRPr="00A6620A">
        <w:rPr>
          <w:szCs w:val="24"/>
        </w:rPr>
        <w:t xml:space="preserve">s </w:t>
      </w:r>
      <w:r>
        <w:rPr>
          <w:szCs w:val="24"/>
        </w:rPr>
        <w:t>employés</w:t>
      </w:r>
      <w:r w:rsidRPr="00A6620A">
        <w:rPr>
          <w:szCs w:val="24"/>
        </w:rPr>
        <w:t xml:space="preserve"> aura l'autorisation "</w:t>
      </w:r>
      <w:r w:rsidRPr="001A3992">
        <w:rPr>
          <w:bCs/>
          <w:szCs w:val="24"/>
        </w:rPr>
        <w:t>Lecture et exécution</w:t>
      </w:r>
      <w:r w:rsidRPr="00A6620A">
        <w:rPr>
          <w:szCs w:val="24"/>
        </w:rPr>
        <w:t>"</w:t>
      </w:r>
      <w:r>
        <w:rPr>
          <w:szCs w:val="24"/>
        </w:rPr>
        <w:t xml:space="preserve"> sur ce dossier seulement</w:t>
      </w:r>
      <w:r w:rsidRPr="00A6620A">
        <w:rPr>
          <w:szCs w:val="24"/>
        </w:rPr>
        <w:t>.</w:t>
      </w:r>
    </w:p>
    <w:p w14:paraId="5AC7CBD8" w14:textId="0F0E40C0" w:rsidR="00C33F25" w:rsidRDefault="00C33F25" w:rsidP="00736822">
      <w:pPr>
        <w:pStyle w:val="Paragraphedeliste"/>
        <w:numPr>
          <w:ilvl w:val="0"/>
          <w:numId w:val="8"/>
        </w:numPr>
        <w:spacing w:before="0" w:after="0"/>
        <w:rPr>
          <w:szCs w:val="24"/>
        </w:rPr>
      </w:pPr>
      <w:r w:rsidRPr="00C33F25">
        <w:rPr>
          <w:szCs w:val="24"/>
        </w:rPr>
        <w:t>Le groupe qui contient tous les gestionnaires aura l'autorisation "Lecture et exécution" sur ce dossier seulement.</w:t>
      </w:r>
    </w:p>
    <w:p w14:paraId="094309E2" w14:textId="77777777" w:rsidR="008550F8" w:rsidRDefault="008550F8" w:rsidP="00786695">
      <w:pPr>
        <w:spacing w:before="0" w:after="0"/>
        <w:rPr>
          <w:szCs w:val="24"/>
        </w:rPr>
      </w:pPr>
    </w:p>
    <w:p w14:paraId="44D146CA" w14:textId="77777777" w:rsidR="008751C5" w:rsidRDefault="008751C5" w:rsidP="008751C5">
      <w:pPr>
        <w:spacing w:before="0" w:after="0"/>
        <w:rPr>
          <w:szCs w:val="24"/>
        </w:rPr>
      </w:pPr>
      <w:r>
        <w:rPr>
          <w:szCs w:val="24"/>
        </w:rPr>
        <w:t xml:space="preserve">Pour le dossier </w:t>
      </w:r>
      <w:r>
        <w:rPr>
          <w:b/>
          <w:bCs/>
        </w:rPr>
        <w:t>CONCEPTEURS_W</w:t>
      </w:r>
      <w:r w:rsidRPr="005A4AFE">
        <w:rPr>
          <w:b/>
          <w:bCs/>
        </w:rPr>
        <w:t>EB</w:t>
      </w:r>
      <w:r>
        <w:t xml:space="preserve"> ajouter les autorisations NTFS</w:t>
      </w:r>
    </w:p>
    <w:p w14:paraId="2B959F95" w14:textId="77777777" w:rsidR="008751C5" w:rsidRPr="00BA003A" w:rsidRDefault="008751C5" w:rsidP="008751C5">
      <w:pPr>
        <w:pStyle w:val="Listepuces2"/>
        <w:numPr>
          <w:ilvl w:val="0"/>
          <w:numId w:val="8"/>
        </w:numPr>
        <w:spacing w:before="0" w:after="0" w:line="264" w:lineRule="auto"/>
      </w:pPr>
      <w:r w:rsidRPr="00BA003A">
        <w:t xml:space="preserve">Le groupe des </w:t>
      </w:r>
      <w:r>
        <w:rPr>
          <w:b/>
        </w:rPr>
        <w:t>concepteurs WEB</w:t>
      </w:r>
      <w:r w:rsidRPr="00BA003A">
        <w:t xml:space="preserve"> aura l’autorisation "</w:t>
      </w:r>
      <w:r w:rsidRPr="00BA003A">
        <w:rPr>
          <w:b/>
        </w:rPr>
        <w:t>Modification</w:t>
      </w:r>
      <w:r w:rsidRPr="00BA003A">
        <w:t>"</w:t>
      </w:r>
    </w:p>
    <w:p w14:paraId="2617D5B2" w14:textId="7B6DDAD6" w:rsidR="008751C5" w:rsidRDefault="008751C5" w:rsidP="008751C5">
      <w:pPr>
        <w:pStyle w:val="Listepuces2"/>
        <w:numPr>
          <w:ilvl w:val="0"/>
          <w:numId w:val="8"/>
        </w:numPr>
        <w:spacing w:before="0" w:after="0" w:line="264" w:lineRule="auto"/>
      </w:pPr>
      <w:r w:rsidRPr="00B52163">
        <w:t xml:space="preserve">Le groupe des gestionnaires </w:t>
      </w:r>
      <w:r w:rsidRPr="00BA003A">
        <w:t xml:space="preserve">des </w:t>
      </w:r>
      <w:r>
        <w:rPr>
          <w:b/>
        </w:rPr>
        <w:t>concepteurs WEB</w:t>
      </w:r>
      <w:r w:rsidRPr="00BA003A">
        <w:t xml:space="preserve"> </w:t>
      </w:r>
      <w:r w:rsidRPr="00B52163">
        <w:t xml:space="preserve">aura </w:t>
      </w:r>
      <w:r>
        <w:t>l’autorisation "</w:t>
      </w:r>
      <w:r w:rsidRPr="00B52163">
        <w:t>Contrôle total</w:t>
      </w:r>
      <w:r>
        <w:t>".</w:t>
      </w:r>
    </w:p>
    <w:p w14:paraId="40714764" w14:textId="77777777" w:rsidR="008751C5" w:rsidRPr="00B52163" w:rsidRDefault="008751C5" w:rsidP="008751C5">
      <w:pPr>
        <w:pStyle w:val="Listepuces2"/>
        <w:numPr>
          <w:ilvl w:val="0"/>
          <w:numId w:val="0"/>
        </w:numPr>
        <w:spacing w:before="0" w:after="0" w:line="264" w:lineRule="auto"/>
      </w:pPr>
    </w:p>
    <w:p w14:paraId="6BDEDEBE" w14:textId="46832B3E" w:rsidR="00E945DC" w:rsidRDefault="00E945DC" w:rsidP="00786695">
      <w:pPr>
        <w:spacing w:before="0" w:after="0"/>
        <w:rPr>
          <w:szCs w:val="24"/>
        </w:rPr>
      </w:pPr>
      <w:r>
        <w:rPr>
          <w:szCs w:val="24"/>
        </w:rPr>
        <w:t xml:space="preserve">Pour le dossier </w:t>
      </w:r>
      <w:r w:rsidR="00197C1D" w:rsidRPr="00197C1D">
        <w:rPr>
          <w:b/>
          <w:bCs/>
        </w:rPr>
        <w:t>PROGRAMMATION_ANDROID</w:t>
      </w:r>
      <w:r w:rsidR="00C905F6">
        <w:t xml:space="preserve"> ajouter les autorisations</w:t>
      </w:r>
      <w:r w:rsidR="00814928">
        <w:t xml:space="preserve"> NTFS</w:t>
      </w:r>
    </w:p>
    <w:p w14:paraId="60140F57" w14:textId="215B80DB" w:rsidR="00E945DC" w:rsidRPr="00BA003A" w:rsidRDefault="00890C77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BA003A">
        <w:t>Le</w:t>
      </w:r>
      <w:r w:rsidR="00236AAC" w:rsidRPr="00BA003A">
        <w:t xml:space="preserve"> </w:t>
      </w:r>
      <w:r w:rsidRPr="00BA003A">
        <w:t>groupe d</w:t>
      </w:r>
      <w:r w:rsidR="00E945DC" w:rsidRPr="00BA003A">
        <w:t xml:space="preserve">es </w:t>
      </w:r>
      <w:r w:rsidR="0070361C">
        <w:rPr>
          <w:b/>
        </w:rPr>
        <w:t>programmeurs Android</w:t>
      </w:r>
      <w:r w:rsidR="0070361C" w:rsidRPr="00BA003A">
        <w:t xml:space="preserve"> </w:t>
      </w:r>
      <w:r w:rsidR="00236AAC" w:rsidRPr="00BA003A">
        <w:t>aura</w:t>
      </w:r>
      <w:r w:rsidR="00E945DC" w:rsidRPr="00BA003A">
        <w:t xml:space="preserve"> l’autorisation </w:t>
      </w:r>
      <w:r w:rsidR="004C24A4" w:rsidRPr="00BA003A">
        <w:t>"</w:t>
      </w:r>
      <w:r w:rsidR="00236AAC" w:rsidRPr="00BA003A">
        <w:rPr>
          <w:b/>
        </w:rPr>
        <w:t>Modification</w:t>
      </w:r>
      <w:r w:rsidR="004C24A4" w:rsidRPr="00BA003A">
        <w:t>"</w:t>
      </w:r>
    </w:p>
    <w:p w14:paraId="40135B5E" w14:textId="243BBBE3" w:rsidR="006F59DC" w:rsidRPr="00B52163" w:rsidRDefault="006F59DC" w:rsidP="006F59DC">
      <w:pPr>
        <w:pStyle w:val="Listepuces2"/>
        <w:numPr>
          <w:ilvl w:val="0"/>
          <w:numId w:val="8"/>
        </w:numPr>
        <w:spacing w:before="0" w:after="0" w:line="264" w:lineRule="auto"/>
      </w:pPr>
      <w:r w:rsidRPr="00B52163">
        <w:t xml:space="preserve">Le groupe des gestionnaires </w:t>
      </w:r>
      <w:r w:rsidR="009166BD" w:rsidRPr="00BA003A">
        <w:t xml:space="preserve">des </w:t>
      </w:r>
      <w:r w:rsidR="009166BD">
        <w:rPr>
          <w:b/>
        </w:rPr>
        <w:t>programmeurs Android</w:t>
      </w:r>
      <w:r w:rsidR="009166BD" w:rsidRPr="00BA003A">
        <w:t xml:space="preserve"> </w:t>
      </w:r>
      <w:r w:rsidRPr="00B52163">
        <w:t xml:space="preserve">aura </w:t>
      </w:r>
      <w:r>
        <w:t>l’autorisation "</w:t>
      </w:r>
      <w:r w:rsidRPr="00B52163">
        <w:t>Contrôle total</w:t>
      </w:r>
      <w:r>
        <w:t>".</w:t>
      </w:r>
    </w:p>
    <w:p w14:paraId="3CA81277" w14:textId="77777777" w:rsidR="000045A4" w:rsidRPr="00BA003A" w:rsidRDefault="000045A4" w:rsidP="00786695">
      <w:pPr>
        <w:spacing w:before="0" w:after="0"/>
      </w:pPr>
    </w:p>
    <w:p w14:paraId="16D926CA" w14:textId="2EB70088" w:rsidR="00E945DC" w:rsidRPr="00BA003A" w:rsidRDefault="00E945DC" w:rsidP="00786695">
      <w:pPr>
        <w:spacing w:before="0" w:after="0"/>
      </w:pPr>
      <w:r w:rsidRPr="00BA003A">
        <w:t xml:space="preserve">Pour le dossier </w:t>
      </w:r>
      <w:r w:rsidR="00197C1D" w:rsidRPr="00197C1D">
        <w:rPr>
          <w:b/>
          <w:bCs/>
        </w:rPr>
        <w:t>PROGRAMMATION_</w:t>
      </w:r>
      <w:r w:rsidR="00197C1D">
        <w:rPr>
          <w:b/>
          <w:bCs/>
        </w:rPr>
        <w:t>PYTHON</w:t>
      </w:r>
      <w:r w:rsidR="00C905F6" w:rsidRPr="00BA003A">
        <w:t xml:space="preserve"> ajouter les autorisations</w:t>
      </w:r>
      <w:r w:rsidR="00814928">
        <w:t xml:space="preserve"> NTFS</w:t>
      </w:r>
    </w:p>
    <w:p w14:paraId="23B1D8C5" w14:textId="6600DE38" w:rsidR="00E945DC" w:rsidRPr="00BA003A" w:rsidRDefault="00236AAC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BA003A">
        <w:t>Le</w:t>
      </w:r>
      <w:r w:rsidR="009773B1" w:rsidRPr="00BA003A">
        <w:t xml:space="preserve"> </w:t>
      </w:r>
      <w:r w:rsidRPr="00BA003A">
        <w:t>groupe</w:t>
      </w:r>
      <w:r w:rsidR="009773B1" w:rsidRPr="00BA003A">
        <w:t xml:space="preserve"> des </w:t>
      </w:r>
      <w:r w:rsidR="009166BD">
        <w:rPr>
          <w:b/>
        </w:rPr>
        <w:t>programmeurs Python</w:t>
      </w:r>
      <w:r w:rsidR="00E945DC" w:rsidRPr="00BA003A">
        <w:t xml:space="preserve"> aur</w:t>
      </w:r>
      <w:r w:rsidR="00AB6023" w:rsidRPr="00BA003A">
        <w:t>a</w:t>
      </w:r>
      <w:r w:rsidR="00E945DC" w:rsidRPr="00BA003A">
        <w:t xml:space="preserve"> l’autorisation </w:t>
      </w:r>
      <w:r w:rsidR="004C24A4" w:rsidRPr="00BA003A">
        <w:t>"</w:t>
      </w:r>
      <w:r w:rsidR="009773B1" w:rsidRPr="00BA003A">
        <w:rPr>
          <w:b/>
        </w:rPr>
        <w:t>Modification</w:t>
      </w:r>
      <w:r w:rsidR="004C24A4" w:rsidRPr="00BA003A">
        <w:t>"</w:t>
      </w:r>
    </w:p>
    <w:p w14:paraId="5E520E67" w14:textId="3130D038" w:rsidR="006F59DC" w:rsidRPr="00B52163" w:rsidRDefault="006F59DC" w:rsidP="006F59DC">
      <w:pPr>
        <w:pStyle w:val="Listepuces2"/>
        <w:numPr>
          <w:ilvl w:val="0"/>
          <w:numId w:val="8"/>
        </w:numPr>
        <w:spacing w:before="0" w:after="0" w:line="264" w:lineRule="auto"/>
      </w:pPr>
      <w:r w:rsidRPr="00B52163">
        <w:t xml:space="preserve">Le groupe des gestionnaires </w:t>
      </w:r>
      <w:r w:rsidR="009166BD" w:rsidRPr="00BA003A">
        <w:t xml:space="preserve">des </w:t>
      </w:r>
      <w:r w:rsidR="009166BD">
        <w:rPr>
          <w:b/>
        </w:rPr>
        <w:t>programmeurs Python</w:t>
      </w:r>
      <w:r w:rsidR="009166BD" w:rsidRPr="00BA003A">
        <w:t xml:space="preserve"> </w:t>
      </w:r>
      <w:r w:rsidRPr="00B52163">
        <w:t xml:space="preserve">aura </w:t>
      </w:r>
      <w:r>
        <w:t>l’autorisation "</w:t>
      </w:r>
      <w:r w:rsidRPr="00B52163">
        <w:t>Contrôle total</w:t>
      </w:r>
      <w:r>
        <w:t>".</w:t>
      </w:r>
    </w:p>
    <w:p w14:paraId="3A1AF77A" w14:textId="77777777" w:rsidR="000045A4" w:rsidRPr="00BA003A" w:rsidRDefault="000045A4" w:rsidP="004B0DF3">
      <w:pPr>
        <w:spacing w:before="0" w:after="0"/>
        <w:rPr>
          <w:szCs w:val="24"/>
        </w:rPr>
      </w:pPr>
    </w:p>
    <w:p w14:paraId="3794DE5C" w14:textId="25C4D37C" w:rsidR="004B0DF3" w:rsidRPr="00BA003A" w:rsidRDefault="004B0DF3" w:rsidP="004B0DF3">
      <w:pPr>
        <w:spacing w:before="0" w:after="0"/>
        <w:rPr>
          <w:szCs w:val="24"/>
        </w:rPr>
      </w:pPr>
      <w:r w:rsidRPr="00BA003A">
        <w:rPr>
          <w:szCs w:val="24"/>
        </w:rPr>
        <w:t xml:space="preserve">Pour le dossier </w:t>
      </w:r>
      <w:r w:rsidR="005A4AFE" w:rsidRPr="005A4AFE">
        <w:rPr>
          <w:b/>
          <w:bCs/>
        </w:rPr>
        <w:t>TECHNICIENS</w:t>
      </w:r>
      <w:r w:rsidRPr="00BA003A">
        <w:t xml:space="preserve"> ajouter les autorisations</w:t>
      </w:r>
      <w:r w:rsidR="00814928">
        <w:t xml:space="preserve"> NTFS</w:t>
      </w:r>
    </w:p>
    <w:p w14:paraId="65233D7F" w14:textId="5BB9DABA" w:rsidR="004B0DF3" w:rsidRPr="00BA003A" w:rsidRDefault="00BA0DAD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BA003A">
        <w:t xml:space="preserve">Le groupe des </w:t>
      </w:r>
      <w:r w:rsidR="003D70E0">
        <w:rPr>
          <w:b/>
        </w:rPr>
        <w:t>techniciens du réseau</w:t>
      </w:r>
      <w:r w:rsidR="004B0DF3" w:rsidRPr="00BA003A">
        <w:t xml:space="preserve"> aur</w:t>
      </w:r>
      <w:r w:rsidRPr="00BA003A">
        <w:t>a</w:t>
      </w:r>
      <w:r w:rsidR="004B0DF3" w:rsidRPr="00BA003A">
        <w:t xml:space="preserve"> l’autorisation "</w:t>
      </w:r>
      <w:r w:rsidRPr="00BA003A">
        <w:rPr>
          <w:b/>
        </w:rPr>
        <w:t>Modification</w:t>
      </w:r>
      <w:r w:rsidR="004B0DF3" w:rsidRPr="00BA003A">
        <w:t>"</w:t>
      </w:r>
    </w:p>
    <w:p w14:paraId="5D4F5508" w14:textId="6FA44B4C" w:rsidR="006F59DC" w:rsidRPr="00B52163" w:rsidRDefault="006F59DC" w:rsidP="006F59DC">
      <w:pPr>
        <w:pStyle w:val="Listepuces2"/>
        <w:numPr>
          <w:ilvl w:val="0"/>
          <w:numId w:val="8"/>
        </w:numPr>
        <w:spacing w:before="0" w:after="0" w:line="264" w:lineRule="auto"/>
      </w:pPr>
      <w:r w:rsidRPr="00B52163">
        <w:t xml:space="preserve">Le groupe des gestionnaires </w:t>
      </w:r>
      <w:r w:rsidR="003D70E0" w:rsidRPr="00BA003A">
        <w:t xml:space="preserve">des </w:t>
      </w:r>
      <w:r w:rsidR="003D70E0">
        <w:rPr>
          <w:b/>
        </w:rPr>
        <w:t>techniciens du réseau</w:t>
      </w:r>
      <w:r w:rsidR="003D70E0" w:rsidRPr="00BA003A">
        <w:t xml:space="preserve"> </w:t>
      </w:r>
      <w:r w:rsidRPr="00B52163">
        <w:t xml:space="preserve">aura </w:t>
      </w:r>
      <w:r>
        <w:t>l’autorisation "</w:t>
      </w:r>
      <w:r w:rsidRPr="00B52163">
        <w:t>Contrôle total</w:t>
      </w:r>
      <w:r>
        <w:t>".</w:t>
      </w:r>
    </w:p>
    <w:p w14:paraId="226D98A6" w14:textId="77777777" w:rsidR="000045A4" w:rsidRPr="00BA003A" w:rsidRDefault="000045A4" w:rsidP="004B0DF3">
      <w:pPr>
        <w:spacing w:before="0" w:after="0"/>
      </w:pPr>
    </w:p>
    <w:p w14:paraId="6185D213" w14:textId="547F789F" w:rsidR="004B0DF3" w:rsidRPr="00BA003A" w:rsidRDefault="004B0DF3" w:rsidP="004B0DF3">
      <w:pPr>
        <w:spacing w:before="0" w:after="0"/>
        <w:rPr>
          <w:szCs w:val="24"/>
        </w:rPr>
      </w:pPr>
      <w:r w:rsidRPr="00BA003A">
        <w:t xml:space="preserve">Pour le dossier </w:t>
      </w:r>
      <w:r w:rsidRPr="005A4AFE">
        <w:rPr>
          <w:b/>
          <w:bCs/>
        </w:rPr>
        <w:t>TEST</w:t>
      </w:r>
      <w:r w:rsidR="0061346C">
        <w:rPr>
          <w:b/>
          <w:bCs/>
        </w:rPr>
        <w:t>EURS</w:t>
      </w:r>
      <w:r w:rsidR="005A4AFE" w:rsidRPr="005A4AFE">
        <w:rPr>
          <w:b/>
          <w:bCs/>
        </w:rPr>
        <w:t>_ANDROID</w:t>
      </w:r>
      <w:r w:rsidRPr="00BA003A">
        <w:t xml:space="preserve"> ajouter les autorisations</w:t>
      </w:r>
      <w:r w:rsidR="00814928">
        <w:t xml:space="preserve"> NTFS</w:t>
      </w:r>
    </w:p>
    <w:p w14:paraId="65D8FE76" w14:textId="08E0EFCE" w:rsidR="004B0DF3" w:rsidRPr="00BA003A" w:rsidRDefault="0094359D" w:rsidP="00ED7D65">
      <w:pPr>
        <w:pStyle w:val="Listepuces2"/>
        <w:numPr>
          <w:ilvl w:val="0"/>
          <w:numId w:val="8"/>
        </w:numPr>
        <w:spacing w:before="0" w:after="0" w:line="264" w:lineRule="auto"/>
      </w:pPr>
      <w:r w:rsidRPr="00BA003A">
        <w:t>Le groupe de</w:t>
      </w:r>
      <w:r w:rsidR="004B0DF3" w:rsidRPr="00BA003A">
        <w:t xml:space="preserve">s </w:t>
      </w:r>
      <w:r w:rsidR="00F51051">
        <w:rPr>
          <w:b/>
        </w:rPr>
        <w:t>testeurs</w:t>
      </w:r>
      <w:r w:rsidR="004B0DF3" w:rsidRPr="00BA003A">
        <w:rPr>
          <w:b/>
        </w:rPr>
        <w:t xml:space="preserve"> </w:t>
      </w:r>
      <w:r w:rsidR="00A537E0">
        <w:rPr>
          <w:b/>
        </w:rPr>
        <w:t xml:space="preserve">de logiciels </w:t>
      </w:r>
      <w:r w:rsidR="006055F8">
        <w:rPr>
          <w:b/>
        </w:rPr>
        <w:t>Android</w:t>
      </w:r>
      <w:r w:rsidR="004B0DF3" w:rsidRPr="00BA003A">
        <w:t xml:space="preserve"> aur</w:t>
      </w:r>
      <w:r w:rsidRPr="00BA003A">
        <w:t>a</w:t>
      </w:r>
      <w:r w:rsidR="004B0DF3" w:rsidRPr="00BA003A">
        <w:t xml:space="preserve"> l’autorisation "</w:t>
      </w:r>
      <w:r w:rsidRPr="00BA003A">
        <w:rPr>
          <w:b/>
        </w:rPr>
        <w:t>Modification</w:t>
      </w:r>
      <w:r w:rsidR="004B0DF3" w:rsidRPr="00BA003A">
        <w:t>"</w:t>
      </w:r>
    </w:p>
    <w:p w14:paraId="37AA24D8" w14:textId="678D856E" w:rsidR="006F59DC" w:rsidRPr="00B52163" w:rsidRDefault="006F59DC" w:rsidP="006F59DC">
      <w:pPr>
        <w:pStyle w:val="Listepuces2"/>
        <w:numPr>
          <w:ilvl w:val="0"/>
          <w:numId w:val="8"/>
        </w:numPr>
        <w:spacing w:before="0" w:after="0" w:line="264" w:lineRule="auto"/>
      </w:pPr>
      <w:r w:rsidRPr="00B52163">
        <w:t xml:space="preserve">Le groupe des gestionnaires </w:t>
      </w:r>
      <w:r w:rsidR="00012528" w:rsidRPr="00BA003A">
        <w:t xml:space="preserve">des </w:t>
      </w:r>
      <w:r w:rsidR="00012528">
        <w:rPr>
          <w:b/>
        </w:rPr>
        <w:t>testeurs</w:t>
      </w:r>
      <w:r w:rsidR="00012528" w:rsidRPr="00BA003A">
        <w:rPr>
          <w:b/>
        </w:rPr>
        <w:t xml:space="preserve"> </w:t>
      </w:r>
      <w:r w:rsidR="00012528">
        <w:rPr>
          <w:b/>
        </w:rPr>
        <w:t>de logiciels Android</w:t>
      </w:r>
      <w:r w:rsidR="00012528" w:rsidRPr="00B52163">
        <w:t xml:space="preserve"> </w:t>
      </w:r>
      <w:r w:rsidRPr="00B52163">
        <w:t xml:space="preserve">aura </w:t>
      </w:r>
      <w:r>
        <w:t>l’autorisation "</w:t>
      </w:r>
      <w:r w:rsidRPr="00B52163">
        <w:t>Contrôle total</w:t>
      </w:r>
      <w:r>
        <w:t>".</w:t>
      </w:r>
    </w:p>
    <w:p w14:paraId="2FE0C78A" w14:textId="5F45C446" w:rsidR="001D75A9" w:rsidRDefault="001D75A9" w:rsidP="005520C6">
      <w:pPr>
        <w:spacing w:before="0" w:after="0"/>
      </w:pPr>
    </w:p>
    <w:p w14:paraId="769D34B9" w14:textId="67D51869" w:rsidR="009E317D" w:rsidRDefault="009E317D" w:rsidP="009E317D">
      <w:pPr>
        <w:spacing w:before="0" w:after="0"/>
        <w:rPr>
          <w:szCs w:val="24"/>
        </w:rPr>
      </w:pPr>
      <w:r>
        <w:rPr>
          <w:szCs w:val="24"/>
        </w:rPr>
        <w:t xml:space="preserve">Pour le dossier </w:t>
      </w:r>
      <w:r w:rsidR="005A4AFE" w:rsidRPr="005A4AFE">
        <w:rPr>
          <w:b/>
          <w:bCs/>
        </w:rPr>
        <w:t>TEST</w:t>
      </w:r>
      <w:r w:rsidR="0061346C">
        <w:rPr>
          <w:b/>
          <w:bCs/>
        </w:rPr>
        <w:t>EURS</w:t>
      </w:r>
      <w:r w:rsidR="005A4AFE" w:rsidRPr="005A4AFE">
        <w:rPr>
          <w:b/>
          <w:bCs/>
        </w:rPr>
        <w:t>_PYTHON</w:t>
      </w:r>
      <w:r>
        <w:t xml:space="preserve"> ajouter les autorisations</w:t>
      </w:r>
      <w:r w:rsidR="00814928">
        <w:t xml:space="preserve"> NTFS</w:t>
      </w:r>
    </w:p>
    <w:p w14:paraId="07FCA4FB" w14:textId="2A4462F7" w:rsidR="009E317D" w:rsidRPr="00BA003A" w:rsidRDefault="009E317D" w:rsidP="009E317D">
      <w:pPr>
        <w:pStyle w:val="Listepuces2"/>
        <w:numPr>
          <w:ilvl w:val="0"/>
          <w:numId w:val="8"/>
        </w:numPr>
        <w:spacing w:before="0" w:after="0" w:line="264" w:lineRule="auto"/>
      </w:pPr>
      <w:r w:rsidRPr="00BA003A">
        <w:t xml:space="preserve">Le groupe des </w:t>
      </w:r>
      <w:r w:rsidR="00F51051">
        <w:rPr>
          <w:b/>
        </w:rPr>
        <w:t>testeurs de logici</w:t>
      </w:r>
      <w:r w:rsidR="00DB12C0">
        <w:rPr>
          <w:b/>
        </w:rPr>
        <w:t>e</w:t>
      </w:r>
      <w:r w:rsidR="00F51051">
        <w:rPr>
          <w:b/>
        </w:rPr>
        <w:t>ls Python</w:t>
      </w:r>
      <w:r w:rsidRPr="00BA003A">
        <w:t xml:space="preserve"> aura l’autorisation "</w:t>
      </w:r>
      <w:r w:rsidRPr="00BA003A">
        <w:rPr>
          <w:b/>
        </w:rPr>
        <w:t>Modification</w:t>
      </w:r>
      <w:r w:rsidRPr="00BA003A">
        <w:t>"</w:t>
      </w:r>
    </w:p>
    <w:p w14:paraId="73BA8682" w14:textId="2B7DE035" w:rsidR="006F59DC" w:rsidRPr="00B52163" w:rsidRDefault="006F59DC" w:rsidP="006F59DC">
      <w:pPr>
        <w:pStyle w:val="Listepuces2"/>
        <w:numPr>
          <w:ilvl w:val="0"/>
          <w:numId w:val="8"/>
        </w:numPr>
        <w:spacing w:before="0" w:after="0" w:line="264" w:lineRule="auto"/>
      </w:pPr>
      <w:r w:rsidRPr="00B52163">
        <w:t xml:space="preserve">Le groupe des gestionnaires </w:t>
      </w:r>
      <w:r w:rsidR="006055F8" w:rsidRPr="00BA003A">
        <w:t xml:space="preserve">des </w:t>
      </w:r>
      <w:r w:rsidR="00012528">
        <w:rPr>
          <w:b/>
        </w:rPr>
        <w:t>testeurs de logici</w:t>
      </w:r>
      <w:r w:rsidR="00DB12C0">
        <w:rPr>
          <w:b/>
        </w:rPr>
        <w:t>e</w:t>
      </w:r>
      <w:r w:rsidR="00012528">
        <w:rPr>
          <w:b/>
        </w:rPr>
        <w:t>ls Python</w:t>
      </w:r>
      <w:r w:rsidR="00012528" w:rsidRPr="00BA003A">
        <w:t xml:space="preserve"> </w:t>
      </w:r>
      <w:r w:rsidRPr="00B52163">
        <w:t xml:space="preserve">aura </w:t>
      </w:r>
      <w:r>
        <w:t>l’autorisation "</w:t>
      </w:r>
      <w:r w:rsidRPr="00B52163">
        <w:t>Contrôle total</w:t>
      </w:r>
      <w:r>
        <w:t>".</w:t>
      </w:r>
    </w:p>
    <w:p w14:paraId="5D53CFF9" w14:textId="77777777" w:rsidR="00F315F4" w:rsidRDefault="00F315F4" w:rsidP="00A01EAD">
      <w:pPr>
        <w:spacing w:before="0" w:after="0" w:line="276" w:lineRule="auto"/>
        <w:jc w:val="left"/>
        <w:rPr>
          <w:szCs w:val="24"/>
        </w:rPr>
      </w:pPr>
      <w:r>
        <w:rPr>
          <w:szCs w:val="24"/>
        </w:rPr>
        <w:br w:type="page"/>
      </w:r>
    </w:p>
    <w:bookmarkEnd w:id="76"/>
    <w:p w14:paraId="4FAA6919" w14:textId="77777777" w:rsidR="007303A7" w:rsidRDefault="007303A7" w:rsidP="007303A7">
      <w:pPr>
        <w:spacing w:before="0" w:after="0" w:line="276" w:lineRule="auto"/>
        <w:rPr>
          <w:szCs w:val="24"/>
        </w:rPr>
      </w:pPr>
    </w:p>
    <w:p w14:paraId="578EB634" w14:textId="287BFF71" w:rsidR="007303A7" w:rsidRPr="0078581B" w:rsidRDefault="007303A7" w:rsidP="007303A7">
      <w:pPr>
        <w:pStyle w:val="Titre1"/>
        <w:spacing w:before="0" w:after="0"/>
        <w:rPr>
          <w:sz w:val="40"/>
          <w:szCs w:val="40"/>
        </w:rPr>
      </w:pPr>
      <w:bookmarkStart w:id="78" w:name="_Toc163111390"/>
      <w:r w:rsidRPr="0078581B">
        <w:rPr>
          <w:sz w:val="40"/>
          <w:szCs w:val="40"/>
        </w:rPr>
        <w:t xml:space="preserve">Les </w:t>
      </w:r>
      <w:r>
        <w:rPr>
          <w:sz w:val="40"/>
          <w:szCs w:val="40"/>
        </w:rPr>
        <w:t>espaces de noms (DFS)</w:t>
      </w:r>
      <w:bookmarkEnd w:id="78"/>
    </w:p>
    <w:p w14:paraId="175EE496" w14:textId="77777777" w:rsidR="007303A7" w:rsidRDefault="007303A7" w:rsidP="00142D7A">
      <w:pPr>
        <w:spacing w:before="0" w:after="0"/>
        <w:rPr>
          <w:szCs w:val="24"/>
        </w:rPr>
      </w:pPr>
    </w:p>
    <w:p w14:paraId="12F641F5" w14:textId="2BAC9863" w:rsidR="00142D7A" w:rsidRDefault="007303A7" w:rsidP="00142D7A">
      <w:pPr>
        <w:spacing w:before="0" w:after="0"/>
        <w:rPr>
          <w:szCs w:val="24"/>
        </w:rPr>
      </w:pPr>
      <w:r>
        <w:rPr>
          <w:szCs w:val="24"/>
        </w:rPr>
        <w:t>V</w:t>
      </w:r>
      <w:r w:rsidR="00142D7A">
        <w:rPr>
          <w:szCs w:val="24"/>
        </w:rPr>
        <w:t xml:space="preserve">ous devez créer </w:t>
      </w:r>
      <w:r w:rsidR="007413E8">
        <w:rPr>
          <w:szCs w:val="24"/>
        </w:rPr>
        <w:t>un</w:t>
      </w:r>
      <w:r w:rsidR="00142D7A">
        <w:rPr>
          <w:szCs w:val="24"/>
        </w:rPr>
        <w:t xml:space="preserve"> espace de noms</w:t>
      </w:r>
      <w:r w:rsidR="007413E8">
        <w:rPr>
          <w:szCs w:val="24"/>
        </w:rPr>
        <w:t xml:space="preserve"> </w:t>
      </w:r>
      <w:r w:rsidR="00142D7A">
        <w:rPr>
          <w:szCs w:val="24"/>
        </w:rPr>
        <w:t>pour tous les employés d</w:t>
      </w:r>
      <w:r w:rsidR="00275BCC">
        <w:rPr>
          <w:szCs w:val="24"/>
        </w:rPr>
        <w:t xml:space="preserve">u </w:t>
      </w:r>
      <w:r w:rsidR="00142D7A">
        <w:rPr>
          <w:szCs w:val="24"/>
        </w:rPr>
        <w:t>département.</w:t>
      </w:r>
    </w:p>
    <w:p w14:paraId="0C4D1A11" w14:textId="77777777" w:rsidR="00142D7A" w:rsidRDefault="00142D7A" w:rsidP="00142D7A">
      <w:pPr>
        <w:spacing w:before="0" w:after="0"/>
        <w:rPr>
          <w:szCs w:val="24"/>
        </w:rPr>
      </w:pPr>
    </w:p>
    <w:p w14:paraId="04EDAB49" w14:textId="555C5565" w:rsidR="00142D7A" w:rsidRDefault="00142D7A" w:rsidP="00142D7A">
      <w:pPr>
        <w:spacing w:before="0" w:after="0"/>
        <w:rPr>
          <w:szCs w:val="24"/>
        </w:rPr>
      </w:pPr>
      <w:r>
        <w:rPr>
          <w:szCs w:val="24"/>
        </w:rPr>
        <w:t>L</w:t>
      </w:r>
      <w:r w:rsidR="000A754C">
        <w:rPr>
          <w:szCs w:val="24"/>
        </w:rPr>
        <w:t>'</w:t>
      </w:r>
      <w:r>
        <w:rPr>
          <w:szCs w:val="24"/>
        </w:rPr>
        <w:t xml:space="preserve">espace de </w:t>
      </w:r>
      <w:r w:rsidRPr="008B2A90">
        <w:rPr>
          <w:szCs w:val="24"/>
        </w:rPr>
        <w:t>noms ser</w:t>
      </w:r>
      <w:r w:rsidR="000A754C" w:rsidRPr="008B2A90">
        <w:rPr>
          <w:szCs w:val="24"/>
        </w:rPr>
        <w:t>a</w:t>
      </w:r>
      <w:r w:rsidRPr="008B2A90">
        <w:rPr>
          <w:szCs w:val="24"/>
        </w:rPr>
        <w:t xml:space="preserve"> de type "Domaine" et</w:t>
      </w:r>
      <w:r>
        <w:rPr>
          <w:szCs w:val="24"/>
        </w:rPr>
        <w:t xml:space="preserve"> ser</w:t>
      </w:r>
      <w:r w:rsidR="00EC3ED6">
        <w:rPr>
          <w:szCs w:val="24"/>
        </w:rPr>
        <w:t>a</w:t>
      </w:r>
      <w:r>
        <w:rPr>
          <w:szCs w:val="24"/>
        </w:rPr>
        <w:t xml:space="preserve"> </w:t>
      </w:r>
      <w:r w:rsidR="00861C04" w:rsidRPr="0052691D">
        <w:rPr>
          <w:szCs w:val="24"/>
        </w:rPr>
        <w:t>géré</w:t>
      </w:r>
      <w:r w:rsidRPr="0052691D">
        <w:rPr>
          <w:szCs w:val="24"/>
        </w:rPr>
        <w:t xml:space="preserve"> </w:t>
      </w:r>
      <w:r w:rsidR="004B39B4" w:rsidRPr="0052691D">
        <w:rPr>
          <w:szCs w:val="24"/>
        </w:rPr>
        <w:t xml:space="preserve">par le </w:t>
      </w:r>
      <w:r w:rsidRPr="0052691D">
        <w:rPr>
          <w:szCs w:val="24"/>
        </w:rPr>
        <w:t>serveur 1.</w:t>
      </w:r>
    </w:p>
    <w:p w14:paraId="73EFDF07" w14:textId="77777777" w:rsidR="00960153" w:rsidRDefault="00960153" w:rsidP="008651B7">
      <w:pPr>
        <w:spacing w:before="0" w:after="0"/>
        <w:rPr>
          <w:szCs w:val="24"/>
        </w:rPr>
      </w:pPr>
    </w:p>
    <w:p w14:paraId="45D506AC" w14:textId="1258CE52" w:rsidR="00142D7A" w:rsidRDefault="008651B7" w:rsidP="008651B7">
      <w:pPr>
        <w:spacing w:before="0" w:after="0"/>
      </w:pPr>
      <w:r>
        <w:rPr>
          <w:szCs w:val="24"/>
        </w:rPr>
        <w:t xml:space="preserve">Le nom de l'espace de noms sera </w:t>
      </w:r>
      <w:bookmarkStart w:id="79" w:name="_Toc496780381"/>
      <w:proofErr w:type="spellStart"/>
      <w:r w:rsidR="00142D7A">
        <w:t>DFS</w:t>
      </w:r>
      <w:r w:rsidR="00AF5D71">
        <w:t>informatique</w:t>
      </w:r>
      <w:bookmarkEnd w:id="79"/>
      <w:proofErr w:type="spellEnd"/>
      <w:r>
        <w:t>.</w:t>
      </w:r>
    </w:p>
    <w:p w14:paraId="348CA313" w14:textId="77777777" w:rsidR="00960153" w:rsidRDefault="00960153" w:rsidP="00142D7A">
      <w:pPr>
        <w:spacing w:before="0" w:after="0"/>
      </w:pPr>
    </w:p>
    <w:p w14:paraId="186DD991" w14:textId="22F7188F" w:rsidR="00142D7A" w:rsidRDefault="00812C17" w:rsidP="00142D7A">
      <w:pPr>
        <w:spacing w:before="0" w:after="0"/>
        <w:rPr>
          <w:szCs w:val="24"/>
        </w:rPr>
      </w:pPr>
      <w:r w:rsidRPr="00407820">
        <w:t xml:space="preserve">L'espace de nom </w:t>
      </w:r>
      <w:proofErr w:type="spellStart"/>
      <w:r w:rsidRPr="00407820">
        <w:t>DFSinformatique</w:t>
      </w:r>
      <w:proofErr w:type="spellEnd"/>
      <w:r w:rsidRPr="00407820">
        <w:t xml:space="preserve"> </w:t>
      </w:r>
      <w:r w:rsidR="00142D7A" w:rsidRPr="00407820">
        <w:rPr>
          <w:szCs w:val="24"/>
        </w:rPr>
        <w:t xml:space="preserve">contiendra </w:t>
      </w:r>
      <w:r w:rsidR="00330673" w:rsidRPr="00407820">
        <w:rPr>
          <w:szCs w:val="24"/>
        </w:rPr>
        <w:t xml:space="preserve">six dossiers, chaque dossier </w:t>
      </w:r>
      <w:r w:rsidR="003A7AE5" w:rsidRPr="00407820">
        <w:rPr>
          <w:szCs w:val="24"/>
        </w:rPr>
        <w:t>corresponds</w:t>
      </w:r>
      <w:r w:rsidR="00330673" w:rsidRPr="00407820">
        <w:rPr>
          <w:szCs w:val="24"/>
        </w:rPr>
        <w:t xml:space="preserve"> à un dossier </w:t>
      </w:r>
      <w:r w:rsidR="00142D7A" w:rsidRPr="00407820">
        <w:rPr>
          <w:szCs w:val="24"/>
        </w:rPr>
        <w:t xml:space="preserve">des </w:t>
      </w:r>
      <w:r w:rsidR="008B151C" w:rsidRPr="00407820">
        <w:rPr>
          <w:szCs w:val="24"/>
        </w:rPr>
        <w:t>six</w:t>
      </w:r>
      <w:r w:rsidR="00330673" w:rsidRPr="00407820">
        <w:rPr>
          <w:szCs w:val="24"/>
        </w:rPr>
        <w:t xml:space="preserve"> </w:t>
      </w:r>
      <w:r w:rsidR="00142D7A" w:rsidRPr="00407820">
        <w:rPr>
          <w:szCs w:val="24"/>
        </w:rPr>
        <w:t xml:space="preserve">dossiers </w:t>
      </w:r>
      <w:r w:rsidR="00330673" w:rsidRPr="00407820">
        <w:rPr>
          <w:szCs w:val="24"/>
        </w:rPr>
        <w:t>sous "</w:t>
      </w:r>
      <w:r w:rsidR="00FF33CF" w:rsidRPr="00407820">
        <w:rPr>
          <w:szCs w:val="24"/>
        </w:rPr>
        <w:t>E:\</w:t>
      </w:r>
      <w:r w:rsidR="00330673" w:rsidRPr="00407820">
        <w:rPr>
          <w:szCs w:val="24"/>
        </w:rPr>
        <w:t>_S1_INFO".</w:t>
      </w:r>
    </w:p>
    <w:p w14:paraId="1B937393" w14:textId="12C810DE" w:rsidR="00142D7A" w:rsidRDefault="00142D7A" w:rsidP="00142D7A">
      <w:pPr>
        <w:spacing w:before="0" w:after="0" w:line="276" w:lineRule="auto"/>
        <w:rPr>
          <w:szCs w:val="24"/>
        </w:rPr>
      </w:pPr>
    </w:p>
    <w:p w14:paraId="203BDFE1" w14:textId="77777777" w:rsidR="00802272" w:rsidRDefault="00802272" w:rsidP="00142D7A">
      <w:pPr>
        <w:spacing w:before="0" w:after="0" w:line="276" w:lineRule="auto"/>
        <w:rPr>
          <w:szCs w:val="24"/>
        </w:rPr>
      </w:pPr>
    </w:p>
    <w:p w14:paraId="3756B5BB" w14:textId="77777777" w:rsidR="00802272" w:rsidRPr="0078581B" w:rsidRDefault="00802272" w:rsidP="00802272">
      <w:pPr>
        <w:pStyle w:val="Titre1"/>
        <w:spacing w:before="0" w:after="0"/>
        <w:rPr>
          <w:sz w:val="40"/>
          <w:szCs w:val="40"/>
        </w:rPr>
      </w:pPr>
      <w:bookmarkStart w:id="80" w:name="_Toc496780386"/>
      <w:bookmarkStart w:id="81" w:name="_Toc163111391"/>
      <w:r w:rsidRPr="0078581B">
        <w:rPr>
          <w:sz w:val="40"/>
          <w:szCs w:val="40"/>
        </w:rPr>
        <w:t>Les quotas de dossiers</w:t>
      </w:r>
      <w:bookmarkEnd w:id="80"/>
      <w:bookmarkEnd w:id="81"/>
    </w:p>
    <w:p w14:paraId="148698E8" w14:textId="77777777" w:rsidR="00802272" w:rsidRPr="0078581B" w:rsidRDefault="00802272" w:rsidP="00802272">
      <w:pPr>
        <w:pStyle w:val="Titre2"/>
        <w:spacing w:before="0" w:after="0"/>
        <w:rPr>
          <w:sz w:val="40"/>
          <w:szCs w:val="40"/>
        </w:rPr>
      </w:pPr>
      <w:bookmarkStart w:id="82" w:name="_Toc496780387"/>
      <w:bookmarkStart w:id="83" w:name="_Toc163111392"/>
      <w:r w:rsidRPr="0078581B">
        <w:rPr>
          <w:sz w:val="40"/>
          <w:szCs w:val="40"/>
        </w:rPr>
        <w:t>Description des quotas</w:t>
      </w:r>
      <w:bookmarkEnd w:id="82"/>
      <w:bookmarkEnd w:id="83"/>
    </w:p>
    <w:p w14:paraId="5B4E2A2D" w14:textId="1CACDFDA" w:rsidR="00802272" w:rsidRDefault="00802272" w:rsidP="00802272">
      <w:pPr>
        <w:spacing w:before="0" w:after="0"/>
        <w:rPr>
          <w:szCs w:val="24"/>
        </w:rPr>
      </w:pPr>
      <w:r>
        <w:rPr>
          <w:szCs w:val="24"/>
        </w:rPr>
        <w:t xml:space="preserve">Le dossier qui contient les dossiers personnels de vos utilisateurs sera soumis à un quota automatique inconditionnel de </w:t>
      </w:r>
      <w:r w:rsidR="00E90ECD">
        <w:rPr>
          <w:szCs w:val="24"/>
        </w:rPr>
        <w:t>250</w:t>
      </w:r>
      <w:r>
        <w:rPr>
          <w:szCs w:val="24"/>
        </w:rPr>
        <w:t xml:space="preserve"> Mo.</w:t>
      </w:r>
    </w:p>
    <w:p w14:paraId="49A41E70" w14:textId="77777777" w:rsidR="001020C2" w:rsidRDefault="001020C2" w:rsidP="00802272">
      <w:pPr>
        <w:spacing w:before="0" w:after="0"/>
        <w:rPr>
          <w:szCs w:val="24"/>
        </w:rPr>
      </w:pPr>
    </w:p>
    <w:p w14:paraId="16B5A302" w14:textId="50BE3549" w:rsidR="00802272" w:rsidRDefault="00802272" w:rsidP="00802272">
      <w:pPr>
        <w:spacing w:before="0" w:after="0"/>
        <w:rPr>
          <w:szCs w:val="24"/>
        </w:rPr>
      </w:pPr>
      <w:r w:rsidRPr="008B4519">
        <w:rPr>
          <w:szCs w:val="24"/>
        </w:rPr>
        <w:t xml:space="preserve">Le dossier </w:t>
      </w:r>
      <w:r w:rsidR="006E41EA">
        <w:rPr>
          <w:szCs w:val="24"/>
        </w:rPr>
        <w:t>"</w:t>
      </w:r>
      <w:r w:rsidR="00FF33CF">
        <w:rPr>
          <w:szCs w:val="24"/>
        </w:rPr>
        <w:t>E:\</w:t>
      </w:r>
      <w:r w:rsidR="006E41EA">
        <w:rPr>
          <w:szCs w:val="24"/>
        </w:rPr>
        <w:t>_S1_INFO"</w:t>
      </w:r>
      <w:r w:rsidRPr="008B4519">
        <w:rPr>
          <w:szCs w:val="24"/>
        </w:rPr>
        <w:t xml:space="preserve"> </w:t>
      </w:r>
      <w:r>
        <w:rPr>
          <w:szCs w:val="24"/>
        </w:rPr>
        <w:t xml:space="preserve">sera soumis à un quota conditionnel de </w:t>
      </w:r>
      <w:r w:rsidR="00E90ECD">
        <w:rPr>
          <w:szCs w:val="24"/>
        </w:rPr>
        <w:t>500</w:t>
      </w:r>
      <w:r>
        <w:rPr>
          <w:szCs w:val="24"/>
        </w:rPr>
        <w:t xml:space="preserve"> Mo.</w:t>
      </w:r>
    </w:p>
    <w:p w14:paraId="513B3541" w14:textId="77777777" w:rsidR="00802272" w:rsidRDefault="00802272" w:rsidP="00802272">
      <w:pPr>
        <w:spacing w:before="0" w:after="0"/>
        <w:rPr>
          <w:szCs w:val="24"/>
        </w:rPr>
      </w:pPr>
    </w:p>
    <w:p w14:paraId="6776DAEC" w14:textId="77777777" w:rsidR="00802272" w:rsidRPr="00AE2177" w:rsidRDefault="00802272" w:rsidP="00802272">
      <w:pPr>
        <w:pStyle w:val="Titre2"/>
        <w:spacing w:before="0" w:after="0"/>
        <w:rPr>
          <w:sz w:val="40"/>
          <w:szCs w:val="40"/>
        </w:rPr>
      </w:pPr>
      <w:bookmarkStart w:id="84" w:name="_Toc496780388"/>
      <w:bookmarkStart w:id="85" w:name="_Toc163111393"/>
      <w:r w:rsidRPr="00AE2177">
        <w:rPr>
          <w:sz w:val="40"/>
          <w:szCs w:val="40"/>
        </w:rPr>
        <w:t>Les rapports de quotas</w:t>
      </w:r>
      <w:bookmarkEnd w:id="84"/>
      <w:bookmarkEnd w:id="85"/>
    </w:p>
    <w:p w14:paraId="55B9878B" w14:textId="77777777" w:rsidR="00802272" w:rsidRPr="00637AB8" w:rsidRDefault="00802272" w:rsidP="00802272">
      <w:pPr>
        <w:spacing w:before="0" w:after="0"/>
        <w:rPr>
          <w:szCs w:val="24"/>
        </w:rPr>
      </w:pPr>
      <w:r w:rsidRPr="00637AB8">
        <w:rPr>
          <w:szCs w:val="24"/>
        </w:rPr>
        <w:t>Un rapport sur l’utilisation de vos quotas de dossiers devra être généré.</w:t>
      </w:r>
    </w:p>
    <w:p w14:paraId="4991CA58" w14:textId="77777777" w:rsidR="00802272" w:rsidRDefault="00802272" w:rsidP="00802272">
      <w:pPr>
        <w:spacing w:before="0" w:after="0"/>
        <w:rPr>
          <w:szCs w:val="24"/>
        </w:rPr>
      </w:pPr>
    </w:p>
    <w:p w14:paraId="790C6C8E" w14:textId="04B450F5" w:rsidR="00802272" w:rsidRPr="00637AB8" w:rsidRDefault="00802272" w:rsidP="00802272">
      <w:pPr>
        <w:spacing w:before="0" w:after="0"/>
        <w:rPr>
          <w:szCs w:val="24"/>
        </w:rPr>
      </w:pPr>
      <w:r w:rsidRPr="00637AB8">
        <w:rPr>
          <w:szCs w:val="24"/>
        </w:rPr>
        <w:t>Les rapports</w:t>
      </w:r>
      <w:r w:rsidR="008D3946">
        <w:rPr>
          <w:szCs w:val="24"/>
        </w:rPr>
        <w:t xml:space="preserve"> de quotas</w:t>
      </w:r>
      <w:r w:rsidRPr="00637AB8">
        <w:rPr>
          <w:szCs w:val="24"/>
        </w:rPr>
        <w:t xml:space="preserve"> devront être en format HTML.</w:t>
      </w:r>
    </w:p>
    <w:p w14:paraId="6CAD7493" w14:textId="77777777" w:rsidR="00802272" w:rsidRDefault="00802272" w:rsidP="00802272">
      <w:pPr>
        <w:spacing w:before="0" w:after="0"/>
        <w:rPr>
          <w:szCs w:val="24"/>
        </w:rPr>
      </w:pPr>
    </w:p>
    <w:p w14:paraId="11869EE8" w14:textId="77777777" w:rsidR="00802272" w:rsidRDefault="00802272" w:rsidP="00EE70C4">
      <w:pPr>
        <w:spacing w:before="0" w:after="0" w:line="276" w:lineRule="auto"/>
        <w:jc w:val="left"/>
        <w:rPr>
          <w:szCs w:val="24"/>
        </w:rPr>
      </w:pPr>
    </w:p>
    <w:p w14:paraId="03926599" w14:textId="77777777" w:rsidR="007D2B0A" w:rsidRDefault="007D2B0A" w:rsidP="00EE70C4">
      <w:pPr>
        <w:spacing w:before="0" w:after="0" w:line="276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12B8416D" w14:textId="77777777" w:rsidR="00E945DC" w:rsidRPr="00CF6466" w:rsidRDefault="00E945DC" w:rsidP="00D818AF">
      <w:pPr>
        <w:pStyle w:val="Titre1"/>
        <w:spacing w:before="0" w:after="0"/>
        <w:rPr>
          <w:sz w:val="40"/>
          <w:szCs w:val="40"/>
        </w:rPr>
      </w:pPr>
      <w:bookmarkStart w:id="86" w:name="_Toc355169993"/>
      <w:bookmarkStart w:id="87" w:name="_Toc163111394"/>
      <w:bookmarkStart w:id="88" w:name="_Toc355170008"/>
      <w:r w:rsidRPr="00CF6466">
        <w:rPr>
          <w:sz w:val="40"/>
          <w:szCs w:val="40"/>
        </w:rPr>
        <w:lastRenderedPageBreak/>
        <w:t>StratÉgies de groupe</w:t>
      </w:r>
      <w:bookmarkEnd w:id="86"/>
      <w:bookmarkEnd w:id="87"/>
    </w:p>
    <w:p w14:paraId="3C8060A4" w14:textId="2944122D" w:rsidR="009E59EB" w:rsidRDefault="009E59EB" w:rsidP="009E59EB">
      <w:pPr>
        <w:spacing w:before="0" w:after="0"/>
      </w:pPr>
      <w:r>
        <w:t xml:space="preserve">Vous devez implanter </w:t>
      </w:r>
      <w:r w:rsidR="00D8315F">
        <w:t>une</w:t>
      </w:r>
      <w:r w:rsidR="00630BC4">
        <w:t xml:space="preserve"> </w:t>
      </w:r>
      <w:r>
        <w:t>stratégie</w:t>
      </w:r>
      <w:r w:rsidR="00630BC4">
        <w:t xml:space="preserve"> </w:t>
      </w:r>
      <w:r w:rsidR="007E6497">
        <w:t xml:space="preserve">de groupe </w:t>
      </w:r>
      <w:r w:rsidR="00630BC4">
        <w:t>au niveau des ordinateurs clients</w:t>
      </w:r>
      <w:r w:rsidR="00ED31DE">
        <w:t xml:space="preserve"> du département </w:t>
      </w:r>
      <w:r w:rsidR="00982260">
        <w:t>INFORMATIQUE</w:t>
      </w:r>
      <w:r w:rsidR="00ED31DE">
        <w:t xml:space="preserve"> </w:t>
      </w:r>
      <w:r w:rsidR="00D8315F">
        <w:t xml:space="preserve">et une stratégie </w:t>
      </w:r>
      <w:r w:rsidR="007E6497">
        <w:t xml:space="preserve">de groupe </w:t>
      </w:r>
      <w:r w:rsidR="00D8315F">
        <w:t>au niveau des utilisateurs</w:t>
      </w:r>
      <w:r w:rsidR="00ED31DE">
        <w:t xml:space="preserve"> du département </w:t>
      </w:r>
      <w:r w:rsidR="00211781">
        <w:t>INFORMATIQUE</w:t>
      </w:r>
      <w:r w:rsidR="00D8315F">
        <w:t>.</w:t>
      </w:r>
    </w:p>
    <w:p w14:paraId="2408469A" w14:textId="77777777" w:rsidR="009E59EB" w:rsidRPr="004D25E1" w:rsidRDefault="009E59EB" w:rsidP="009E59EB">
      <w:pPr>
        <w:pStyle w:val="Paragraphedeliste"/>
        <w:numPr>
          <w:ilvl w:val="0"/>
          <w:numId w:val="39"/>
        </w:numPr>
        <w:spacing w:before="0" w:after="0"/>
      </w:pPr>
      <w:r w:rsidRPr="004D25E1">
        <w:t>Les nom</w:t>
      </w:r>
      <w:r>
        <w:t>s</w:t>
      </w:r>
      <w:r w:rsidRPr="004D25E1">
        <w:t xml:space="preserve"> des stratégies devront être respectés.</w:t>
      </w:r>
    </w:p>
    <w:p w14:paraId="6C893F4F" w14:textId="77777777" w:rsidR="009E59EB" w:rsidRPr="004D25E1" w:rsidRDefault="009E59EB" w:rsidP="009E59EB">
      <w:pPr>
        <w:pStyle w:val="Paragraphedeliste"/>
        <w:numPr>
          <w:ilvl w:val="0"/>
          <w:numId w:val="39"/>
        </w:numPr>
        <w:spacing w:before="0" w:after="0"/>
      </w:pPr>
      <w:r w:rsidRPr="004D25E1">
        <w:t>Les sections non utilisées des stratégies devront être désactivées.</w:t>
      </w:r>
    </w:p>
    <w:p w14:paraId="28F4DA3C" w14:textId="37992334" w:rsidR="00EF48F3" w:rsidRPr="007323F4" w:rsidRDefault="00EF48F3" w:rsidP="007323F4">
      <w:pPr>
        <w:spacing w:before="0" w:after="0"/>
        <w:rPr>
          <w:szCs w:val="24"/>
        </w:rPr>
      </w:pPr>
    </w:p>
    <w:p w14:paraId="6E2F17D6" w14:textId="77777777" w:rsidR="00E945DC" w:rsidRPr="007323F4" w:rsidRDefault="00E945DC" w:rsidP="007323F4">
      <w:pPr>
        <w:pStyle w:val="Titre2"/>
        <w:spacing w:before="0" w:after="0"/>
        <w:rPr>
          <w:sz w:val="40"/>
          <w:szCs w:val="40"/>
        </w:rPr>
      </w:pPr>
      <w:bookmarkStart w:id="89" w:name="_Toc163111395"/>
      <w:r w:rsidRPr="007323F4">
        <w:rPr>
          <w:sz w:val="40"/>
          <w:szCs w:val="40"/>
        </w:rPr>
        <w:t xml:space="preserve">Stratégie pour les </w:t>
      </w:r>
      <w:r w:rsidR="00136CD6">
        <w:rPr>
          <w:sz w:val="40"/>
          <w:szCs w:val="40"/>
        </w:rPr>
        <w:t>postes clients</w:t>
      </w:r>
      <w:r w:rsidR="002577B4">
        <w:rPr>
          <w:sz w:val="40"/>
          <w:szCs w:val="40"/>
        </w:rPr>
        <w:t xml:space="preserve"> du département</w:t>
      </w:r>
      <w:bookmarkEnd w:id="89"/>
    </w:p>
    <w:p w14:paraId="1FB256C5" w14:textId="3774E0A3" w:rsidR="00E945DC" w:rsidRDefault="005752E4" w:rsidP="0074283A">
      <w:pPr>
        <w:spacing w:before="0" w:after="0"/>
        <w:rPr>
          <w:szCs w:val="24"/>
        </w:rPr>
      </w:pPr>
      <w:r>
        <w:rPr>
          <w:szCs w:val="24"/>
        </w:rPr>
        <w:t>Tous l</w:t>
      </w:r>
      <w:r w:rsidR="00E945DC">
        <w:rPr>
          <w:szCs w:val="24"/>
        </w:rPr>
        <w:t xml:space="preserve">es ordinateurs clients de votre département devront être soumis aux paramètres </w:t>
      </w:r>
      <w:r w:rsidR="00D92FC3">
        <w:rPr>
          <w:szCs w:val="24"/>
        </w:rPr>
        <w:t>de la stratégie de groupe</w:t>
      </w:r>
      <w:r w:rsidR="00E945DC">
        <w:rPr>
          <w:szCs w:val="24"/>
        </w:rPr>
        <w:t>.</w:t>
      </w:r>
      <w:r w:rsidR="00160DBB">
        <w:rPr>
          <w:szCs w:val="24"/>
        </w:rPr>
        <w:t xml:space="preserve"> </w:t>
      </w:r>
      <w:r w:rsidR="00393688">
        <w:rPr>
          <w:szCs w:val="24"/>
        </w:rPr>
        <w:t xml:space="preserve">Votre </w:t>
      </w:r>
      <w:r w:rsidR="00E307CB" w:rsidRPr="0074283A">
        <w:rPr>
          <w:szCs w:val="24"/>
        </w:rPr>
        <w:t>serveur membre</w:t>
      </w:r>
      <w:r w:rsidR="00E945DC" w:rsidRPr="0074283A">
        <w:rPr>
          <w:szCs w:val="24"/>
        </w:rPr>
        <w:t xml:space="preserve"> est considéré comme un poste client </w:t>
      </w:r>
      <w:r w:rsidR="003A1081">
        <w:rPr>
          <w:szCs w:val="24"/>
        </w:rPr>
        <w:t>de</w:t>
      </w:r>
      <w:r w:rsidR="00E945DC" w:rsidRPr="0074283A">
        <w:rPr>
          <w:szCs w:val="24"/>
        </w:rPr>
        <w:t xml:space="preserve"> </w:t>
      </w:r>
      <w:r w:rsidR="003A1081">
        <w:rPr>
          <w:szCs w:val="24"/>
        </w:rPr>
        <w:t>v</w:t>
      </w:r>
      <w:r w:rsidR="00E945DC" w:rsidRPr="0074283A">
        <w:rPr>
          <w:szCs w:val="24"/>
        </w:rPr>
        <w:t>otre département.</w:t>
      </w:r>
    </w:p>
    <w:p w14:paraId="6A447B33" w14:textId="77777777" w:rsidR="00EF48F3" w:rsidRDefault="00EF48F3" w:rsidP="00EF48F3">
      <w:pPr>
        <w:pStyle w:val="Sansinterligne"/>
        <w:spacing w:before="0"/>
        <w:jc w:val="left"/>
      </w:pPr>
    </w:p>
    <w:tbl>
      <w:tblPr>
        <w:tblStyle w:val="Tramemoyenne2-Accent5"/>
        <w:tblW w:w="0" w:type="auto"/>
        <w:shd w:val="clear" w:color="auto" w:fill="A6A6A6" w:themeFill="background1" w:themeFillShade="A6"/>
        <w:tblLook w:val="0420" w:firstRow="1" w:lastRow="0" w:firstColumn="0" w:lastColumn="0" w:noHBand="0" w:noVBand="1"/>
      </w:tblPr>
      <w:tblGrid>
        <w:gridCol w:w="10098"/>
      </w:tblGrid>
      <w:tr w:rsidR="00EF48F3" w14:paraId="40587ADF" w14:textId="77777777" w:rsidTr="00F60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00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6A6A6" w:themeFill="background1" w:themeFillShade="A6"/>
            <w:vAlign w:val="center"/>
          </w:tcPr>
          <w:p w14:paraId="603730D0" w14:textId="50347247" w:rsidR="00EF48F3" w:rsidRDefault="00EF48F3" w:rsidP="004D17B0">
            <w:pPr>
              <w:spacing w:before="0" w:after="0"/>
              <w:jc w:val="left"/>
            </w:pPr>
            <w:r>
              <w:t>LA GPO ORDINATEURS_</w:t>
            </w:r>
            <w:r w:rsidR="002521A3">
              <w:t>INFORMATIQUE</w:t>
            </w:r>
          </w:p>
        </w:tc>
      </w:tr>
    </w:tbl>
    <w:p w14:paraId="17B777F2" w14:textId="3C9E86D1" w:rsidR="008967F2" w:rsidRPr="00076F3E" w:rsidRDefault="00376547" w:rsidP="008967F2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>
        <w:rPr>
          <w:b/>
        </w:rPr>
        <w:t>DÉS</w:t>
      </w:r>
      <w:r w:rsidR="008967F2" w:rsidRPr="00076F3E">
        <w:rPr>
          <w:b/>
        </w:rPr>
        <w:t>ACTIVER LE PARAMÈTRE</w:t>
      </w:r>
    </w:p>
    <w:p w14:paraId="7481311D" w14:textId="77777777" w:rsidR="00E945DC" w:rsidRDefault="00E945DC" w:rsidP="008967F2">
      <w:pPr>
        <w:pStyle w:val="Listepuces2"/>
        <w:numPr>
          <w:ilvl w:val="0"/>
          <w:numId w:val="0"/>
        </w:numPr>
        <w:spacing w:before="0" w:after="0" w:line="264" w:lineRule="auto"/>
        <w:ind w:left="360"/>
      </w:pPr>
      <w:r>
        <w:t>Afficher l’ani</w:t>
      </w:r>
      <w:r w:rsidR="00EC7DA2">
        <w:t>mation à la première connexion</w:t>
      </w:r>
    </w:p>
    <w:p w14:paraId="4CC2430D" w14:textId="6040180F" w:rsidR="00FE7BA8" w:rsidRDefault="00FE7BA8" w:rsidP="008967F2">
      <w:pPr>
        <w:pStyle w:val="Listepuces2"/>
        <w:numPr>
          <w:ilvl w:val="0"/>
          <w:numId w:val="0"/>
        </w:numPr>
        <w:spacing w:before="0" w:after="0" w:line="264" w:lineRule="auto"/>
        <w:ind w:left="360"/>
      </w:pPr>
    </w:p>
    <w:p w14:paraId="505328C2" w14:textId="77777777" w:rsidR="00850747" w:rsidRPr="00C746BE" w:rsidRDefault="00850747" w:rsidP="00850747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C746BE">
        <w:rPr>
          <w:b/>
        </w:rPr>
        <w:t xml:space="preserve">ACTIVER </w:t>
      </w:r>
      <w:r>
        <w:rPr>
          <w:b/>
        </w:rPr>
        <w:t>ET CONFIGURER LA VALEUR DU</w:t>
      </w:r>
      <w:r w:rsidRPr="00076F3E">
        <w:rPr>
          <w:b/>
        </w:rPr>
        <w:t xml:space="preserve"> PARAMÈTRE</w:t>
      </w:r>
    </w:p>
    <w:p w14:paraId="214F8C25" w14:textId="77777777" w:rsidR="00850747" w:rsidRPr="00863948" w:rsidRDefault="00850747" w:rsidP="00850747">
      <w:pPr>
        <w:pStyle w:val="Sansinterligne"/>
        <w:spacing w:before="0"/>
        <w:ind w:left="360"/>
        <w:jc w:val="left"/>
        <w:rPr>
          <w:szCs w:val="24"/>
        </w:rPr>
      </w:pPr>
      <w:r w:rsidRPr="00863948">
        <w:rPr>
          <w:szCs w:val="24"/>
        </w:rPr>
        <w:t>Activer l’exécution des scripts</w:t>
      </w:r>
    </w:p>
    <w:p w14:paraId="03C02FFA" w14:textId="77777777" w:rsidR="00850747" w:rsidRPr="00F0456A" w:rsidRDefault="00850747" w:rsidP="00850747">
      <w:pPr>
        <w:pStyle w:val="Sansinterligne"/>
        <w:numPr>
          <w:ilvl w:val="0"/>
          <w:numId w:val="7"/>
        </w:numPr>
        <w:spacing w:before="0"/>
        <w:rPr>
          <w:b/>
          <w:sz w:val="20"/>
          <w:szCs w:val="20"/>
        </w:rPr>
      </w:pPr>
      <w:r w:rsidRPr="00F0456A">
        <w:rPr>
          <w:b/>
          <w:sz w:val="20"/>
          <w:szCs w:val="20"/>
        </w:rPr>
        <w:t>VALEUR = Autoriser tous les scripts</w:t>
      </w:r>
    </w:p>
    <w:p w14:paraId="15E7EF0A" w14:textId="3027DE8F" w:rsidR="00FE7BA8" w:rsidRDefault="00FE7BA8" w:rsidP="008967F2">
      <w:pPr>
        <w:pStyle w:val="Listepuces2"/>
        <w:numPr>
          <w:ilvl w:val="0"/>
          <w:numId w:val="0"/>
        </w:numPr>
        <w:spacing w:before="0" w:after="0" w:line="264" w:lineRule="auto"/>
        <w:ind w:left="360"/>
      </w:pPr>
    </w:p>
    <w:p w14:paraId="06710774" w14:textId="77777777" w:rsidR="004633B1" w:rsidRPr="00076F3E" w:rsidRDefault="004633B1" w:rsidP="004633B1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076F3E">
        <w:rPr>
          <w:b/>
        </w:rPr>
        <w:t xml:space="preserve">ACTIVER </w:t>
      </w:r>
      <w:r>
        <w:rPr>
          <w:b/>
        </w:rPr>
        <w:t>ET CONFIGURER LES DEUX VALEURS DU</w:t>
      </w:r>
      <w:r w:rsidRPr="00076F3E">
        <w:rPr>
          <w:b/>
        </w:rPr>
        <w:t xml:space="preserve"> PARAMÈTRE</w:t>
      </w:r>
    </w:p>
    <w:p w14:paraId="3937B1ED" w14:textId="77777777" w:rsidR="004633B1" w:rsidRDefault="004633B1" w:rsidP="004633B1">
      <w:pPr>
        <w:pStyle w:val="Sansinterligne"/>
        <w:spacing w:before="0"/>
        <w:ind w:left="360"/>
        <w:jc w:val="left"/>
      </w:pPr>
      <w:r>
        <w:t>Définir l'intervalle d'actualisation de la stratégie de groupe pour les ordinateurs</w:t>
      </w:r>
    </w:p>
    <w:p w14:paraId="28B1A133" w14:textId="77777777" w:rsidR="004633B1" w:rsidRPr="0096429B" w:rsidRDefault="004633B1" w:rsidP="004633B1">
      <w:pPr>
        <w:pStyle w:val="Sansinterligne"/>
        <w:numPr>
          <w:ilvl w:val="0"/>
          <w:numId w:val="7"/>
        </w:numPr>
        <w:spacing w:before="0"/>
        <w:rPr>
          <w:b/>
          <w:sz w:val="20"/>
          <w:szCs w:val="20"/>
          <w:shd w:val="clear" w:color="auto" w:fill="D9D9D9" w:themeFill="background1" w:themeFillShade="D9"/>
        </w:rPr>
      </w:pPr>
      <w:proofErr w:type="gramStart"/>
      <w:r w:rsidRPr="0096429B">
        <w:rPr>
          <w:b/>
          <w:sz w:val="20"/>
          <w:szCs w:val="20"/>
        </w:rPr>
        <w:t>la</w:t>
      </w:r>
      <w:proofErr w:type="gramEnd"/>
      <w:r w:rsidRPr="0096429B">
        <w:rPr>
          <w:b/>
          <w:sz w:val="20"/>
          <w:szCs w:val="20"/>
        </w:rPr>
        <w:t xml:space="preserve"> fréquence d’application de la stratégie de groupe aux ordinateurs = 5 minutes</w:t>
      </w:r>
    </w:p>
    <w:p w14:paraId="4181DBAC" w14:textId="77777777" w:rsidR="004633B1" w:rsidRPr="0096429B" w:rsidRDefault="004633B1" w:rsidP="004633B1">
      <w:pPr>
        <w:pStyle w:val="Sansinterligne"/>
        <w:numPr>
          <w:ilvl w:val="0"/>
          <w:numId w:val="7"/>
        </w:numPr>
        <w:spacing w:before="0"/>
        <w:rPr>
          <w:b/>
          <w:sz w:val="20"/>
          <w:szCs w:val="20"/>
        </w:rPr>
      </w:pPr>
      <w:proofErr w:type="gramStart"/>
      <w:r w:rsidRPr="0096429B">
        <w:rPr>
          <w:b/>
          <w:sz w:val="20"/>
          <w:szCs w:val="20"/>
        </w:rPr>
        <w:t>l'ajout</w:t>
      </w:r>
      <w:proofErr w:type="gramEnd"/>
      <w:r w:rsidRPr="0096429B">
        <w:rPr>
          <w:b/>
          <w:sz w:val="20"/>
          <w:szCs w:val="20"/>
        </w:rPr>
        <w:t xml:space="preserve"> d'une durée aléatoire = 1 minute</w:t>
      </w:r>
    </w:p>
    <w:p w14:paraId="0491D4FE" w14:textId="064DE507" w:rsidR="00850747" w:rsidRDefault="00850747" w:rsidP="008967F2">
      <w:pPr>
        <w:pStyle w:val="Listepuces2"/>
        <w:numPr>
          <w:ilvl w:val="0"/>
          <w:numId w:val="0"/>
        </w:numPr>
        <w:spacing w:before="0" w:after="0" w:line="264" w:lineRule="auto"/>
        <w:ind w:left="360"/>
      </w:pPr>
    </w:p>
    <w:p w14:paraId="7557F43D" w14:textId="77777777" w:rsidR="004633B1" w:rsidRPr="00A34F58" w:rsidRDefault="004633B1" w:rsidP="008967F2">
      <w:pPr>
        <w:pStyle w:val="Listepuces2"/>
        <w:numPr>
          <w:ilvl w:val="0"/>
          <w:numId w:val="0"/>
        </w:numPr>
        <w:spacing w:before="0" w:after="0" w:line="264" w:lineRule="auto"/>
        <w:ind w:left="360"/>
      </w:pPr>
    </w:p>
    <w:p w14:paraId="31162EC0" w14:textId="407753F7" w:rsidR="00FE7BA8" w:rsidRDefault="00FE7BA8" w:rsidP="001F4DA8">
      <w:pPr>
        <w:spacing w:before="0" w:after="0" w:line="276" w:lineRule="auto"/>
        <w:jc w:val="left"/>
        <w:rPr>
          <w:szCs w:val="24"/>
        </w:rPr>
      </w:pPr>
      <w:r>
        <w:rPr>
          <w:szCs w:val="24"/>
        </w:rPr>
        <w:br w:type="page"/>
      </w:r>
    </w:p>
    <w:p w14:paraId="70C19358" w14:textId="77777777" w:rsidR="00E945DC" w:rsidRPr="00CD6540" w:rsidRDefault="005D4524" w:rsidP="00CD6540">
      <w:pPr>
        <w:pStyle w:val="Titre2"/>
        <w:spacing w:before="0" w:after="0"/>
        <w:rPr>
          <w:sz w:val="40"/>
          <w:szCs w:val="40"/>
        </w:rPr>
      </w:pPr>
      <w:bookmarkStart w:id="90" w:name="_Toc163111396"/>
      <w:r w:rsidRPr="00CD6540">
        <w:rPr>
          <w:sz w:val="40"/>
          <w:szCs w:val="40"/>
        </w:rPr>
        <w:lastRenderedPageBreak/>
        <w:t xml:space="preserve">Stratégie pour </w:t>
      </w:r>
      <w:r w:rsidR="00061602">
        <w:rPr>
          <w:sz w:val="40"/>
          <w:szCs w:val="40"/>
        </w:rPr>
        <w:t xml:space="preserve">les utilisateurs du </w:t>
      </w:r>
      <w:r w:rsidR="00E945DC" w:rsidRPr="00CD6540">
        <w:rPr>
          <w:sz w:val="40"/>
          <w:szCs w:val="40"/>
        </w:rPr>
        <w:t>département</w:t>
      </w:r>
      <w:bookmarkEnd w:id="90"/>
    </w:p>
    <w:p w14:paraId="4D3E8989" w14:textId="2DEBBAAE" w:rsidR="00E945DC" w:rsidRDefault="00E945DC" w:rsidP="00CD6540">
      <w:pPr>
        <w:spacing w:before="0" w:after="0"/>
      </w:pPr>
      <w:r>
        <w:t xml:space="preserve">Tous les utilisateurs de votre département seront soumis aux </w:t>
      </w:r>
      <w:r w:rsidR="00222789">
        <w:rPr>
          <w:szCs w:val="24"/>
        </w:rPr>
        <w:t>paramètres de la stratégie de groupe</w:t>
      </w:r>
      <w:r w:rsidR="0001061A">
        <w:rPr>
          <w:szCs w:val="24"/>
        </w:rPr>
        <w:t>.</w:t>
      </w:r>
    </w:p>
    <w:p w14:paraId="348008BA" w14:textId="77777777" w:rsidR="002A3ECB" w:rsidRDefault="002A3ECB" w:rsidP="002A3ECB">
      <w:pPr>
        <w:pStyle w:val="Sansinterligne"/>
        <w:spacing w:before="0"/>
        <w:jc w:val="left"/>
      </w:pPr>
    </w:p>
    <w:tbl>
      <w:tblPr>
        <w:tblStyle w:val="Tramemoyenne2-Accent5"/>
        <w:tblW w:w="0" w:type="auto"/>
        <w:shd w:val="clear" w:color="auto" w:fill="A6A6A6" w:themeFill="background1" w:themeFillShade="A6"/>
        <w:tblLook w:val="0420" w:firstRow="1" w:lastRow="0" w:firstColumn="0" w:lastColumn="0" w:noHBand="0" w:noVBand="1"/>
      </w:tblPr>
      <w:tblGrid>
        <w:gridCol w:w="10098"/>
      </w:tblGrid>
      <w:tr w:rsidR="002A3ECB" w14:paraId="3B4A8520" w14:textId="77777777" w:rsidTr="00F600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100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6A6A6" w:themeFill="background1" w:themeFillShade="A6"/>
            <w:vAlign w:val="center"/>
          </w:tcPr>
          <w:p w14:paraId="2EDBA4B5" w14:textId="070B3B61" w:rsidR="002A3ECB" w:rsidRDefault="002A3ECB" w:rsidP="00F600D7">
            <w:pPr>
              <w:spacing w:before="0" w:after="0"/>
              <w:jc w:val="left"/>
            </w:pPr>
            <w:r>
              <w:t>LA GPO UTILISATEURS_</w:t>
            </w:r>
            <w:r w:rsidR="00510B90">
              <w:t>INFORMATIQUE</w:t>
            </w:r>
          </w:p>
        </w:tc>
      </w:tr>
    </w:tbl>
    <w:p w14:paraId="299B4EE2" w14:textId="77777777" w:rsidR="00841347" w:rsidRPr="0041377F" w:rsidRDefault="00841347" w:rsidP="00841347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41377F">
        <w:rPr>
          <w:b/>
        </w:rPr>
        <w:t>ACTIVER LE PARAMÈTRE</w:t>
      </w:r>
    </w:p>
    <w:p w14:paraId="462E0E8A" w14:textId="77777777" w:rsidR="00841347" w:rsidRPr="0041377F" w:rsidRDefault="00841347" w:rsidP="0041377F">
      <w:pPr>
        <w:pStyle w:val="Listepuces2"/>
        <w:numPr>
          <w:ilvl w:val="0"/>
          <w:numId w:val="0"/>
        </w:numPr>
        <w:spacing w:before="0" w:after="0" w:line="264" w:lineRule="auto"/>
        <w:ind w:left="360"/>
      </w:pPr>
      <w:r w:rsidRPr="0041377F">
        <w:t>Toujours afficher tous les éléments du Panneau de configuration à son ouverture</w:t>
      </w:r>
    </w:p>
    <w:p w14:paraId="279AC86C" w14:textId="77777777" w:rsidR="00841347" w:rsidRDefault="00841347" w:rsidP="00841347">
      <w:pPr>
        <w:pStyle w:val="Listepuces2"/>
        <w:numPr>
          <w:ilvl w:val="0"/>
          <w:numId w:val="0"/>
        </w:numPr>
        <w:spacing w:before="0" w:after="0" w:line="264" w:lineRule="auto"/>
        <w:ind w:left="360"/>
        <w:rPr>
          <w:b/>
        </w:rPr>
      </w:pPr>
    </w:p>
    <w:p w14:paraId="454008C6" w14:textId="74562372" w:rsidR="001810BC" w:rsidRPr="001810BC" w:rsidRDefault="001810BC" w:rsidP="001810BC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1810BC">
        <w:rPr>
          <w:b/>
        </w:rPr>
        <w:t xml:space="preserve">ACTIVER </w:t>
      </w:r>
      <w:r w:rsidR="00D83C2A">
        <w:rPr>
          <w:b/>
        </w:rPr>
        <w:t xml:space="preserve">ET CONFIGURER </w:t>
      </w:r>
      <w:r w:rsidRPr="001810BC">
        <w:rPr>
          <w:b/>
        </w:rPr>
        <w:t>LE PARAMÈTRE</w:t>
      </w:r>
    </w:p>
    <w:p w14:paraId="01DC6F58" w14:textId="18D5A6AA" w:rsidR="001810BC" w:rsidRDefault="001810BC" w:rsidP="00EA552F">
      <w:pPr>
        <w:pStyle w:val="Listepuces2"/>
        <w:numPr>
          <w:ilvl w:val="0"/>
          <w:numId w:val="0"/>
        </w:numPr>
        <w:spacing w:before="0" w:after="0" w:line="264" w:lineRule="auto"/>
        <w:ind w:left="360"/>
      </w:pPr>
      <w:r w:rsidRPr="001810BC">
        <w:t>Démarrer l'Explorateur de fichiers avec le ruban réduit</w:t>
      </w:r>
    </w:p>
    <w:p w14:paraId="62891C9C" w14:textId="77777777" w:rsidR="00C13856" w:rsidRPr="00C13856" w:rsidRDefault="00C13856" w:rsidP="00C13856">
      <w:pPr>
        <w:pStyle w:val="Sansinterligne"/>
        <w:numPr>
          <w:ilvl w:val="0"/>
          <w:numId w:val="7"/>
        </w:numPr>
        <w:spacing w:before="0"/>
        <w:rPr>
          <w:b/>
          <w:sz w:val="20"/>
          <w:szCs w:val="20"/>
        </w:rPr>
      </w:pPr>
      <w:r w:rsidRPr="00C13856">
        <w:rPr>
          <w:b/>
          <w:sz w:val="20"/>
          <w:szCs w:val="20"/>
        </w:rPr>
        <w:t>Ne jamais ouvrir de nouvelles fenêtres de l’Explorateur de fichiers avec le ruban réduit</w:t>
      </w:r>
    </w:p>
    <w:p w14:paraId="11931B80" w14:textId="77777777" w:rsidR="002D3972" w:rsidRDefault="002D3972" w:rsidP="00EA552F">
      <w:pPr>
        <w:pStyle w:val="Listepuces2"/>
        <w:numPr>
          <w:ilvl w:val="0"/>
          <w:numId w:val="0"/>
        </w:numPr>
        <w:spacing w:before="0" w:after="0" w:line="264" w:lineRule="auto"/>
        <w:ind w:left="360"/>
      </w:pPr>
    </w:p>
    <w:p w14:paraId="37326C63" w14:textId="77777777" w:rsidR="008B6C62" w:rsidRPr="00076F3E" w:rsidRDefault="008B6C62" w:rsidP="008B6C62">
      <w:pPr>
        <w:pStyle w:val="Listepuces2"/>
        <w:numPr>
          <w:ilvl w:val="0"/>
          <w:numId w:val="8"/>
        </w:numPr>
        <w:spacing w:before="0" w:after="0" w:line="264" w:lineRule="auto"/>
        <w:rPr>
          <w:b/>
        </w:rPr>
      </w:pPr>
      <w:r w:rsidRPr="00076F3E">
        <w:rPr>
          <w:b/>
        </w:rPr>
        <w:t xml:space="preserve">ACTIVER </w:t>
      </w:r>
      <w:r>
        <w:rPr>
          <w:b/>
        </w:rPr>
        <w:t>ET CONFIGURER LES DEUX VALEURS D</w:t>
      </w:r>
      <w:r w:rsidR="009410B2">
        <w:rPr>
          <w:b/>
        </w:rPr>
        <w:t>U</w:t>
      </w:r>
      <w:r w:rsidRPr="00076F3E">
        <w:rPr>
          <w:b/>
        </w:rPr>
        <w:t xml:space="preserve"> PARAMÈTRE</w:t>
      </w:r>
    </w:p>
    <w:p w14:paraId="2474E6B6" w14:textId="77777777" w:rsidR="008B6C62" w:rsidRDefault="008B6C62" w:rsidP="008B6C62">
      <w:pPr>
        <w:pStyle w:val="Sansinterligne"/>
        <w:spacing w:before="0"/>
        <w:ind w:left="360"/>
        <w:jc w:val="left"/>
      </w:pPr>
      <w:r>
        <w:t>Définir l'intervalle d'actualisation de la stratégie de groupe pour les utilisateurs</w:t>
      </w:r>
    </w:p>
    <w:p w14:paraId="33C3984E" w14:textId="77777777" w:rsidR="008B6C62" w:rsidRPr="00E10DFD" w:rsidRDefault="008B6C62" w:rsidP="008B6C62">
      <w:pPr>
        <w:pStyle w:val="Sansinterligne"/>
        <w:numPr>
          <w:ilvl w:val="0"/>
          <w:numId w:val="7"/>
        </w:numPr>
        <w:spacing w:before="0"/>
        <w:rPr>
          <w:b/>
          <w:sz w:val="20"/>
          <w:szCs w:val="20"/>
        </w:rPr>
      </w:pPr>
      <w:proofErr w:type="gramStart"/>
      <w:r w:rsidRPr="00E10DFD">
        <w:rPr>
          <w:b/>
          <w:sz w:val="20"/>
          <w:szCs w:val="20"/>
        </w:rPr>
        <w:t>la</w:t>
      </w:r>
      <w:proofErr w:type="gramEnd"/>
      <w:r w:rsidRPr="00E10DFD">
        <w:rPr>
          <w:b/>
          <w:sz w:val="20"/>
          <w:szCs w:val="20"/>
        </w:rPr>
        <w:t xml:space="preserve"> fréquence d’application de la stratégie de groupe aux </w:t>
      </w:r>
      <w:r w:rsidR="00942DE2" w:rsidRPr="00E10DFD">
        <w:rPr>
          <w:b/>
          <w:sz w:val="20"/>
          <w:szCs w:val="20"/>
        </w:rPr>
        <w:t>utilisateurs</w:t>
      </w:r>
      <w:r w:rsidRPr="00E10DFD">
        <w:rPr>
          <w:b/>
          <w:sz w:val="20"/>
          <w:szCs w:val="20"/>
        </w:rPr>
        <w:t xml:space="preserve"> = 5 minutes</w:t>
      </w:r>
    </w:p>
    <w:p w14:paraId="71B6A70C" w14:textId="77777777" w:rsidR="008B6C62" w:rsidRPr="00E10DFD" w:rsidRDefault="008B6C62" w:rsidP="008B6C62">
      <w:pPr>
        <w:pStyle w:val="Sansinterligne"/>
        <w:numPr>
          <w:ilvl w:val="0"/>
          <w:numId w:val="7"/>
        </w:numPr>
        <w:spacing w:before="0"/>
        <w:rPr>
          <w:b/>
          <w:sz w:val="20"/>
          <w:szCs w:val="20"/>
        </w:rPr>
      </w:pPr>
      <w:proofErr w:type="gramStart"/>
      <w:r w:rsidRPr="00E10DFD">
        <w:rPr>
          <w:b/>
          <w:sz w:val="20"/>
          <w:szCs w:val="20"/>
        </w:rPr>
        <w:t>l'ajout</w:t>
      </w:r>
      <w:proofErr w:type="gramEnd"/>
      <w:r w:rsidRPr="00E10DFD">
        <w:rPr>
          <w:b/>
          <w:sz w:val="20"/>
          <w:szCs w:val="20"/>
        </w:rPr>
        <w:t xml:space="preserve"> d'une durée aléatoire = 1 minute</w:t>
      </w:r>
    </w:p>
    <w:p w14:paraId="6D93DB52" w14:textId="5C51C8CE" w:rsidR="00727F70" w:rsidRDefault="00727F70" w:rsidP="001F7607">
      <w:pPr>
        <w:spacing w:before="0" w:after="0"/>
        <w:rPr>
          <w:szCs w:val="24"/>
        </w:rPr>
      </w:pPr>
      <w:r>
        <w:rPr>
          <w:szCs w:val="24"/>
        </w:rPr>
        <w:br w:type="page"/>
      </w:r>
    </w:p>
    <w:p w14:paraId="5E6A2BC2" w14:textId="77777777" w:rsidR="00FE28D5" w:rsidRPr="009C344F" w:rsidRDefault="00FE28D5" w:rsidP="009C344F">
      <w:pPr>
        <w:pStyle w:val="Titre1"/>
        <w:spacing w:before="0" w:after="0"/>
        <w:rPr>
          <w:b/>
          <w:sz w:val="32"/>
        </w:rPr>
      </w:pPr>
      <w:bookmarkStart w:id="91" w:name="_Toc163111397"/>
      <w:bookmarkStart w:id="92" w:name="_Toc354479544"/>
      <w:bookmarkEnd w:id="52"/>
      <w:bookmarkEnd w:id="88"/>
      <w:r w:rsidRPr="009C344F">
        <w:rPr>
          <w:b/>
          <w:sz w:val="32"/>
        </w:rPr>
        <w:lastRenderedPageBreak/>
        <w:t xml:space="preserve">Annexe </w:t>
      </w:r>
      <w:r w:rsidR="009C344F" w:rsidRPr="009C344F">
        <w:rPr>
          <w:b/>
          <w:sz w:val="32"/>
        </w:rPr>
        <w:t>-</w:t>
      </w:r>
      <w:r w:rsidRPr="009C344F">
        <w:rPr>
          <w:b/>
          <w:sz w:val="32"/>
        </w:rPr>
        <w:t xml:space="preserve"> Évaluation</w:t>
      </w:r>
      <w:r w:rsidR="00424B85" w:rsidRPr="009C344F">
        <w:rPr>
          <w:b/>
          <w:sz w:val="32"/>
        </w:rPr>
        <w:t>S</w:t>
      </w:r>
      <w:bookmarkEnd w:id="91"/>
    </w:p>
    <w:p w14:paraId="335766CA" w14:textId="77777777" w:rsidR="00C10CB2" w:rsidRDefault="00C10CB2" w:rsidP="00CC0E29">
      <w:pPr>
        <w:spacing w:before="0" w:after="0"/>
      </w:pPr>
    </w:p>
    <w:p w14:paraId="2D97A809" w14:textId="5CB98ACC" w:rsidR="008A735D" w:rsidRPr="007E2461" w:rsidRDefault="00424B85" w:rsidP="00404959">
      <w:pPr>
        <w:pStyle w:val="Titre3"/>
        <w:spacing w:before="0" w:after="0"/>
        <w:rPr>
          <w:b/>
          <w:bCs w:val="0"/>
          <w:color w:val="auto"/>
        </w:rPr>
      </w:pPr>
      <w:bookmarkStart w:id="93" w:name="_Toc163111398"/>
      <w:r w:rsidRPr="007E2461">
        <w:rPr>
          <w:b/>
          <w:bCs w:val="0"/>
          <w:color w:val="auto"/>
        </w:rPr>
        <w:t xml:space="preserve">Évaluation de </w:t>
      </w:r>
      <w:r w:rsidR="000421A3" w:rsidRPr="007E2461">
        <w:rPr>
          <w:b/>
          <w:bCs w:val="0"/>
          <w:color w:val="auto"/>
        </w:rPr>
        <w:t xml:space="preserve">la </w:t>
      </w:r>
      <w:r w:rsidR="00C10CB2" w:rsidRPr="007E2461">
        <w:rPr>
          <w:b/>
          <w:bCs w:val="0"/>
          <w:color w:val="auto"/>
        </w:rPr>
        <w:t>deuxième étape</w:t>
      </w:r>
      <w:bookmarkEnd w:id="93"/>
    </w:p>
    <w:p w14:paraId="5BF19FD2" w14:textId="47CCD86B" w:rsidR="00796E5B" w:rsidRDefault="00E421E6" w:rsidP="00796E5B">
      <w:pPr>
        <w:spacing w:before="0" w:after="0"/>
      </w:pPr>
      <w:r>
        <w:t xml:space="preserve">Les </w:t>
      </w:r>
      <w:r w:rsidR="00796E5B" w:rsidRPr="00B05EAF">
        <w:t>modifications que le professeur vous demandera d'effectuer</w:t>
      </w:r>
      <w:r>
        <w:t xml:space="preserve"> seront disponibles seulement le </w:t>
      </w:r>
      <w:r w:rsidR="007002B5">
        <w:rPr>
          <w:b/>
          <w:bCs/>
          <w:color w:val="FF0000"/>
        </w:rPr>
        <w:t>16 mai</w:t>
      </w:r>
      <w:r>
        <w:t>.</w:t>
      </w:r>
    </w:p>
    <w:p w14:paraId="6ED42854" w14:textId="77777777" w:rsidR="00C10CB2" w:rsidRPr="00C10CB2" w:rsidRDefault="00C10CB2" w:rsidP="005752D9">
      <w:pPr>
        <w:spacing w:before="0" w:after="0"/>
      </w:pPr>
    </w:p>
    <w:p w14:paraId="57B8C668" w14:textId="4E95BBA4" w:rsidR="002B68D8" w:rsidRDefault="008A735D" w:rsidP="002B68D8">
      <w:pPr>
        <w:pStyle w:val="NormalTAB"/>
      </w:pPr>
      <w:r>
        <w:t>C</w:t>
      </w:r>
      <w:r w:rsidR="00C10CB2">
        <w:t>ette étape</w:t>
      </w:r>
      <w:r w:rsidR="002B68D8" w:rsidRPr="00C10CB2">
        <w:t xml:space="preserve"> représente </w:t>
      </w:r>
      <w:r w:rsidR="00565878" w:rsidRPr="007002B5">
        <w:t>25</w:t>
      </w:r>
      <w:r w:rsidR="002B68D8" w:rsidRPr="007002B5">
        <w:t>%</w:t>
      </w:r>
      <w:r w:rsidR="002B68D8" w:rsidRPr="00C10CB2">
        <w:t xml:space="preserve"> de la note finale du cours</w:t>
      </w:r>
      <w:r w:rsidR="009669B3">
        <w:t>.</w:t>
      </w:r>
    </w:p>
    <w:bookmarkEnd w:id="92"/>
    <w:p w14:paraId="66A0597F" w14:textId="6F4F111B" w:rsidR="002B68D8" w:rsidRDefault="002B68D8" w:rsidP="00A701CE">
      <w:pPr>
        <w:pStyle w:val="NormalTAB"/>
      </w:pPr>
    </w:p>
    <w:p w14:paraId="47502DD9" w14:textId="77777777" w:rsidR="00BA44D2" w:rsidRDefault="00BA44D2" w:rsidP="00A701CE">
      <w:pPr>
        <w:pStyle w:val="NormalTAB"/>
      </w:pPr>
    </w:p>
    <w:sectPr w:rsidR="00BA44D2" w:rsidSect="00334E05">
      <w:headerReference w:type="even" r:id="rId14"/>
      <w:headerReference w:type="default" r:id="rId15"/>
      <w:footerReference w:type="even" r:id="rId16"/>
      <w:footerReference w:type="default" r:id="rId17"/>
      <w:pgSz w:w="12240" w:h="15840" w:code="1"/>
      <w:pgMar w:top="1134" w:right="1134" w:bottom="1560" w:left="1134" w:header="709" w:footer="56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67269" w14:textId="77777777" w:rsidR="002E2AB6" w:rsidRDefault="002E2AB6">
      <w:pPr>
        <w:spacing w:after="0"/>
      </w:pPr>
      <w:r>
        <w:separator/>
      </w:r>
    </w:p>
  </w:endnote>
  <w:endnote w:type="continuationSeparator" w:id="0">
    <w:p w14:paraId="07829FDA" w14:textId="77777777" w:rsidR="002E2AB6" w:rsidRDefault="002E2A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0B28E" w14:textId="2DE39319" w:rsidR="006954FE" w:rsidRDefault="006954FE" w:rsidP="000851C4">
    <w:pPr>
      <w:pStyle w:val="Pieddepage"/>
      <w:pBdr>
        <w:top w:val="single" w:sz="4" w:space="1" w:color="auto"/>
      </w:pBdr>
      <w:tabs>
        <w:tab w:val="clear" w:pos="4320"/>
        <w:tab w:val="clear" w:pos="8640"/>
        <w:tab w:val="right" w:pos="9900"/>
      </w:tabs>
    </w:pPr>
    <w:sdt>
      <w:sdtPr>
        <w:id w:val="1859389195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sdtContent>
    </w:sdt>
    <w:r>
      <w:tab/>
    </w:r>
    <w:sdt>
      <w:sdtPr>
        <w:rPr>
          <w:sz w:val="20"/>
          <w:lang w:val="fr-CA"/>
        </w:rPr>
        <w:alias w:val="Catégorie "/>
        <w:tag w:val=""/>
        <w:id w:val="149873486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rPr>
            <w:sz w:val="20"/>
            <w:lang w:val="fr-CA"/>
          </w:rPr>
          <w:t>Département INFORMATIQUE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39CC7" w14:textId="566C9B35" w:rsidR="006954FE" w:rsidRDefault="006954FE" w:rsidP="0087105B">
    <w:pPr>
      <w:pStyle w:val="Pieddepage"/>
      <w:pBdr>
        <w:top w:val="single" w:sz="4" w:space="1" w:color="auto"/>
      </w:pBdr>
      <w:tabs>
        <w:tab w:val="clear" w:pos="8640"/>
        <w:tab w:val="right" w:pos="9972"/>
      </w:tabs>
    </w:pPr>
    <w:sdt>
      <w:sdtPr>
        <w:rPr>
          <w:sz w:val="20"/>
          <w:lang w:val="fr-CA"/>
        </w:rPr>
        <w:alias w:val="Catégorie "/>
        <w:tag w:val=""/>
        <w:id w:val="2017495025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rPr>
            <w:sz w:val="20"/>
            <w:lang w:val="fr-CA"/>
          </w:rPr>
          <w:t>Département INFORMATIQUE</w:t>
        </w:r>
      </w:sdtContent>
    </w:sdt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73CD1" w14:textId="77777777" w:rsidR="002E2AB6" w:rsidRDefault="002E2AB6">
      <w:pPr>
        <w:spacing w:after="0"/>
      </w:pPr>
      <w:r>
        <w:separator/>
      </w:r>
    </w:p>
  </w:footnote>
  <w:footnote w:type="continuationSeparator" w:id="0">
    <w:p w14:paraId="31AED618" w14:textId="77777777" w:rsidR="002E2AB6" w:rsidRDefault="002E2AB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37459" w14:textId="2F366984" w:rsidR="006954FE" w:rsidRPr="002F09B6" w:rsidRDefault="006954FE" w:rsidP="009A5EFD">
    <w:pPr>
      <w:pStyle w:val="En-ttedepagepaire"/>
      <w:pBdr>
        <w:bottom w:val="single" w:sz="2" w:space="1" w:color="969696" w:themeColor="accent3"/>
      </w:pBdr>
      <w:tabs>
        <w:tab w:val="right" w:pos="9923"/>
      </w:tabs>
      <w:rPr>
        <w:szCs w:val="20"/>
        <w:lang w:val="en-CA"/>
      </w:rPr>
    </w:pPr>
    <w:r>
      <w:rPr>
        <w:b w:val="0"/>
        <w:szCs w:val="20"/>
        <w:lang w:val="fr-CA"/>
      </w:rPr>
      <w:tab/>
    </w:r>
    <w:sdt>
      <w:sdtPr>
        <w:rPr>
          <w:b w:val="0"/>
          <w:color w:val="auto"/>
          <w:lang w:val="en-CA"/>
        </w:rPr>
        <w:alias w:val="Titre"/>
        <w:id w:val="7602901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b w:val="0"/>
            <w:color w:val="auto"/>
            <w:lang w:val="en-CA"/>
          </w:rPr>
          <w:t>PROJET FINAL C53</w:t>
        </w:r>
      </w:sdtContent>
    </w:sdt>
  </w:p>
  <w:p w14:paraId="06933D19" w14:textId="51560E60" w:rsidR="006954FE" w:rsidRPr="002F09B6" w:rsidRDefault="006954FE" w:rsidP="004838A3">
    <w:pPr>
      <w:pStyle w:val="En-tte"/>
      <w:tabs>
        <w:tab w:val="clear" w:pos="8640"/>
        <w:tab w:val="right" w:pos="9639"/>
      </w:tabs>
      <w:spacing w:before="0"/>
      <w:rPr>
        <w:sz w:val="16"/>
        <w:lang w:val="en-CA"/>
      </w:rPr>
    </w:pPr>
    <w:r>
      <w:rPr>
        <w:sz w:val="16"/>
        <w:lang w:val="en-CA"/>
      </w:rPr>
      <w:t>Hiver 2024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2B919" w14:textId="60ECF9A4" w:rsidR="006954FE" w:rsidRPr="00C871D0" w:rsidRDefault="006954FE" w:rsidP="009A5EFD">
    <w:pPr>
      <w:pStyle w:val="En-ttedepageimpaire"/>
      <w:pBdr>
        <w:bottom w:val="single" w:sz="2" w:space="1" w:color="969696" w:themeColor="accent3"/>
      </w:pBdr>
      <w:jc w:val="both"/>
      <w:rPr>
        <w:b w:val="0"/>
        <w:lang w:val="en-CA"/>
      </w:rPr>
    </w:pPr>
    <w:sdt>
      <w:sdtPr>
        <w:rPr>
          <w:b w:val="0"/>
          <w:color w:val="auto"/>
          <w:lang w:val="en-CA"/>
        </w:rPr>
        <w:alias w:val="Titre"/>
        <w:id w:val="-19734351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b w:val="0"/>
            <w:color w:val="auto"/>
            <w:lang w:val="en-CA"/>
          </w:rPr>
          <w:t>PROJET FINAL C53</w:t>
        </w:r>
      </w:sdtContent>
    </w:sdt>
  </w:p>
  <w:p w14:paraId="0943C203" w14:textId="61174467" w:rsidR="006954FE" w:rsidRPr="002F09B6" w:rsidRDefault="006954FE" w:rsidP="00950712">
    <w:pPr>
      <w:pStyle w:val="Sansinterligne"/>
      <w:tabs>
        <w:tab w:val="right" w:pos="9923"/>
      </w:tabs>
      <w:spacing w:before="0" w:after="240"/>
      <w:jc w:val="left"/>
      <w:rPr>
        <w:rFonts w:ascii="Arial" w:eastAsiaTheme="minorHAnsi" w:hAnsi="Arial" w:cs="Arial"/>
        <w:sz w:val="16"/>
        <w:szCs w:val="16"/>
        <w:lang w:val="en-CA"/>
      </w:rPr>
    </w:pPr>
    <w:r w:rsidRPr="00C871D0">
      <w:rPr>
        <w:sz w:val="16"/>
        <w:lang w:val="en-CA"/>
      </w:rPr>
      <w:tab/>
    </w:r>
    <w:r>
      <w:rPr>
        <w:sz w:val="16"/>
        <w:lang w:val="en-CA"/>
      </w:rPr>
      <w:t>Hiver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554803BE"/>
    <w:lvl w:ilvl="0">
      <w:start w:val="1"/>
      <w:numFmt w:val="bullet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F3BADA8C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  <w:sz w:val="24"/>
        <w:szCs w:val="24"/>
      </w:rPr>
    </w:lvl>
  </w:abstractNum>
  <w:abstractNum w:abstractNumId="4" w15:restartNumberingAfterBreak="0">
    <w:nsid w:val="02C60CF2"/>
    <w:multiLevelType w:val="hybridMultilevel"/>
    <w:tmpl w:val="B0EE48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933CF3"/>
    <w:multiLevelType w:val="hybridMultilevel"/>
    <w:tmpl w:val="A828949A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250C69"/>
    <w:multiLevelType w:val="hybridMultilevel"/>
    <w:tmpl w:val="7BBA280A"/>
    <w:lvl w:ilvl="0" w:tplc="554803BE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44455F"/>
    <w:multiLevelType w:val="hybridMultilevel"/>
    <w:tmpl w:val="32C4F43C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C791770"/>
    <w:multiLevelType w:val="hybridMultilevel"/>
    <w:tmpl w:val="9E8025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AB17A9B"/>
    <w:multiLevelType w:val="multilevel"/>
    <w:tmpl w:val="0409001D"/>
    <w:styleLink w:val="Styledelistecentral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B2B2B2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4816768"/>
    <w:multiLevelType w:val="hybridMultilevel"/>
    <w:tmpl w:val="A12EE640"/>
    <w:lvl w:ilvl="0" w:tplc="554803BE">
      <w:start w:val="1"/>
      <w:numFmt w:val="bullet"/>
      <w:lvlText w:val=""/>
      <w:lvlJc w:val="left"/>
      <w:pPr>
        <w:ind w:left="1069" w:hanging="360"/>
      </w:pPr>
      <w:rPr>
        <w:rFonts w:ascii="Wingdings" w:hAnsi="Wingdings" w:cs="Wingdings" w:hint="default"/>
      </w:rPr>
    </w:lvl>
    <w:lvl w:ilvl="1" w:tplc="0C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4EF725B"/>
    <w:multiLevelType w:val="hybridMultilevel"/>
    <w:tmpl w:val="DA48A6F8"/>
    <w:lvl w:ilvl="0" w:tplc="554803BE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2D62D9"/>
    <w:multiLevelType w:val="hybridMultilevel"/>
    <w:tmpl w:val="EE9EA442"/>
    <w:lvl w:ilvl="0" w:tplc="554803BE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931E00"/>
    <w:multiLevelType w:val="hybridMultilevel"/>
    <w:tmpl w:val="3872C8C6"/>
    <w:lvl w:ilvl="0" w:tplc="0C0C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2CD64C2"/>
    <w:multiLevelType w:val="hybridMultilevel"/>
    <w:tmpl w:val="86D2A39E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A3B19"/>
    <w:multiLevelType w:val="hybridMultilevel"/>
    <w:tmpl w:val="7974F3D6"/>
    <w:lvl w:ilvl="0" w:tplc="554803BE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9C36FAD"/>
    <w:multiLevelType w:val="hybridMultilevel"/>
    <w:tmpl w:val="42F4ED5E"/>
    <w:lvl w:ilvl="0" w:tplc="554803BE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D357EF"/>
    <w:multiLevelType w:val="hybridMultilevel"/>
    <w:tmpl w:val="C6424DFA"/>
    <w:lvl w:ilvl="0" w:tplc="554803BE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564ABC"/>
    <w:multiLevelType w:val="hybridMultilevel"/>
    <w:tmpl w:val="96581882"/>
    <w:lvl w:ilvl="0" w:tplc="554803BE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10787F"/>
    <w:multiLevelType w:val="hybridMultilevel"/>
    <w:tmpl w:val="FBB8506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E23CCB"/>
    <w:multiLevelType w:val="hybridMultilevel"/>
    <w:tmpl w:val="D3E0DC76"/>
    <w:lvl w:ilvl="0" w:tplc="554803BE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</w:r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BB26F5"/>
    <w:multiLevelType w:val="hybridMultilevel"/>
    <w:tmpl w:val="96888742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A518BC"/>
    <w:multiLevelType w:val="hybridMultilevel"/>
    <w:tmpl w:val="11262D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C5A1A01"/>
    <w:multiLevelType w:val="hybridMultilevel"/>
    <w:tmpl w:val="972ABE16"/>
    <w:lvl w:ilvl="0" w:tplc="554803BE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2F1B17"/>
    <w:multiLevelType w:val="multilevel"/>
    <w:tmpl w:val="9376975C"/>
    <w:lvl w:ilvl="0">
      <w:start w:val="1"/>
      <w:numFmt w:val="bullet"/>
      <w:pStyle w:val="num2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76771786"/>
    <w:multiLevelType w:val="hybridMultilevel"/>
    <w:tmpl w:val="46A4654C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6DB0382"/>
    <w:multiLevelType w:val="hybridMultilevel"/>
    <w:tmpl w:val="663A2EEC"/>
    <w:lvl w:ilvl="0" w:tplc="0C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1"/>
  </w:num>
  <w:num w:numId="5">
    <w:abstractNumId w:val="0"/>
  </w:num>
  <w:num w:numId="6">
    <w:abstractNumId w:val="25"/>
  </w:num>
  <w:num w:numId="7">
    <w:abstractNumId w:val="5"/>
  </w:num>
  <w:num w:numId="8">
    <w:abstractNumId w:val="21"/>
  </w:num>
  <w:num w:numId="9">
    <w:abstractNumId w:val="27"/>
  </w:num>
  <w:num w:numId="10">
    <w:abstractNumId w:val="3"/>
  </w:num>
  <w:num w:numId="11">
    <w:abstractNumId w:val="3"/>
  </w:num>
  <w:num w:numId="12">
    <w:abstractNumId w:val="3"/>
  </w:num>
  <w:num w:numId="13">
    <w:abstractNumId w:val="15"/>
  </w:num>
  <w:num w:numId="14">
    <w:abstractNumId w:val="3"/>
  </w:num>
  <w:num w:numId="15">
    <w:abstractNumId w:val="3"/>
  </w:num>
  <w:num w:numId="16">
    <w:abstractNumId w:val="7"/>
  </w:num>
  <w:num w:numId="17">
    <w:abstractNumId w:val="3"/>
  </w:num>
  <w:num w:numId="18">
    <w:abstractNumId w:val="12"/>
  </w:num>
  <w:num w:numId="19">
    <w:abstractNumId w:val="14"/>
  </w:num>
  <w:num w:numId="20">
    <w:abstractNumId w:val="3"/>
  </w:num>
  <w:num w:numId="21">
    <w:abstractNumId w:val="4"/>
  </w:num>
  <w:num w:numId="22">
    <w:abstractNumId w:val="19"/>
  </w:num>
  <w:num w:numId="23">
    <w:abstractNumId w:val="13"/>
  </w:num>
  <w:num w:numId="24">
    <w:abstractNumId w:val="11"/>
  </w:num>
  <w:num w:numId="25">
    <w:abstractNumId w:val="3"/>
  </w:num>
  <w:num w:numId="26">
    <w:abstractNumId w:val="24"/>
  </w:num>
  <w:num w:numId="27">
    <w:abstractNumId w:val="2"/>
  </w:num>
  <w:num w:numId="28">
    <w:abstractNumId w:val="20"/>
  </w:num>
  <w:num w:numId="29">
    <w:abstractNumId w:val="3"/>
  </w:num>
  <w:num w:numId="30">
    <w:abstractNumId w:val="3"/>
  </w:num>
  <w:num w:numId="31">
    <w:abstractNumId w:val="17"/>
  </w:num>
  <w:num w:numId="32">
    <w:abstractNumId w:val="8"/>
  </w:num>
  <w:num w:numId="33">
    <w:abstractNumId w:val="2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26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3"/>
  </w:num>
  <w:num w:numId="46">
    <w:abstractNumId w:val="22"/>
  </w:num>
  <w:num w:numId="47">
    <w:abstractNumId w:val="18"/>
  </w:num>
  <w:num w:numId="48">
    <w:abstractNumId w:val="16"/>
  </w:num>
  <w:num w:numId="49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attachedTemplate r:id="rId1"/>
  <w:defaultTabStop w:val="709"/>
  <w:hyphenationZone w:val="4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3091"/>
    <w:rsid w:val="0000006F"/>
    <w:rsid w:val="00000204"/>
    <w:rsid w:val="00000718"/>
    <w:rsid w:val="00000B50"/>
    <w:rsid w:val="00000D35"/>
    <w:rsid w:val="00000EF1"/>
    <w:rsid w:val="0000104C"/>
    <w:rsid w:val="0000161C"/>
    <w:rsid w:val="00001AB8"/>
    <w:rsid w:val="00001ACA"/>
    <w:rsid w:val="0000363E"/>
    <w:rsid w:val="0000367A"/>
    <w:rsid w:val="000045A4"/>
    <w:rsid w:val="000049C9"/>
    <w:rsid w:val="00004E46"/>
    <w:rsid w:val="00005515"/>
    <w:rsid w:val="0000608C"/>
    <w:rsid w:val="00006BE7"/>
    <w:rsid w:val="00006F96"/>
    <w:rsid w:val="000072A4"/>
    <w:rsid w:val="00007C0A"/>
    <w:rsid w:val="0001061A"/>
    <w:rsid w:val="00010E35"/>
    <w:rsid w:val="00012528"/>
    <w:rsid w:val="00012B3D"/>
    <w:rsid w:val="00012E3F"/>
    <w:rsid w:val="000135E2"/>
    <w:rsid w:val="0001414A"/>
    <w:rsid w:val="0001427A"/>
    <w:rsid w:val="000144B3"/>
    <w:rsid w:val="0001488F"/>
    <w:rsid w:val="00015412"/>
    <w:rsid w:val="000160F7"/>
    <w:rsid w:val="00016642"/>
    <w:rsid w:val="00016A21"/>
    <w:rsid w:val="00016A2C"/>
    <w:rsid w:val="00017D47"/>
    <w:rsid w:val="00020999"/>
    <w:rsid w:val="00021044"/>
    <w:rsid w:val="00021112"/>
    <w:rsid w:val="0002174C"/>
    <w:rsid w:val="000218EB"/>
    <w:rsid w:val="00021D6C"/>
    <w:rsid w:val="0002251D"/>
    <w:rsid w:val="0002299E"/>
    <w:rsid w:val="000233AD"/>
    <w:rsid w:val="00023669"/>
    <w:rsid w:val="000236A0"/>
    <w:rsid w:val="0002396B"/>
    <w:rsid w:val="00023CCD"/>
    <w:rsid w:val="00023E7A"/>
    <w:rsid w:val="000251B9"/>
    <w:rsid w:val="00025660"/>
    <w:rsid w:val="000263F9"/>
    <w:rsid w:val="00026657"/>
    <w:rsid w:val="00026B3C"/>
    <w:rsid w:val="00026B53"/>
    <w:rsid w:val="00026EAD"/>
    <w:rsid w:val="00027052"/>
    <w:rsid w:val="00030021"/>
    <w:rsid w:val="000301DA"/>
    <w:rsid w:val="00031A81"/>
    <w:rsid w:val="000320C7"/>
    <w:rsid w:val="0003241F"/>
    <w:rsid w:val="00032953"/>
    <w:rsid w:val="00032E0F"/>
    <w:rsid w:val="00032F3D"/>
    <w:rsid w:val="00033336"/>
    <w:rsid w:val="0003377D"/>
    <w:rsid w:val="000337C2"/>
    <w:rsid w:val="000347FD"/>
    <w:rsid w:val="0003526A"/>
    <w:rsid w:val="000353FD"/>
    <w:rsid w:val="00035503"/>
    <w:rsid w:val="0003556F"/>
    <w:rsid w:val="000368E5"/>
    <w:rsid w:val="00036CA0"/>
    <w:rsid w:val="00036F32"/>
    <w:rsid w:val="000370F2"/>
    <w:rsid w:val="00037AE3"/>
    <w:rsid w:val="00037BD2"/>
    <w:rsid w:val="00037E2B"/>
    <w:rsid w:val="00040054"/>
    <w:rsid w:val="000402B5"/>
    <w:rsid w:val="0004047E"/>
    <w:rsid w:val="000407EF"/>
    <w:rsid w:val="00040DB2"/>
    <w:rsid w:val="00040E63"/>
    <w:rsid w:val="00041951"/>
    <w:rsid w:val="00041C69"/>
    <w:rsid w:val="00042117"/>
    <w:rsid w:val="000421A3"/>
    <w:rsid w:val="000421BC"/>
    <w:rsid w:val="000422A8"/>
    <w:rsid w:val="00042783"/>
    <w:rsid w:val="000427C2"/>
    <w:rsid w:val="00042D8C"/>
    <w:rsid w:val="00042DDE"/>
    <w:rsid w:val="0004391C"/>
    <w:rsid w:val="000440CB"/>
    <w:rsid w:val="000443E9"/>
    <w:rsid w:val="00044A70"/>
    <w:rsid w:val="00045169"/>
    <w:rsid w:val="000458CB"/>
    <w:rsid w:val="00045E98"/>
    <w:rsid w:val="00046311"/>
    <w:rsid w:val="00046A5D"/>
    <w:rsid w:val="00046BB5"/>
    <w:rsid w:val="0004763F"/>
    <w:rsid w:val="00047BCB"/>
    <w:rsid w:val="0005089A"/>
    <w:rsid w:val="00050AE6"/>
    <w:rsid w:val="000512CE"/>
    <w:rsid w:val="0005245D"/>
    <w:rsid w:val="00053C73"/>
    <w:rsid w:val="000541B7"/>
    <w:rsid w:val="0005428C"/>
    <w:rsid w:val="000548F3"/>
    <w:rsid w:val="00054F4E"/>
    <w:rsid w:val="0005509C"/>
    <w:rsid w:val="0005514A"/>
    <w:rsid w:val="000553D5"/>
    <w:rsid w:val="000562C7"/>
    <w:rsid w:val="000568C3"/>
    <w:rsid w:val="000615F8"/>
    <w:rsid w:val="00061602"/>
    <w:rsid w:val="00061820"/>
    <w:rsid w:val="00061FCF"/>
    <w:rsid w:val="000624E2"/>
    <w:rsid w:val="000624FD"/>
    <w:rsid w:val="00062AE5"/>
    <w:rsid w:val="00062DEE"/>
    <w:rsid w:val="00062F51"/>
    <w:rsid w:val="0006347B"/>
    <w:rsid w:val="0006358F"/>
    <w:rsid w:val="000639E2"/>
    <w:rsid w:val="00064132"/>
    <w:rsid w:val="000644B2"/>
    <w:rsid w:val="0006485D"/>
    <w:rsid w:val="0006486E"/>
    <w:rsid w:val="00064AC3"/>
    <w:rsid w:val="00065886"/>
    <w:rsid w:val="00065BE7"/>
    <w:rsid w:val="00066497"/>
    <w:rsid w:val="00066C7C"/>
    <w:rsid w:val="00067A17"/>
    <w:rsid w:val="000701E6"/>
    <w:rsid w:val="00070942"/>
    <w:rsid w:val="00070B3C"/>
    <w:rsid w:val="00070C30"/>
    <w:rsid w:val="00070F07"/>
    <w:rsid w:val="00071170"/>
    <w:rsid w:val="000714F4"/>
    <w:rsid w:val="00071989"/>
    <w:rsid w:val="000719C6"/>
    <w:rsid w:val="00071BAF"/>
    <w:rsid w:val="00071C28"/>
    <w:rsid w:val="0007281E"/>
    <w:rsid w:val="00072E75"/>
    <w:rsid w:val="000733AB"/>
    <w:rsid w:val="00073731"/>
    <w:rsid w:val="000737C2"/>
    <w:rsid w:val="00073B9B"/>
    <w:rsid w:val="000747C5"/>
    <w:rsid w:val="00074CFC"/>
    <w:rsid w:val="000750B3"/>
    <w:rsid w:val="00075931"/>
    <w:rsid w:val="00075C47"/>
    <w:rsid w:val="000760C7"/>
    <w:rsid w:val="0007630B"/>
    <w:rsid w:val="00076E84"/>
    <w:rsid w:val="00076F3E"/>
    <w:rsid w:val="00077670"/>
    <w:rsid w:val="00077A7B"/>
    <w:rsid w:val="00077CBD"/>
    <w:rsid w:val="00077CE8"/>
    <w:rsid w:val="00080B77"/>
    <w:rsid w:val="00080D35"/>
    <w:rsid w:val="00080F65"/>
    <w:rsid w:val="000811FB"/>
    <w:rsid w:val="00081E82"/>
    <w:rsid w:val="00081EF4"/>
    <w:rsid w:val="00083457"/>
    <w:rsid w:val="00083E5E"/>
    <w:rsid w:val="00083E5F"/>
    <w:rsid w:val="000847BB"/>
    <w:rsid w:val="000851C4"/>
    <w:rsid w:val="0008551B"/>
    <w:rsid w:val="00085891"/>
    <w:rsid w:val="000864C0"/>
    <w:rsid w:val="0008671B"/>
    <w:rsid w:val="00086D40"/>
    <w:rsid w:val="0008705D"/>
    <w:rsid w:val="00087549"/>
    <w:rsid w:val="00087E14"/>
    <w:rsid w:val="00087EE8"/>
    <w:rsid w:val="00090897"/>
    <w:rsid w:val="00090AC0"/>
    <w:rsid w:val="00090B01"/>
    <w:rsid w:val="00090C59"/>
    <w:rsid w:val="00091A36"/>
    <w:rsid w:val="000921BB"/>
    <w:rsid w:val="0009237C"/>
    <w:rsid w:val="00092A17"/>
    <w:rsid w:val="00092D5F"/>
    <w:rsid w:val="00092ED7"/>
    <w:rsid w:val="00093DFA"/>
    <w:rsid w:val="00093E1C"/>
    <w:rsid w:val="0009471B"/>
    <w:rsid w:val="00094948"/>
    <w:rsid w:val="00094CBD"/>
    <w:rsid w:val="000957E4"/>
    <w:rsid w:val="00095D51"/>
    <w:rsid w:val="00096219"/>
    <w:rsid w:val="00096599"/>
    <w:rsid w:val="00097826"/>
    <w:rsid w:val="00097E5C"/>
    <w:rsid w:val="000A0407"/>
    <w:rsid w:val="000A05EC"/>
    <w:rsid w:val="000A0AB7"/>
    <w:rsid w:val="000A0B40"/>
    <w:rsid w:val="000A0BE0"/>
    <w:rsid w:val="000A0C9B"/>
    <w:rsid w:val="000A0D85"/>
    <w:rsid w:val="000A0DC8"/>
    <w:rsid w:val="000A1251"/>
    <w:rsid w:val="000A1336"/>
    <w:rsid w:val="000A2A0F"/>
    <w:rsid w:val="000A3151"/>
    <w:rsid w:val="000A3C32"/>
    <w:rsid w:val="000A42D5"/>
    <w:rsid w:val="000A43B5"/>
    <w:rsid w:val="000A45E7"/>
    <w:rsid w:val="000A4789"/>
    <w:rsid w:val="000A4C4E"/>
    <w:rsid w:val="000A52BA"/>
    <w:rsid w:val="000A57F5"/>
    <w:rsid w:val="000A5D5F"/>
    <w:rsid w:val="000A5F6C"/>
    <w:rsid w:val="000A6AAE"/>
    <w:rsid w:val="000A732D"/>
    <w:rsid w:val="000A74F4"/>
    <w:rsid w:val="000A754C"/>
    <w:rsid w:val="000A7F17"/>
    <w:rsid w:val="000A7F5F"/>
    <w:rsid w:val="000B0B76"/>
    <w:rsid w:val="000B10DE"/>
    <w:rsid w:val="000B121D"/>
    <w:rsid w:val="000B19B7"/>
    <w:rsid w:val="000B247F"/>
    <w:rsid w:val="000B2543"/>
    <w:rsid w:val="000B28DC"/>
    <w:rsid w:val="000B3075"/>
    <w:rsid w:val="000B32A1"/>
    <w:rsid w:val="000B4C49"/>
    <w:rsid w:val="000B4CCF"/>
    <w:rsid w:val="000B5868"/>
    <w:rsid w:val="000B694E"/>
    <w:rsid w:val="000B7C5E"/>
    <w:rsid w:val="000C0079"/>
    <w:rsid w:val="000C00C4"/>
    <w:rsid w:val="000C0212"/>
    <w:rsid w:val="000C105D"/>
    <w:rsid w:val="000C2148"/>
    <w:rsid w:val="000C3079"/>
    <w:rsid w:val="000C351B"/>
    <w:rsid w:val="000C38A1"/>
    <w:rsid w:val="000C3A67"/>
    <w:rsid w:val="000C4396"/>
    <w:rsid w:val="000C4D25"/>
    <w:rsid w:val="000C4EF1"/>
    <w:rsid w:val="000C4FA1"/>
    <w:rsid w:val="000C50FA"/>
    <w:rsid w:val="000C532B"/>
    <w:rsid w:val="000C609B"/>
    <w:rsid w:val="000C6781"/>
    <w:rsid w:val="000C685D"/>
    <w:rsid w:val="000C741D"/>
    <w:rsid w:val="000C7714"/>
    <w:rsid w:val="000D0A37"/>
    <w:rsid w:val="000D0CE4"/>
    <w:rsid w:val="000D0D64"/>
    <w:rsid w:val="000D1051"/>
    <w:rsid w:val="000D1ACA"/>
    <w:rsid w:val="000D2481"/>
    <w:rsid w:val="000D292E"/>
    <w:rsid w:val="000D30D2"/>
    <w:rsid w:val="000D445E"/>
    <w:rsid w:val="000D4E89"/>
    <w:rsid w:val="000D6664"/>
    <w:rsid w:val="000D6994"/>
    <w:rsid w:val="000D6EC1"/>
    <w:rsid w:val="000D708E"/>
    <w:rsid w:val="000D72B9"/>
    <w:rsid w:val="000D76B0"/>
    <w:rsid w:val="000D7973"/>
    <w:rsid w:val="000D7B51"/>
    <w:rsid w:val="000D7DA8"/>
    <w:rsid w:val="000E00C6"/>
    <w:rsid w:val="000E0346"/>
    <w:rsid w:val="000E0FF1"/>
    <w:rsid w:val="000E110A"/>
    <w:rsid w:val="000E1E70"/>
    <w:rsid w:val="000E28C6"/>
    <w:rsid w:val="000E2AE4"/>
    <w:rsid w:val="000E3532"/>
    <w:rsid w:val="000E3615"/>
    <w:rsid w:val="000E3797"/>
    <w:rsid w:val="000E3F2E"/>
    <w:rsid w:val="000E4206"/>
    <w:rsid w:val="000E4AFA"/>
    <w:rsid w:val="000E553B"/>
    <w:rsid w:val="000E5855"/>
    <w:rsid w:val="000E64CE"/>
    <w:rsid w:val="000E684B"/>
    <w:rsid w:val="000E6915"/>
    <w:rsid w:val="000F0261"/>
    <w:rsid w:val="000F054F"/>
    <w:rsid w:val="000F0814"/>
    <w:rsid w:val="000F0888"/>
    <w:rsid w:val="000F101F"/>
    <w:rsid w:val="000F1421"/>
    <w:rsid w:val="000F243E"/>
    <w:rsid w:val="000F28E8"/>
    <w:rsid w:val="000F3066"/>
    <w:rsid w:val="000F3B1F"/>
    <w:rsid w:val="000F3F68"/>
    <w:rsid w:val="000F4597"/>
    <w:rsid w:val="000F46AA"/>
    <w:rsid w:val="000F506C"/>
    <w:rsid w:val="000F5354"/>
    <w:rsid w:val="000F5F23"/>
    <w:rsid w:val="000F6060"/>
    <w:rsid w:val="000F6116"/>
    <w:rsid w:val="000F68D2"/>
    <w:rsid w:val="000F6946"/>
    <w:rsid w:val="000F6F39"/>
    <w:rsid w:val="000F716A"/>
    <w:rsid w:val="001004D6"/>
    <w:rsid w:val="00100873"/>
    <w:rsid w:val="00101C60"/>
    <w:rsid w:val="00101CD0"/>
    <w:rsid w:val="001020C2"/>
    <w:rsid w:val="00102443"/>
    <w:rsid w:val="001027DF"/>
    <w:rsid w:val="001030E1"/>
    <w:rsid w:val="0010313C"/>
    <w:rsid w:val="0010331E"/>
    <w:rsid w:val="001034E4"/>
    <w:rsid w:val="00103533"/>
    <w:rsid w:val="00103930"/>
    <w:rsid w:val="00103951"/>
    <w:rsid w:val="00104B76"/>
    <w:rsid w:val="00104CF1"/>
    <w:rsid w:val="00105EA9"/>
    <w:rsid w:val="00106222"/>
    <w:rsid w:val="00106689"/>
    <w:rsid w:val="001067B4"/>
    <w:rsid w:val="00106922"/>
    <w:rsid w:val="00106F8F"/>
    <w:rsid w:val="001072F4"/>
    <w:rsid w:val="001074C4"/>
    <w:rsid w:val="0010770C"/>
    <w:rsid w:val="00107851"/>
    <w:rsid w:val="00107E12"/>
    <w:rsid w:val="0011063A"/>
    <w:rsid w:val="00110645"/>
    <w:rsid w:val="00110705"/>
    <w:rsid w:val="0011179B"/>
    <w:rsid w:val="0011179D"/>
    <w:rsid w:val="00111E02"/>
    <w:rsid w:val="00111E29"/>
    <w:rsid w:val="00112014"/>
    <w:rsid w:val="00112BEC"/>
    <w:rsid w:val="001134B4"/>
    <w:rsid w:val="001135ED"/>
    <w:rsid w:val="001141A1"/>
    <w:rsid w:val="001145CC"/>
    <w:rsid w:val="00114C45"/>
    <w:rsid w:val="00114E61"/>
    <w:rsid w:val="00115251"/>
    <w:rsid w:val="00116B6D"/>
    <w:rsid w:val="00116BC4"/>
    <w:rsid w:val="00117758"/>
    <w:rsid w:val="00117AEF"/>
    <w:rsid w:val="00117B1C"/>
    <w:rsid w:val="0012085E"/>
    <w:rsid w:val="001209DD"/>
    <w:rsid w:val="001217DC"/>
    <w:rsid w:val="00121BC8"/>
    <w:rsid w:val="00121FAD"/>
    <w:rsid w:val="00122D6F"/>
    <w:rsid w:val="00123AFD"/>
    <w:rsid w:val="00123F59"/>
    <w:rsid w:val="00124240"/>
    <w:rsid w:val="00124EFC"/>
    <w:rsid w:val="00125CC9"/>
    <w:rsid w:val="00125E53"/>
    <w:rsid w:val="00125EC2"/>
    <w:rsid w:val="0012666A"/>
    <w:rsid w:val="00126EAB"/>
    <w:rsid w:val="001277A2"/>
    <w:rsid w:val="001278C7"/>
    <w:rsid w:val="00130A97"/>
    <w:rsid w:val="00131441"/>
    <w:rsid w:val="001319E7"/>
    <w:rsid w:val="00132D75"/>
    <w:rsid w:val="00132DDF"/>
    <w:rsid w:val="001337A9"/>
    <w:rsid w:val="00133C59"/>
    <w:rsid w:val="00133E46"/>
    <w:rsid w:val="00134161"/>
    <w:rsid w:val="00135ACD"/>
    <w:rsid w:val="00135D49"/>
    <w:rsid w:val="00136CD6"/>
    <w:rsid w:val="0013728C"/>
    <w:rsid w:val="00137520"/>
    <w:rsid w:val="00137669"/>
    <w:rsid w:val="00137E80"/>
    <w:rsid w:val="00140914"/>
    <w:rsid w:val="00140F31"/>
    <w:rsid w:val="00141555"/>
    <w:rsid w:val="0014190E"/>
    <w:rsid w:val="00141932"/>
    <w:rsid w:val="00141AEC"/>
    <w:rsid w:val="00142487"/>
    <w:rsid w:val="00142887"/>
    <w:rsid w:val="00142D7A"/>
    <w:rsid w:val="00143482"/>
    <w:rsid w:val="00143915"/>
    <w:rsid w:val="0014518E"/>
    <w:rsid w:val="00145253"/>
    <w:rsid w:val="00145D8A"/>
    <w:rsid w:val="00145E89"/>
    <w:rsid w:val="001463B4"/>
    <w:rsid w:val="0014744C"/>
    <w:rsid w:val="00147674"/>
    <w:rsid w:val="00147BAB"/>
    <w:rsid w:val="0015000A"/>
    <w:rsid w:val="00150246"/>
    <w:rsid w:val="00150671"/>
    <w:rsid w:val="001506F0"/>
    <w:rsid w:val="00150E74"/>
    <w:rsid w:val="001517F1"/>
    <w:rsid w:val="001519BF"/>
    <w:rsid w:val="00151F29"/>
    <w:rsid w:val="00151FE3"/>
    <w:rsid w:val="00152049"/>
    <w:rsid w:val="00152135"/>
    <w:rsid w:val="0015225A"/>
    <w:rsid w:val="00152A4C"/>
    <w:rsid w:val="00152A9B"/>
    <w:rsid w:val="001538AA"/>
    <w:rsid w:val="00153973"/>
    <w:rsid w:val="00153CF2"/>
    <w:rsid w:val="0015423B"/>
    <w:rsid w:val="001544EB"/>
    <w:rsid w:val="001549E5"/>
    <w:rsid w:val="001559ED"/>
    <w:rsid w:val="00155A78"/>
    <w:rsid w:val="00155B70"/>
    <w:rsid w:val="00155BC3"/>
    <w:rsid w:val="00155E86"/>
    <w:rsid w:val="00156060"/>
    <w:rsid w:val="00156861"/>
    <w:rsid w:val="00156D94"/>
    <w:rsid w:val="001576CE"/>
    <w:rsid w:val="001578CE"/>
    <w:rsid w:val="00157F3E"/>
    <w:rsid w:val="001607F6"/>
    <w:rsid w:val="00160DBB"/>
    <w:rsid w:val="0016125B"/>
    <w:rsid w:val="00162381"/>
    <w:rsid w:val="00162991"/>
    <w:rsid w:val="00163325"/>
    <w:rsid w:val="001635D7"/>
    <w:rsid w:val="00163845"/>
    <w:rsid w:val="00163E63"/>
    <w:rsid w:val="001642BF"/>
    <w:rsid w:val="001649F5"/>
    <w:rsid w:val="00165701"/>
    <w:rsid w:val="00165A87"/>
    <w:rsid w:val="00165C0E"/>
    <w:rsid w:val="00166637"/>
    <w:rsid w:val="00166F2C"/>
    <w:rsid w:val="00167199"/>
    <w:rsid w:val="00167381"/>
    <w:rsid w:val="0017057E"/>
    <w:rsid w:val="001709D6"/>
    <w:rsid w:val="00170C43"/>
    <w:rsid w:val="0017128F"/>
    <w:rsid w:val="00171A06"/>
    <w:rsid w:val="001730AB"/>
    <w:rsid w:val="001735DF"/>
    <w:rsid w:val="00173923"/>
    <w:rsid w:val="0017477D"/>
    <w:rsid w:val="00174CD3"/>
    <w:rsid w:val="00175DCE"/>
    <w:rsid w:val="00176612"/>
    <w:rsid w:val="00176F62"/>
    <w:rsid w:val="001772B7"/>
    <w:rsid w:val="001810BC"/>
    <w:rsid w:val="001811D6"/>
    <w:rsid w:val="00181299"/>
    <w:rsid w:val="001814E3"/>
    <w:rsid w:val="00181A5A"/>
    <w:rsid w:val="0018233A"/>
    <w:rsid w:val="00182458"/>
    <w:rsid w:val="00182A6D"/>
    <w:rsid w:val="00182FD9"/>
    <w:rsid w:val="001837DF"/>
    <w:rsid w:val="001838B4"/>
    <w:rsid w:val="00183D7E"/>
    <w:rsid w:val="00183E19"/>
    <w:rsid w:val="0018426E"/>
    <w:rsid w:val="0018476A"/>
    <w:rsid w:val="0018490E"/>
    <w:rsid w:val="00185121"/>
    <w:rsid w:val="001852CC"/>
    <w:rsid w:val="00185366"/>
    <w:rsid w:val="00185B80"/>
    <w:rsid w:val="00185D17"/>
    <w:rsid w:val="00185F08"/>
    <w:rsid w:val="0018600E"/>
    <w:rsid w:val="0018638B"/>
    <w:rsid w:val="00186CDE"/>
    <w:rsid w:val="00186E05"/>
    <w:rsid w:val="00187155"/>
    <w:rsid w:val="00187403"/>
    <w:rsid w:val="00187A10"/>
    <w:rsid w:val="001903FB"/>
    <w:rsid w:val="00190590"/>
    <w:rsid w:val="00190F28"/>
    <w:rsid w:val="00191A73"/>
    <w:rsid w:val="00191E9D"/>
    <w:rsid w:val="0019232C"/>
    <w:rsid w:val="00192522"/>
    <w:rsid w:val="00192B49"/>
    <w:rsid w:val="00193208"/>
    <w:rsid w:val="00193AEF"/>
    <w:rsid w:val="00193EAD"/>
    <w:rsid w:val="00194076"/>
    <w:rsid w:val="001942C0"/>
    <w:rsid w:val="001946C3"/>
    <w:rsid w:val="00194E99"/>
    <w:rsid w:val="00194EE9"/>
    <w:rsid w:val="001955F0"/>
    <w:rsid w:val="001959E3"/>
    <w:rsid w:val="00195AF9"/>
    <w:rsid w:val="0019608D"/>
    <w:rsid w:val="00196538"/>
    <w:rsid w:val="001969A2"/>
    <w:rsid w:val="00196E70"/>
    <w:rsid w:val="00197640"/>
    <w:rsid w:val="00197A1F"/>
    <w:rsid w:val="00197C1D"/>
    <w:rsid w:val="001A00FD"/>
    <w:rsid w:val="001A0CC4"/>
    <w:rsid w:val="001A0DCA"/>
    <w:rsid w:val="001A104C"/>
    <w:rsid w:val="001A12FB"/>
    <w:rsid w:val="001A216A"/>
    <w:rsid w:val="001A24D2"/>
    <w:rsid w:val="001A2A99"/>
    <w:rsid w:val="001A2B9D"/>
    <w:rsid w:val="001A3992"/>
    <w:rsid w:val="001A3D6B"/>
    <w:rsid w:val="001A41F9"/>
    <w:rsid w:val="001A4736"/>
    <w:rsid w:val="001A4C30"/>
    <w:rsid w:val="001A4CA4"/>
    <w:rsid w:val="001A4CBC"/>
    <w:rsid w:val="001A68E9"/>
    <w:rsid w:val="001A69F4"/>
    <w:rsid w:val="001A6EDA"/>
    <w:rsid w:val="001A74F3"/>
    <w:rsid w:val="001B10F1"/>
    <w:rsid w:val="001B160C"/>
    <w:rsid w:val="001B1C78"/>
    <w:rsid w:val="001B1DA6"/>
    <w:rsid w:val="001B21A0"/>
    <w:rsid w:val="001B30B4"/>
    <w:rsid w:val="001B40B7"/>
    <w:rsid w:val="001B40F4"/>
    <w:rsid w:val="001B5681"/>
    <w:rsid w:val="001B56FA"/>
    <w:rsid w:val="001B5B2C"/>
    <w:rsid w:val="001B5C81"/>
    <w:rsid w:val="001B5E66"/>
    <w:rsid w:val="001B66CB"/>
    <w:rsid w:val="001B6729"/>
    <w:rsid w:val="001B6B48"/>
    <w:rsid w:val="001B7858"/>
    <w:rsid w:val="001B7867"/>
    <w:rsid w:val="001B7AF4"/>
    <w:rsid w:val="001C0912"/>
    <w:rsid w:val="001C09C1"/>
    <w:rsid w:val="001C0CCA"/>
    <w:rsid w:val="001C18FA"/>
    <w:rsid w:val="001C1AF4"/>
    <w:rsid w:val="001C1F9D"/>
    <w:rsid w:val="001C254C"/>
    <w:rsid w:val="001C2651"/>
    <w:rsid w:val="001C2F00"/>
    <w:rsid w:val="001C3E39"/>
    <w:rsid w:val="001C4116"/>
    <w:rsid w:val="001C42AE"/>
    <w:rsid w:val="001C4906"/>
    <w:rsid w:val="001C5283"/>
    <w:rsid w:val="001C52A0"/>
    <w:rsid w:val="001C63FC"/>
    <w:rsid w:val="001C691B"/>
    <w:rsid w:val="001C6A18"/>
    <w:rsid w:val="001C7479"/>
    <w:rsid w:val="001C75B4"/>
    <w:rsid w:val="001C763C"/>
    <w:rsid w:val="001D0871"/>
    <w:rsid w:val="001D08EE"/>
    <w:rsid w:val="001D0B40"/>
    <w:rsid w:val="001D0B5F"/>
    <w:rsid w:val="001D14BC"/>
    <w:rsid w:val="001D1F07"/>
    <w:rsid w:val="001D214D"/>
    <w:rsid w:val="001D24A4"/>
    <w:rsid w:val="001D2A89"/>
    <w:rsid w:val="001D326E"/>
    <w:rsid w:val="001D50A1"/>
    <w:rsid w:val="001D5F9B"/>
    <w:rsid w:val="001D6194"/>
    <w:rsid w:val="001D63A9"/>
    <w:rsid w:val="001D680E"/>
    <w:rsid w:val="001D75A9"/>
    <w:rsid w:val="001E146F"/>
    <w:rsid w:val="001E25CF"/>
    <w:rsid w:val="001E273A"/>
    <w:rsid w:val="001E2852"/>
    <w:rsid w:val="001E285D"/>
    <w:rsid w:val="001E3094"/>
    <w:rsid w:val="001E3992"/>
    <w:rsid w:val="001E4449"/>
    <w:rsid w:val="001E4798"/>
    <w:rsid w:val="001E4BC8"/>
    <w:rsid w:val="001E5828"/>
    <w:rsid w:val="001E7030"/>
    <w:rsid w:val="001E7645"/>
    <w:rsid w:val="001E76A2"/>
    <w:rsid w:val="001E789C"/>
    <w:rsid w:val="001E7A03"/>
    <w:rsid w:val="001F009C"/>
    <w:rsid w:val="001F0C52"/>
    <w:rsid w:val="001F13D4"/>
    <w:rsid w:val="001F147F"/>
    <w:rsid w:val="001F2040"/>
    <w:rsid w:val="001F21AC"/>
    <w:rsid w:val="001F2EF1"/>
    <w:rsid w:val="001F30B2"/>
    <w:rsid w:val="001F3FD0"/>
    <w:rsid w:val="001F4765"/>
    <w:rsid w:val="001F4854"/>
    <w:rsid w:val="001F4DA8"/>
    <w:rsid w:val="001F4F3A"/>
    <w:rsid w:val="001F5162"/>
    <w:rsid w:val="001F59F3"/>
    <w:rsid w:val="001F62E5"/>
    <w:rsid w:val="001F7607"/>
    <w:rsid w:val="001F7B4E"/>
    <w:rsid w:val="002005D2"/>
    <w:rsid w:val="00202057"/>
    <w:rsid w:val="002022D2"/>
    <w:rsid w:val="00202A25"/>
    <w:rsid w:val="00202BD3"/>
    <w:rsid w:val="00203029"/>
    <w:rsid w:val="002037C1"/>
    <w:rsid w:val="002042DD"/>
    <w:rsid w:val="002047DC"/>
    <w:rsid w:val="0020510E"/>
    <w:rsid w:val="00205156"/>
    <w:rsid w:val="002054F8"/>
    <w:rsid w:val="00205555"/>
    <w:rsid w:val="00206AD0"/>
    <w:rsid w:val="00206B3F"/>
    <w:rsid w:val="00206C0F"/>
    <w:rsid w:val="00206F3D"/>
    <w:rsid w:val="00207666"/>
    <w:rsid w:val="00207698"/>
    <w:rsid w:val="00207857"/>
    <w:rsid w:val="002078A9"/>
    <w:rsid w:val="002079C4"/>
    <w:rsid w:val="00207D70"/>
    <w:rsid w:val="00207EF1"/>
    <w:rsid w:val="00210094"/>
    <w:rsid w:val="002104F0"/>
    <w:rsid w:val="002108F7"/>
    <w:rsid w:val="00210BCE"/>
    <w:rsid w:val="002115EF"/>
    <w:rsid w:val="002116BB"/>
    <w:rsid w:val="00211781"/>
    <w:rsid w:val="00211AA5"/>
    <w:rsid w:val="00212505"/>
    <w:rsid w:val="00212AB8"/>
    <w:rsid w:val="00212F98"/>
    <w:rsid w:val="002133F4"/>
    <w:rsid w:val="00213D41"/>
    <w:rsid w:val="00214D90"/>
    <w:rsid w:val="00215C50"/>
    <w:rsid w:val="002161E6"/>
    <w:rsid w:val="002162EE"/>
    <w:rsid w:val="00216BD2"/>
    <w:rsid w:val="00216C19"/>
    <w:rsid w:val="002178B9"/>
    <w:rsid w:val="00217F1A"/>
    <w:rsid w:val="00220738"/>
    <w:rsid w:val="00222747"/>
    <w:rsid w:val="00222789"/>
    <w:rsid w:val="00222993"/>
    <w:rsid w:val="00222D61"/>
    <w:rsid w:val="00222D9C"/>
    <w:rsid w:val="00223261"/>
    <w:rsid w:val="00223413"/>
    <w:rsid w:val="00223474"/>
    <w:rsid w:val="00223726"/>
    <w:rsid w:val="002237CC"/>
    <w:rsid w:val="002248B0"/>
    <w:rsid w:val="00224979"/>
    <w:rsid w:val="00224F7F"/>
    <w:rsid w:val="00224F89"/>
    <w:rsid w:val="00225494"/>
    <w:rsid w:val="00225573"/>
    <w:rsid w:val="002261DE"/>
    <w:rsid w:val="00226617"/>
    <w:rsid w:val="0022696F"/>
    <w:rsid w:val="00226E0C"/>
    <w:rsid w:val="002270EF"/>
    <w:rsid w:val="002279A6"/>
    <w:rsid w:val="00227B0B"/>
    <w:rsid w:val="002301EE"/>
    <w:rsid w:val="0023047E"/>
    <w:rsid w:val="002305AD"/>
    <w:rsid w:val="00230EDE"/>
    <w:rsid w:val="002310E3"/>
    <w:rsid w:val="0023162E"/>
    <w:rsid w:val="00231BC4"/>
    <w:rsid w:val="002328F8"/>
    <w:rsid w:val="00232CC2"/>
    <w:rsid w:val="00232E3F"/>
    <w:rsid w:val="00232E87"/>
    <w:rsid w:val="00233439"/>
    <w:rsid w:val="00233AC5"/>
    <w:rsid w:val="002341A1"/>
    <w:rsid w:val="002341D8"/>
    <w:rsid w:val="00234735"/>
    <w:rsid w:val="00234879"/>
    <w:rsid w:val="0023494B"/>
    <w:rsid w:val="00234E1D"/>
    <w:rsid w:val="00235225"/>
    <w:rsid w:val="00235C75"/>
    <w:rsid w:val="00235D8F"/>
    <w:rsid w:val="00236538"/>
    <w:rsid w:val="002366AF"/>
    <w:rsid w:val="00236AAC"/>
    <w:rsid w:val="00236CD3"/>
    <w:rsid w:val="00236EFE"/>
    <w:rsid w:val="002372DA"/>
    <w:rsid w:val="0023763C"/>
    <w:rsid w:val="0023767C"/>
    <w:rsid w:val="002406CA"/>
    <w:rsid w:val="00240AC7"/>
    <w:rsid w:val="00241433"/>
    <w:rsid w:val="002414B4"/>
    <w:rsid w:val="0024158D"/>
    <w:rsid w:val="00241966"/>
    <w:rsid w:val="002419C5"/>
    <w:rsid w:val="00241C4B"/>
    <w:rsid w:val="00242D7E"/>
    <w:rsid w:val="00243104"/>
    <w:rsid w:val="002432C2"/>
    <w:rsid w:val="00243469"/>
    <w:rsid w:val="002437EE"/>
    <w:rsid w:val="00243DBF"/>
    <w:rsid w:val="002443FB"/>
    <w:rsid w:val="00244B48"/>
    <w:rsid w:val="00244BF0"/>
    <w:rsid w:val="002457BA"/>
    <w:rsid w:val="00245BF3"/>
    <w:rsid w:val="002472A5"/>
    <w:rsid w:val="002474FD"/>
    <w:rsid w:val="00247A1A"/>
    <w:rsid w:val="00250643"/>
    <w:rsid w:val="00251326"/>
    <w:rsid w:val="002514BA"/>
    <w:rsid w:val="00251E52"/>
    <w:rsid w:val="002521A3"/>
    <w:rsid w:val="00252739"/>
    <w:rsid w:val="00252B0F"/>
    <w:rsid w:val="00252C9A"/>
    <w:rsid w:val="0025389D"/>
    <w:rsid w:val="0025420C"/>
    <w:rsid w:val="002542E5"/>
    <w:rsid w:val="00254D3F"/>
    <w:rsid w:val="0025530C"/>
    <w:rsid w:val="0025568C"/>
    <w:rsid w:val="002556FF"/>
    <w:rsid w:val="002558C3"/>
    <w:rsid w:val="00255CD0"/>
    <w:rsid w:val="00255E8A"/>
    <w:rsid w:val="002569C5"/>
    <w:rsid w:val="00256DD7"/>
    <w:rsid w:val="002572AA"/>
    <w:rsid w:val="002574B0"/>
    <w:rsid w:val="002577B4"/>
    <w:rsid w:val="00260073"/>
    <w:rsid w:val="00260172"/>
    <w:rsid w:val="00260561"/>
    <w:rsid w:val="0026093E"/>
    <w:rsid w:val="00260E1C"/>
    <w:rsid w:val="00261324"/>
    <w:rsid w:val="002619EB"/>
    <w:rsid w:val="00261B71"/>
    <w:rsid w:val="00262995"/>
    <w:rsid w:val="00263107"/>
    <w:rsid w:val="00263375"/>
    <w:rsid w:val="00263745"/>
    <w:rsid w:val="00263914"/>
    <w:rsid w:val="00263E63"/>
    <w:rsid w:val="00265319"/>
    <w:rsid w:val="0026547D"/>
    <w:rsid w:val="00265CB6"/>
    <w:rsid w:val="002662B6"/>
    <w:rsid w:val="002667D9"/>
    <w:rsid w:val="0026752C"/>
    <w:rsid w:val="002675A9"/>
    <w:rsid w:val="002676D4"/>
    <w:rsid w:val="00270D11"/>
    <w:rsid w:val="0027172C"/>
    <w:rsid w:val="00271D02"/>
    <w:rsid w:val="00271D50"/>
    <w:rsid w:val="00272689"/>
    <w:rsid w:val="0027278A"/>
    <w:rsid w:val="0027342F"/>
    <w:rsid w:val="00273D6C"/>
    <w:rsid w:val="002742FF"/>
    <w:rsid w:val="002745A6"/>
    <w:rsid w:val="002746AE"/>
    <w:rsid w:val="00275214"/>
    <w:rsid w:val="00275AF4"/>
    <w:rsid w:val="00275BCC"/>
    <w:rsid w:val="00275EF8"/>
    <w:rsid w:val="002763A0"/>
    <w:rsid w:val="00276653"/>
    <w:rsid w:val="0028010A"/>
    <w:rsid w:val="00280E19"/>
    <w:rsid w:val="0028125A"/>
    <w:rsid w:val="00282BF8"/>
    <w:rsid w:val="00283103"/>
    <w:rsid w:val="002835DF"/>
    <w:rsid w:val="0028360D"/>
    <w:rsid w:val="00283974"/>
    <w:rsid w:val="0028402D"/>
    <w:rsid w:val="00284630"/>
    <w:rsid w:val="00285353"/>
    <w:rsid w:val="0028541B"/>
    <w:rsid w:val="00285973"/>
    <w:rsid w:val="00285AEC"/>
    <w:rsid w:val="00285DAA"/>
    <w:rsid w:val="002864FF"/>
    <w:rsid w:val="00286CE6"/>
    <w:rsid w:val="00286D47"/>
    <w:rsid w:val="00287402"/>
    <w:rsid w:val="00287591"/>
    <w:rsid w:val="00290355"/>
    <w:rsid w:val="0029057F"/>
    <w:rsid w:val="0029186F"/>
    <w:rsid w:val="0029198D"/>
    <w:rsid w:val="00291999"/>
    <w:rsid w:val="00291A47"/>
    <w:rsid w:val="0029203A"/>
    <w:rsid w:val="00292285"/>
    <w:rsid w:val="0029234A"/>
    <w:rsid w:val="00292498"/>
    <w:rsid w:val="00292E12"/>
    <w:rsid w:val="00292F26"/>
    <w:rsid w:val="00293C4F"/>
    <w:rsid w:val="00293E14"/>
    <w:rsid w:val="00294141"/>
    <w:rsid w:val="00294608"/>
    <w:rsid w:val="00294789"/>
    <w:rsid w:val="002959A5"/>
    <w:rsid w:val="00295AF4"/>
    <w:rsid w:val="00295B25"/>
    <w:rsid w:val="0029612A"/>
    <w:rsid w:val="002961CB"/>
    <w:rsid w:val="00296274"/>
    <w:rsid w:val="00296A05"/>
    <w:rsid w:val="00296F9A"/>
    <w:rsid w:val="002972D7"/>
    <w:rsid w:val="002A1B17"/>
    <w:rsid w:val="002A1DA2"/>
    <w:rsid w:val="002A25B7"/>
    <w:rsid w:val="002A2A6F"/>
    <w:rsid w:val="002A31B3"/>
    <w:rsid w:val="002A3A6F"/>
    <w:rsid w:val="002A3AFA"/>
    <w:rsid w:val="002A3ECB"/>
    <w:rsid w:val="002A3F40"/>
    <w:rsid w:val="002A3F4E"/>
    <w:rsid w:val="002A48D2"/>
    <w:rsid w:val="002A4CF0"/>
    <w:rsid w:val="002A50E0"/>
    <w:rsid w:val="002A575A"/>
    <w:rsid w:val="002A583A"/>
    <w:rsid w:val="002A5B6E"/>
    <w:rsid w:val="002A5C19"/>
    <w:rsid w:val="002A5CC7"/>
    <w:rsid w:val="002A5F50"/>
    <w:rsid w:val="002A60EE"/>
    <w:rsid w:val="002A6CB3"/>
    <w:rsid w:val="002A6F77"/>
    <w:rsid w:val="002A708E"/>
    <w:rsid w:val="002A7449"/>
    <w:rsid w:val="002A7783"/>
    <w:rsid w:val="002B1083"/>
    <w:rsid w:val="002B12F0"/>
    <w:rsid w:val="002B1A8E"/>
    <w:rsid w:val="002B23EB"/>
    <w:rsid w:val="002B24C1"/>
    <w:rsid w:val="002B32F0"/>
    <w:rsid w:val="002B4F7E"/>
    <w:rsid w:val="002B577C"/>
    <w:rsid w:val="002B599B"/>
    <w:rsid w:val="002B5CF1"/>
    <w:rsid w:val="002B5E8A"/>
    <w:rsid w:val="002B626E"/>
    <w:rsid w:val="002B68D8"/>
    <w:rsid w:val="002B68D9"/>
    <w:rsid w:val="002C0C2A"/>
    <w:rsid w:val="002C0C36"/>
    <w:rsid w:val="002C16D9"/>
    <w:rsid w:val="002C1980"/>
    <w:rsid w:val="002C1FB1"/>
    <w:rsid w:val="002C2A00"/>
    <w:rsid w:val="002C2ABA"/>
    <w:rsid w:val="002C2C09"/>
    <w:rsid w:val="002C2C3B"/>
    <w:rsid w:val="002C2E24"/>
    <w:rsid w:val="002C3B69"/>
    <w:rsid w:val="002C3FC4"/>
    <w:rsid w:val="002C4897"/>
    <w:rsid w:val="002C4A45"/>
    <w:rsid w:val="002C550C"/>
    <w:rsid w:val="002C5CCE"/>
    <w:rsid w:val="002C5DDD"/>
    <w:rsid w:val="002C5FC6"/>
    <w:rsid w:val="002C69BD"/>
    <w:rsid w:val="002C6A34"/>
    <w:rsid w:val="002C6D70"/>
    <w:rsid w:val="002C7598"/>
    <w:rsid w:val="002C7B14"/>
    <w:rsid w:val="002D0C6C"/>
    <w:rsid w:val="002D0CD2"/>
    <w:rsid w:val="002D0E83"/>
    <w:rsid w:val="002D2368"/>
    <w:rsid w:val="002D2943"/>
    <w:rsid w:val="002D3972"/>
    <w:rsid w:val="002D4556"/>
    <w:rsid w:val="002D4645"/>
    <w:rsid w:val="002D4B94"/>
    <w:rsid w:val="002D4D02"/>
    <w:rsid w:val="002D55C6"/>
    <w:rsid w:val="002D5717"/>
    <w:rsid w:val="002D5D96"/>
    <w:rsid w:val="002D648C"/>
    <w:rsid w:val="002D64F0"/>
    <w:rsid w:val="002D681D"/>
    <w:rsid w:val="002D68F9"/>
    <w:rsid w:val="002D7266"/>
    <w:rsid w:val="002D72F4"/>
    <w:rsid w:val="002D732F"/>
    <w:rsid w:val="002D7465"/>
    <w:rsid w:val="002D75CD"/>
    <w:rsid w:val="002D7993"/>
    <w:rsid w:val="002D7C2A"/>
    <w:rsid w:val="002D7D27"/>
    <w:rsid w:val="002E1A54"/>
    <w:rsid w:val="002E1D0C"/>
    <w:rsid w:val="002E1F53"/>
    <w:rsid w:val="002E1F78"/>
    <w:rsid w:val="002E2A2C"/>
    <w:rsid w:val="002E2AB6"/>
    <w:rsid w:val="002E2CD0"/>
    <w:rsid w:val="002E3B0F"/>
    <w:rsid w:val="002E3B2A"/>
    <w:rsid w:val="002E42C0"/>
    <w:rsid w:val="002E4AC6"/>
    <w:rsid w:val="002E520C"/>
    <w:rsid w:val="002E52B7"/>
    <w:rsid w:val="002E54C2"/>
    <w:rsid w:val="002E5CF4"/>
    <w:rsid w:val="002E64A2"/>
    <w:rsid w:val="002E6972"/>
    <w:rsid w:val="002E6F86"/>
    <w:rsid w:val="002E7274"/>
    <w:rsid w:val="002E7552"/>
    <w:rsid w:val="002E79C0"/>
    <w:rsid w:val="002E7F90"/>
    <w:rsid w:val="002F0526"/>
    <w:rsid w:val="002F0580"/>
    <w:rsid w:val="002F09B6"/>
    <w:rsid w:val="002F186C"/>
    <w:rsid w:val="002F1B08"/>
    <w:rsid w:val="002F1BB6"/>
    <w:rsid w:val="002F2DAE"/>
    <w:rsid w:val="002F32A6"/>
    <w:rsid w:val="002F3A80"/>
    <w:rsid w:val="002F3AAD"/>
    <w:rsid w:val="002F3EA4"/>
    <w:rsid w:val="002F400D"/>
    <w:rsid w:val="002F498B"/>
    <w:rsid w:val="002F4F35"/>
    <w:rsid w:val="002F52D2"/>
    <w:rsid w:val="002F6AC6"/>
    <w:rsid w:val="002F71DC"/>
    <w:rsid w:val="002F7F8E"/>
    <w:rsid w:val="00300572"/>
    <w:rsid w:val="00300937"/>
    <w:rsid w:val="0030128A"/>
    <w:rsid w:val="003018F9"/>
    <w:rsid w:val="00301999"/>
    <w:rsid w:val="00301ACA"/>
    <w:rsid w:val="00301D74"/>
    <w:rsid w:val="00302CE4"/>
    <w:rsid w:val="003032E7"/>
    <w:rsid w:val="00303353"/>
    <w:rsid w:val="0030359B"/>
    <w:rsid w:val="00303693"/>
    <w:rsid w:val="00303796"/>
    <w:rsid w:val="003040B2"/>
    <w:rsid w:val="0030420B"/>
    <w:rsid w:val="003049AC"/>
    <w:rsid w:val="00304FD8"/>
    <w:rsid w:val="0030517F"/>
    <w:rsid w:val="003051F4"/>
    <w:rsid w:val="00305750"/>
    <w:rsid w:val="00305813"/>
    <w:rsid w:val="003071F8"/>
    <w:rsid w:val="00307ADB"/>
    <w:rsid w:val="00307AEC"/>
    <w:rsid w:val="00307C55"/>
    <w:rsid w:val="00307CFF"/>
    <w:rsid w:val="00307D0A"/>
    <w:rsid w:val="00310284"/>
    <w:rsid w:val="0031029D"/>
    <w:rsid w:val="003104C5"/>
    <w:rsid w:val="003109DB"/>
    <w:rsid w:val="003119CD"/>
    <w:rsid w:val="00311CCC"/>
    <w:rsid w:val="00311D82"/>
    <w:rsid w:val="00311E87"/>
    <w:rsid w:val="00312022"/>
    <w:rsid w:val="00312EA1"/>
    <w:rsid w:val="00312F7D"/>
    <w:rsid w:val="00313B5B"/>
    <w:rsid w:val="00313C40"/>
    <w:rsid w:val="00313F0E"/>
    <w:rsid w:val="00315383"/>
    <w:rsid w:val="00315706"/>
    <w:rsid w:val="00315E7F"/>
    <w:rsid w:val="00316609"/>
    <w:rsid w:val="003217B2"/>
    <w:rsid w:val="0032247B"/>
    <w:rsid w:val="0032299E"/>
    <w:rsid w:val="00322E7D"/>
    <w:rsid w:val="003234F5"/>
    <w:rsid w:val="0032357C"/>
    <w:rsid w:val="0032417E"/>
    <w:rsid w:val="00324436"/>
    <w:rsid w:val="0032470C"/>
    <w:rsid w:val="0032484F"/>
    <w:rsid w:val="00324AD1"/>
    <w:rsid w:val="0032514A"/>
    <w:rsid w:val="003251F6"/>
    <w:rsid w:val="00325458"/>
    <w:rsid w:val="00325865"/>
    <w:rsid w:val="00326FB9"/>
    <w:rsid w:val="0032753B"/>
    <w:rsid w:val="00327C11"/>
    <w:rsid w:val="00330312"/>
    <w:rsid w:val="003303BC"/>
    <w:rsid w:val="00330673"/>
    <w:rsid w:val="00330700"/>
    <w:rsid w:val="0033073E"/>
    <w:rsid w:val="0033090E"/>
    <w:rsid w:val="00331873"/>
    <w:rsid w:val="00331F21"/>
    <w:rsid w:val="00333924"/>
    <w:rsid w:val="003345F8"/>
    <w:rsid w:val="0033482B"/>
    <w:rsid w:val="00334AC3"/>
    <w:rsid w:val="00334D3D"/>
    <w:rsid w:val="00334E05"/>
    <w:rsid w:val="00334F0F"/>
    <w:rsid w:val="00335DA6"/>
    <w:rsid w:val="00336270"/>
    <w:rsid w:val="00336416"/>
    <w:rsid w:val="00336D37"/>
    <w:rsid w:val="00336F4F"/>
    <w:rsid w:val="00337DCC"/>
    <w:rsid w:val="003403EF"/>
    <w:rsid w:val="0034150A"/>
    <w:rsid w:val="00341535"/>
    <w:rsid w:val="00342010"/>
    <w:rsid w:val="003423D7"/>
    <w:rsid w:val="0034252D"/>
    <w:rsid w:val="003425AF"/>
    <w:rsid w:val="003429CC"/>
    <w:rsid w:val="00342E48"/>
    <w:rsid w:val="00342F9D"/>
    <w:rsid w:val="00343088"/>
    <w:rsid w:val="00343154"/>
    <w:rsid w:val="003436D3"/>
    <w:rsid w:val="00343A95"/>
    <w:rsid w:val="00343B4F"/>
    <w:rsid w:val="00344456"/>
    <w:rsid w:val="0034454C"/>
    <w:rsid w:val="003446E4"/>
    <w:rsid w:val="00345BA2"/>
    <w:rsid w:val="003465FF"/>
    <w:rsid w:val="00346979"/>
    <w:rsid w:val="003469C7"/>
    <w:rsid w:val="00346A01"/>
    <w:rsid w:val="00346A20"/>
    <w:rsid w:val="00346B12"/>
    <w:rsid w:val="00347708"/>
    <w:rsid w:val="003479CB"/>
    <w:rsid w:val="003501ED"/>
    <w:rsid w:val="00350892"/>
    <w:rsid w:val="003509D3"/>
    <w:rsid w:val="003512B9"/>
    <w:rsid w:val="0035155B"/>
    <w:rsid w:val="00351733"/>
    <w:rsid w:val="00352CE1"/>
    <w:rsid w:val="003534E7"/>
    <w:rsid w:val="00353F8A"/>
    <w:rsid w:val="00355A8F"/>
    <w:rsid w:val="00355E2C"/>
    <w:rsid w:val="0035640C"/>
    <w:rsid w:val="00357471"/>
    <w:rsid w:val="00357717"/>
    <w:rsid w:val="00357753"/>
    <w:rsid w:val="00357C7B"/>
    <w:rsid w:val="00360508"/>
    <w:rsid w:val="00360CB6"/>
    <w:rsid w:val="00360DC7"/>
    <w:rsid w:val="00361007"/>
    <w:rsid w:val="00361576"/>
    <w:rsid w:val="0036217D"/>
    <w:rsid w:val="00362544"/>
    <w:rsid w:val="003628FE"/>
    <w:rsid w:val="003641B6"/>
    <w:rsid w:val="00364FA3"/>
    <w:rsid w:val="00365154"/>
    <w:rsid w:val="00365B49"/>
    <w:rsid w:val="0036607A"/>
    <w:rsid w:val="00366483"/>
    <w:rsid w:val="00366493"/>
    <w:rsid w:val="00366925"/>
    <w:rsid w:val="00366932"/>
    <w:rsid w:val="0037010E"/>
    <w:rsid w:val="003702C2"/>
    <w:rsid w:val="00370AB3"/>
    <w:rsid w:val="00370E25"/>
    <w:rsid w:val="0037115A"/>
    <w:rsid w:val="0037260D"/>
    <w:rsid w:val="0037344D"/>
    <w:rsid w:val="00373864"/>
    <w:rsid w:val="00373C41"/>
    <w:rsid w:val="00373CC6"/>
    <w:rsid w:val="00373FD2"/>
    <w:rsid w:val="0037426F"/>
    <w:rsid w:val="00374418"/>
    <w:rsid w:val="003747A2"/>
    <w:rsid w:val="003749BD"/>
    <w:rsid w:val="00375494"/>
    <w:rsid w:val="0037570F"/>
    <w:rsid w:val="00375D2B"/>
    <w:rsid w:val="00376041"/>
    <w:rsid w:val="00376547"/>
    <w:rsid w:val="003765EA"/>
    <w:rsid w:val="003766EF"/>
    <w:rsid w:val="00376FBD"/>
    <w:rsid w:val="00377601"/>
    <w:rsid w:val="0037787E"/>
    <w:rsid w:val="00377ACB"/>
    <w:rsid w:val="00377C5B"/>
    <w:rsid w:val="00380A92"/>
    <w:rsid w:val="00381046"/>
    <w:rsid w:val="003810BA"/>
    <w:rsid w:val="003816B1"/>
    <w:rsid w:val="003818EE"/>
    <w:rsid w:val="00381B2B"/>
    <w:rsid w:val="00382964"/>
    <w:rsid w:val="00382AC5"/>
    <w:rsid w:val="003836B2"/>
    <w:rsid w:val="0038390B"/>
    <w:rsid w:val="00383A0F"/>
    <w:rsid w:val="00383B7D"/>
    <w:rsid w:val="00383DF9"/>
    <w:rsid w:val="00383E4A"/>
    <w:rsid w:val="0038449C"/>
    <w:rsid w:val="003844D0"/>
    <w:rsid w:val="00384610"/>
    <w:rsid w:val="00384BCB"/>
    <w:rsid w:val="00384E61"/>
    <w:rsid w:val="0038549D"/>
    <w:rsid w:val="003856D3"/>
    <w:rsid w:val="00385871"/>
    <w:rsid w:val="003865F3"/>
    <w:rsid w:val="00386B38"/>
    <w:rsid w:val="0038740C"/>
    <w:rsid w:val="00387FC0"/>
    <w:rsid w:val="003909B9"/>
    <w:rsid w:val="003909BD"/>
    <w:rsid w:val="0039129E"/>
    <w:rsid w:val="00391761"/>
    <w:rsid w:val="00391908"/>
    <w:rsid w:val="00392002"/>
    <w:rsid w:val="0039238F"/>
    <w:rsid w:val="003934C1"/>
    <w:rsid w:val="00393688"/>
    <w:rsid w:val="003947ED"/>
    <w:rsid w:val="00394C1B"/>
    <w:rsid w:val="00394DC2"/>
    <w:rsid w:val="00394F4D"/>
    <w:rsid w:val="00395075"/>
    <w:rsid w:val="00395F60"/>
    <w:rsid w:val="0039601A"/>
    <w:rsid w:val="003960CA"/>
    <w:rsid w:val="003962BD"/>
    <w:rsid w:val="003969B1"/>
    <w:rsid w:val="0039722D"/>
    <w:rsid w:val="00397534"/>
    <w:rsid w:val="003A1081"/>
    <w:rsid w:val="003A1930"/>
    <w:rsid w:val="003A2AD6"/>
    <w:rsid w:val="003A2AE4"/>
    <w:rsid w:val="003A2D49"/>
    <w:rsid w:val="003A31B6"/>
    <w:rsid w:val="003A3463"/>
    <w:rsid w:val="003A34FF"/>
    <w:rsid w:val="003A3660"/>
    <w:rsid w:val="003A4FF3"/>
    <w:rsid w:val="003A5370"/>
    <w:rsid w:val="003A5D8B"/>
    <w:rsid w:val="003A60E9"/>
    <w:rsid w:val="003A6208"/>
    <w:rsid w:val="003A6706"/>
    <w:rsid w:val="003A74CA"/>
    <w:rsid w:val="003A7622"/>
    <w:rsid w:val="003A7664"/>
    <w:rsid w:val="003A767F"/>
    <w:rsid w:val="003A7AE5"/>
    <w:rsid w:val="003B0389"/>
    <w:rsid w:val="003B142B"/>
    <w:rsid w:val="003B1A02"/>
    <w:rsid w:val="003B1FE1"/>
    <w:rsid w:val="003B250A"/>
    <w:rsid w:val="003B286F"/>
    <w:rsid w:val="003B2F0D"/>
    <w:rsid w:val="003B2F30"/>
    <w:rsid w:val="003B31D8"/>
    <w:rsid w:val="003B3D2F"/>
    <w:rsid w:val="003B543E"/>
    <w:rsid w:val="003B59EA"/>
    <w:rsid w:val="003B64B8"/>
    <w:rsid w:val="003B70BC"/>
    <w:rsid w:val="003B765E"/>
    <w:rsid w:val="003B78CF"/>
    <w:rsid w:val="003B7B2A"/>
    <w:rsid w:val="003C0AE9"/>
    <w:rsid w:val="003C2E3D"/>
    <w:rsid w:val="003C3644"/>
    <w:rsid w:val="003C4056"/>
    <w:rsid w:val="003C4A99"/>
    <w:rsid w:val="003C5E55"/>
    <w:rsid w:val="003C6068"/>
    <w:rsid w:val="003C65E1"/>
    <w:rsid w:val="003C6B19"/>
    <w:rsid w:val="003C6C4F"/>
    <w:rsid w:val="003C6EDF"/>
    <w:rsid w:val="003C73FB"/>
    <w:rsid w:val="003C74E1"/>
    <w:rsid w:val="003C7734"/>
    <w:rsid w:val="003C794C"/>
    <w:rsid w:val="003D1CDC"/>
    <w:rsid w:val="003D2128"/>
    <w:rsid w:val="003D3AB3"/>
    <w:rsid w:val="003D3D67"/>
    <w:rsid w:val="003D3D83"/>
    <w:rsid w:val="003D423B"/>
    <w:rsid w:val="003D4419"/>
    <w:rsid w:val="003D5827"/>
    <w:rsid w:val="003D58A1"/>
    <w:rsid w:val="003D6552"/>
    <w:rsid w:val="003D65DF"/>
    <w:rsid w:val="003D6D3E"/>
    <w:rsid w:val="003D70E0"/>
    <w:rsid w:val="003D71D0"/>
    <w:rsid w:val="003D7218"/>
    <w:rsid w:val="003D7418"/>
    <w:rsid w:val="003D7866"/>
    <w:rsid w:val="003D7B9F"/>
    <w:rsid w:val="003E002B"/>
    <w:rsid w:val="003E027B"/>
    <w:rsid w:val="003E0A6B"/>
    <w:rsid w:val="003E0D10"/>
    <w:rsid w:val="003E0DB8"/>
    <w:rsid w:val="003E0F57"/>
    <w:rsid w:val="003E1690"/>
    <w:rsid w:val="003E16C3"/>
    <w:rsid w:val="003E1E64"/>
    <w:rsid w:val="003E2449"/>
    <w:rsid w:val="003E2478"/>
    <w:rsid w:val="003E278A"/>
    <w:rsid w:val="003E34FE"/>
    <w:rsid w:val="003E368F"/>
    <w:rsid w:val="003E3988"/>
    <w:rsid w:val="003E39D8"/>
    <w:rsid w:val="003E3B0C"/>
    <w:rsid w:val="003E3D36"/>
    <w:rsid w:val="003E3EE6"/>
    <w:rsid w:val="003E4498"/>
    <w:rsid w:val="003E45E7"/>
    <w:rsid w:val="003E4A1D"/>
    <w:rsid w:val="003E4A77"/>
    <w:rsid w:val="003E5248"/>
    <w:rsid w:val="003E59B5"/>
    <w:rsid w:val="003E5E36"/>
    <w:rsid w:val="003E6482"/>
    <w:rsid w:val="003E7F64"/>
    <w:rsid w:val="003F06CE"/>
    <w:rsid w:val="003F0B19"/>
    <w:rsid w:val="003F0BAB"/>
    <w:rsid w:val="003F0DA2"/>
    <w:rsid w:val="003F0E62"/>
    <w:rsid w:val="003F2186"/>
    <w:rsid w:val="003F2651"/>
    <w:rsid w:val="003F285F"/>
    <w:rsid w:val="003F2E75"/>
    <w:rsid w:val="003F3258"/>
    <w:rsid w:val="003F3DB0"/>
    <w:rsid w:val="003F4460"/>
    <w:rsid w:val="003F4BC3"/>
    <w:rsid w:val="003F5CE1"/>
    <w:rsid w:val="003F5F77"/>
    <w:rsid w:val="003F6018"/>
    <w:rsid w:val="003F63CB"/>
    <w:rsid w:val="003F668D"/>
    <w:rsid w:val="003F6EAC"/>
    <w:rsid w:val="003F71C0"/>
    <w:rsid w:val="003F7481"/>
    <w:rsid w:val="003F76B5"/>
    <w:rsid w:val="003F786B"/>
    <w:rsid w:val="003F7AAD"/>
    <w:rsid w:val="003F7B6A"/>
    <w:rsid w:val="003F7CF3"/>
    <w:rsid w:val="0040001D"/>
    <w:rsid w:val="004005E3"/>
    <w:rsid w:val="004007B2"/>
    <w:rsid w:val="00400BAD"/>
    <w:rsid w:val="0040116A"/>
    <w:rsid w:val="0040158A"/>
    <w:rsid w:val="00402090"/>
    <w:rsid w:val="00402520"/>
    <w:rsid w:val="00402B61"/>
    <w:rsid w:val="00403180"/>
    <w:rsid w:val="004032A7"/>
    <w:rsid w:val="00404583"/>
    <w:rsid w:val="00404959"/>
    <w:rsid w:val="00404C40"/>
    <w:rsid w:val="00404D3A"/>
    <w:rsid w:val="00405DF2"/>
    <w:rsid w:val="00406212"/>
    <w:rsid w:val="00407820"/>
    <w:rsid w:val="00410092"/>
    <w:rsid w:val="00410571"/>
    <w:rsid w:val="00410A5C"/>
    <w:rsid w:val="004114B7"/>
    <w:rsid w:val="004114B9"/>
    <w:rsid w:val="00411DD3"/>
    <w:rsid w:val="004120EF"/>
    <w:rsid w:val="00413400"/>
    <w:rsid w:val="0041377F"/>
    <w:rsid w:val="00414994"/>
    <w:rsid w:val="004158AC"/>
    <w:rsid w:val="004163C8"/>
    <w:rsid w:val="004165EC"/>
    <w:rsid w:val="004170B7"/>
    <w:rsid w:val="0041735A"/>
    <w:rsid w:val="00417699"/>
    <w:rsid w:val="00417A81"/>
    <w:rsid w:val="00417B1A"/>
    <w:rsid w:val="00417B9B"/>
    <w:rsid w:val="00417DD8"/>
    <w:rsid w:val="0042052B"/>
    <w:rsid w:val="00421A73"/>
    <w:rsid w:val="00422B77"/>
    <w:rsid w:val="00422F67"/>
    <w:rsid w:val="00423F69"/>
    <w:rsid w:val="004241A2"/>
    <w:rsid w:val="00424483"/>
    <w:rsid w:val="0042490B"/>
    <w:rsid w:val="00424B85"/>
    <w:rsid w:val="004250B0"/>
    <w:rsid w:val="004258D0"/>
    <w:rsid w:val="00425A62"/>
    <w:rsid w:val="00425C1E"/>
    <w:rsid w:val="004260F8"/>
    <w:rsid w:val="00426AFC"/>
    <w:rsid w:val="00426E55"/>
    <w:rsid w:val="00427E13"/>
    <w:rsid w:val="00427ED0"/>
    <w:rsid w:val="00427F0E"/>
    <w:rsid w:val="00427F5A"/>
    <w:rsid w:val="0043012E"/>
    <w:rsid w:val="0043023F"/>
    <w:rsid w:val="0043096C"/>
    <w:rsid w:val="004309A9"/>
    <w:rsid w:val="00430B2C"/>
    <w:rsid w:val="00430C14"/>
    <w:rsid w:val="00430C7E"/>
    <w:rsid w:val="00430DB4"/>
    <w:rsid w:val="00430E81"/>
    <w:rsid w:val="004311B0"/>
    <w:rsid w:val="00431950"/>
    <w:rsid w:val="00432566"/>
    <w:rsid w:val="00432678"/>
    <w:rsid w:val="004337EC"/>
    <w:rsid w:val="00433829"/>
    <w:rsid w:val="00433D9D"/>
    <w:rsid w:val="00433FA5"/>
    <w:rsid w:val="00434BE0"/>
    <w:rsid w:val="00434E7A"/>
    <w:rsid w:val="0043517E"/>
    <w:rsid w:val="0043520C"/>
    <w:rsid w:val="0043530F"/>
    <w:rsid w:val="004354D4"/>
    <w:rsid w:val="0043565E"/>
    <w:rsid w:val="004357D2"/>
    <w:rsid w:val="00435B26"/>
    <w:rsid w:val="00435DCA"/>
    <w:rsid w:val="0043636A"/>
    <w:rsid w:val="004363E5"/>
    <w:rsid w:val="0043652C"/>
    <w:rsid w:val="00436A99"/>
    <w:rsid w:val="00436AD5"/>
    <w:rsid w:val="004377E7"/>
    <w:rsid w:val="00437AEF"/>
    <w:rsid w:val="00437E39"/>
    <w:rsid w:val="0044027D"/>
    <w:rsid w:val="004406AF"/>
    <w:rsid w:val="00440A09"/>
    <w:rsid w:val="00440D1E"/>
    <w:rsid w:val="00441F4E"/>
    <w:rsid w:val="00442EBD"/>
    <w:rsid w:val="00443000"/>
    <w:rsid w:val="00444DE0"/>
    <w:rsid w:val="0044537E"/>
    <w:rsid w:val="004460CC"/>
    <w:rsid w:val="00446B18"/>
    <w:rsid w:val="004473F5"/>
    <w:rsid w:val="00447A18"/>
    <w:rsid w:val="004514A5"/>
    <w:rsid w:val="004514BF"/>
    <w:rsid w:val="00451D40"/>
    <w:rsid w:val="004522BA"/>
    <w:rsid w:val="00453988"/>
    <w:rsid w:val="00453E93"/>
    <w:rsid w:val="00454009"/>
    <w:rsid w:val="00454341"/>
    <w:rsid w:val="0045443D"/>
    <w:rsid w:val="00455A36"/>
    <w:rsid w:val="004562F1"/>
    <w:rsid w:val="004565EE"/>
    <w:rsid w:val="00456B6D"/>
    <w:rsid w:val="00456BC4"/>
    <w:rsid w:val="00456CA6"/>
    <w:rsid w:val="00457012"/>
    <w:rsid w:val="004574EC"/>
    <w:rsid w:val="00457E48"/>
    <w:rsid w:val="004602C2"/>
    <w:rsid w:val="004604F0"/>
    <w:rsid w:val="004606D7"/>
    <w:rsid w:val="004608BB"/>
    <w:rsid w:val="004618AD"/>
    <w:rsid w:val="004619AF"/>
    <w:rsid w:val="004620E6"/>
    <w:rsid w:val="00462182"/>
    <w:rsid w:val="00462C86"/>
    <w:rsid w:val="00462EED"/>
    <w:rsid w:val="00462F1E"/>
    <w:rsid w:val="00463224"/>
    <w:rsid w:val="004633B1"/>
    <w:rsid w:val="00463F63"/>
    <w:rsid w:val="00464080"/>
    <w:rsid w:val="00464235"/>
    <w:rsid w:val="004644B0"/>
    <w:rsid w:val="004646F6"/>
    <w:rsid w:val="00464793"/>
    <w:rsid w:val="004652A5"/>
    <w:rsid w:val="00465905"/>
    <w:rsid w:val="004660B6"/>
    <w:rsid w:val="00466731"/>
    <w:rsid w:val="00466956"/>
    <w:rsid w:val="00467B98"/>
    <w:rsid w:val="00467BCF"/>
    <w:rsid w:val="00470018"/>
    <w:rsid w:val="0047136A"/>
    <w:rsid w:val="00471639"/>
    <w:rsid w:val="00472041"/>
    <w:rsid w:val="004724AC"/>
    <w:rsid w:val="0047298A"/>
    <w:rsid w:val="004737EA"/>
    <w:rsid w:val="00474891"/>
    <w:rsid w:val="0047513D"/>
    <w:rsid w:val="00475338"/>
    <w:rsid w:val="004755F5"/>
    <w:rsid w:val="004759BC"/>
    <w:rsid w:val="00475E20"/>
    <w:rsid w:val="00475F6F"/>
    <w:rsid w:val="004763C1"/>
    <w:rsid w:val="0047693D"/>
    <w:rsid w:val="0048021F"/>
    <w:rsid w:val="00480328"/>
    <w:rsid w:val="00480A12"/>
    <w:rsid w:val="00480B53"/>
    <w:rsid w:val="00481198"/>
    <w:rsid w:val="0048195A"/>
    <w:rsid w:val="00481B9E"/>
    <w:rsid w:val="00481C43"/>
    <w:rsid w:val="00481C54"/>
    <w:rsid w:val="0048212B"/>
    <w:rsid w:val="004826A8"/>
    <w:rsid w:val="0048272D"/>
    <w:rsid w:val="00482C75"/>
    <w:rsid w:val="00482D53"/>
    <w:rsid w:val="004838A3"/>
    <w:rsid w:val="004839C2"/>
    <w:rsid w:val="004843FF"/>
    <w:rsid w:val="0048442A"/>
    <w:rsid w:val="0048455D"/>
    <w:rsid w:val="00484A25"/>
    <w:rsid w:val="00485048"/>
    <w:rsid w:val="004853E3"/>
    <w:rsid w:val="004858AE"/>
    <w:rsid w:val="00485D76"/>
    <w:rsid w:val="0048624F"/>
    <w:rsid w:val="00486336"/>
    <w:rsid w:val="00487FB4"/>
    <w:rsid w:val="00490806"/>
    <w:rsid w:val="0049087B"/>
    <w:rsid w:val="00490FC8"/>
    <w:rsid w:val="00491710"/>
    <w:rsid w:val="00491E2C"/>
    <w:rsid w:val="00491E64"/>
    <w:rsid w:val="004939C0"/>
    <w:rsid w:val="00493DD2"/>
    <w:rsid w:val="0049579F"/>
    <w:rsid w:val="00496232"/>
    <w:rsid w:val="004962A5"/>
    <w:rsid w:val="00496302"/>
    <w:rsid w:val="0049657E"/>
    <w:rsid w:val="00496B28"/>
    <w:rsid w:val="00496F20"/>
    <w:rsid w:val="00497537"/>
    <w:rsid w:val="0049788A"/>
    <w:rsid w:val="004A057A"/>
    <w:rsid w:val="004A08F2"/>
    <w:rsid w:val="004A09EB"/>
    <w:rsid w:val="004A0ACE"/>
    <w:rsid w:val="004A1016"/>
    <w:rsid w:val="004A19F6"/>
    <w:rsid w:val="004A1EC3"/>
    <w:rsid w:val="004A2086"/>
    <w:rsid w:val="004A2604"/>
    <w:rsid w:val="004A2D84"/>
    <w:rsid w:val="004A3FA6"/>
    <w:rsid w:val="004A424E"/>
    <w:rsid w:val="004A44F9"/>
    <w:rsid w:val="004A4B8B"/>
    <w:rsid w:val="004A4C09"/>
    <w:rsid w:val="004A512D"/>
    <w:rsid w:val="004A5594"/>
    <w:rsid w:val="004A581D"/>
    <w:rsid w:val="004A5BD3"/>
    <w:rsid w:val="004A609D"/>
    <w:rsid w:val="004A684E"/>
    <w:rsid w:val="004A6AD3"/>
    <w:rsid w:val="004A74D4"/>
    <w:rsid w:val="004A794C"/>
    <w:rsid w:val="004B0216"/>
    <w:rsid w:val="004B0A2D"/>
    <w:rsid w:val="004B0DF3"/>
    <w:rsid w:val="004B14F4"/>
    <w:rsid w:val="004B165F"/>
    <w:rsid w:val="004B18EC"/>
    <w:rsid w:val="004B199D"/>
    <w:rsid w:val="004B1B15"/>
    <w:rsid w:val="004B1BA3"/>
    <w:rsid w:val="004B27BF"/>
    <w:rsid w:val="004B2825"/>
    <w:rsid w:val="004B2F0F"/>
    <w:rsid w:val="004B2FCA"/>
    <w:rsid w:val="004B32C0"/>
    <w:rsid w:val="004B36D2"/>
    <w:rsid w:val="004B36E5"/>
    <w:rsid w:val="004B39B4"/>
    <w:rsid w:val="004B440E"/>
    <w:rsid w:val="004B4725"/>
    <w:rsid w:val="004B480B"/>
    <w:rsid w:val="004B489B"/>
    <w:rsid w:val="004B4D10"/>
    <w:rsid w:val="004B4E57"/>
    <w:rsid w:val="004B50C7"/>
    <w:rsid w:val="004B5F2F"/>
    <w:rsid w:val="004B63F5"/>
    <w:rsid w:val="004B69C5"/>
    <w:rsid w:val="004B779F"/>
    <w:rsid w:val="004B78D7"/>
    <w:rsid w:val="004B7EF0"/>
    <w:rsid w:val="004B7F17"/>
    <w:rsid w:val="004C0BCF"/>
    <w:rsid w:val="004C10AD"/>
    <w:rsid w:val="004C14AF"/>
    <w:rsid w:val="004C1801"/>
    <w:rsid w:val="004C1897"/>
    <w:rsid w:val="004C2387"/>
    <w:rsid w:val="004C240C"/>
    <w:rsid w:val="004C24A4"/>
    <w:rsid w:val="004C2508"/>
    <w:rsid w:val="004C26FA"/>
    <w:rsid w:val="004C2FDA"/>
    <w:rsid w:val="004C35FC"/>
    <w:rsid w:val="004C4653"/>
    <w:rsid w:val="004C4A28"/>
    <w:rsid w:val="004C536A"/>
    <w:rsid w:val="004C5638"/>
    <w:rsid w:val="004C6B69"/>
    <w:rsid w:val="004C6CA5"/>
    <w:rsid w:val="004C7754"/>
    <w:rsid w:val="004C77C4"/>
    <w:rsid w:val="004C78F1"/>
    <w:rsid w:val="004C7A1D"/>
    <w:rsid w:val="004C7BD3"/>
    <w:rsid w:val="004C7D4B"/>
    <w:rsid w:val="004D0100"/>
    <w:rsid w:val="004D030D"/>
    <w:rsid w:val="004D060D"/>
    <w:rsid w:val="004D17B0"/>
    <w:rsid w:val="004D21A1"/>
    <w:rsid w:val="004D2439"/>
    <w:rsid w:val="004D25E1"/>
    <w:rsid w:val="004D2BB2"/>
    <w:rsid w:val="004D2D64"/>
    <w:rsid w:val="004D2FBC"/>
    <w:rsid w:val="004D32BB"/>
    <w:rsid w:val="004D3826"/>
    <w:rsid w:val="004D3CAE"/>
    <w:rsid w:val="004D46A6"/>
    <w:rsid w:val="004D5220"/>
    <w:rsid w:val="004D560A"/>
    <w:rsid w:val="004D6E3B"/>
    <w:rsid w:val="004D72FA"/>
    <w:rsid w:val="004D7510"/>
    <w:rsid w:val="004D78EA"/>
    <w:rsid w:val="004E082B"/>
    <w:rsid w:val="004E12C2"/>
    <w:rsid w:val="004E1474"/>
    <w:rsid w:val="004E1774"/>
    <w:rsid w:val="004E197E"/>
    <w:rsid w:val="004E2080"/>
    <w:rsid w:val="004E2EA6"/>
    <w:rsid w:val="004E3DBA"/>
    <w:rsid w:val="004E3F0B"/>
    <w:rsid w:val="004E4456"/>
    <w:rsid w:val="004E57E4"/>
    <w:rsid w:val="004E5AE1"/>
    <w:rsid w:val="004E5AFB"/>
    <w:rsid w:val="004E5DF9"/>
    <w:rsid w:val="004E650A"/>
    <w:rsid w:val="004E6C34"/>
    <w:rsid w:val="004E6E47"/>
    <w:rsid w:val="004E756D"/>
    <w:rsid w:val="004E7648"/>
    <w:rsid w:val="004E7856"/>
    <w:rsid w:val="004E7B6F"/>
    <w:rsid w:val="004E7CCF"/>
    <w:rsid w:val="004E7E36"/>
    <w:rsid w:val="004E7F72"/>
    <w:rsid w:val="004F05CA"/>
    <w:rsid w:val="004F1666"/>
    <w:rsid w:val="004F1A4B"/>
    <w:rsid w:val="004F1CD8"/>
    <w:rsid w:val="004F2653"/>
    <w:rsid w:val="004F2C4A"/>
    <w:rsid w:val="004F2CF3"/>
    <w:rsid w:val="004F2EDA"/>
    <w:rsid w:val="004F3267"/>
    <w:rsid w:val="004F328D"/>
    <w:rsid w:val="004F3B1E"/>
    <w:rsid w:val="004F3FF1"/>
    <w:rsid w:val="004F4B9A"/>
    <w:rsid w:val="004F5128"/>
    <w:rsid w:val="004F53D2"/>
    <w:rsid w:val="004F55AB"/>
    <w:rsid w:val="004F5723"/>
    <w:rsid w:val="004F648E"/>
    <w:rsid w:val="004F6716"/>
    <w:rsid w:val="004F68F2"/>
    <w:rsid w:val="004F6917"/>
    <w:rsid w:val="004F6BEB"/>
    <w:rsid w:val="004F7556"/>
    <w:rsid w:val="004F7AC1"/>
    <w:rsid w:val="004F7F9C"/>
    <w:rsid w:val="00500301"/>
    <w:rsid w:val="00500344"/>
    <w:rsid w:val="00501230"/>
    <w:rsid w:val="00501578"/>
    <w:rsid w:val="005016B4"/>
    <w:rsid w:val="005017A8"/>
    <w:rsid w:val="00502994"/>
    <w:rsid w:val="005030F3"/>
    <w:rsid w:val="0050364B"/>
    <w:rsid w:val="0050399B"/>
    <w:rsid w:val="00504028"/>
    <w:rsid w:val="00504378"/>
    <w:rsid w:val="0050461A"/>
    <w:rsid w:val="00504799"/>
    <w:rsid w:val="005047D3"/>
    <w:rsid w:val="00505D34"/>
    <w:rsid w:val="005066A8"/>
    <w:rsid w:val="0050684C"/>
    <w:rsid w:val="005073D8"/>
    <w:rsid w:val="00507964"/>
    <w:rsid w:val="00510B90"/>
    <w:rsid w:val="00510CC7"/>
    <w:rsid w:val="00510F22"/>
    <w:rsid w:val="005113AF"/>
    <w:rsid w:val="00511430"/>
    <w:rsid w:val="00511607"/>
    <w:rsid w:val="00511AFC"/>
    <w:rsid w:val="005131EC"/>
    <w:rsid w:val="0051432F"/>
    <w:rsid w:val="0051462D"/>
    <w:rsid w:val="00514D98"/>
    <w:rsid w:val="005150D0"/>
    <w:rsid w:val="00515C4A"/>
    <w:rsid w:val="00515D1E"/>
    <w:rsid w:val="00515F6C"/>
    <w:rsid w:val="00516CF9"/>
    <w:rsid w:val="0051726A"/>
    <w:rsid w:val="00520659"/>
    <w:rsid w:val="0052096B"/>
    <w:rsid w:val="00521077"/>
    <w:rsid w:val="005218F2"/>
    <w:rsid w:val="00521F2F"/>
    <w:rsid w:val="00522542"/>
    <w:rsid w:val="00522BAF"/>
    <w:rsid w:val="00522BD3"/>
    <w:rsid w:val="00522DC1"/>
    <w:rsid w:val="005233CE"/>
    <w:rsid w:val="005234D1"/>
    <w:rsid w:val="0052376E"/>
    <w:rsid w:val="00523F0A"/>
    <w:rsid w:val="00524A4E"/>
    <w:rsid w:val="00524A82"/>
    <w:rsid w:val="00524CAC"/>
    <w:rsid w:val="0052525D"/>
    <w:rsid w:val="00525443"/>
    <w:rsid w:val="00525705"/>
    <w:rsid w:val="00525AD5"/>
    <w:rsid w:val="0052686A"/>
    <w:rsid w:val="0052691D"/>
    <w:rsid w:val="00530472"/>
    <w:rsid w:val="00530939"/>
    <w:rsid w:val="00530CAC"/>
    <w:rsid w:val="00530F21"/>
    <w:rsid w:val="005311C7"/>
    <w:rsid w:val="00531503"/>
    <w:rsid w:val="00532793"/>
    <w:rsid w:val="00532822"/>
    <w:rsid w:val="00532AF8"/>
    <w:rsid w:val="00532EBE"/>
    <w:rsid w:val="005330BC"/>
    <w:rsid w:val="00533EC4"/>
    <w:rsid w:val="0053401D"/>
    <w:rsid w:val="0053408E"/>
    <w:rsid w:val="005346F8"/>
    <w:rsid w:val="00534DA6"/>
    <w:rsid w:val="0053530C"/>
    <w:rsid w:val="0053570A"/>
    <w:rsid w:val="00535F00"/>
    <w:rsid w:val="00536A48"/>
    <w:rsid w:val="00537FBC"/>
    <w:rsid w:val="0054014A"/>
    <w:rsid w:val="00540411"/>
    <w:rsid w:val="00540529"/>
    <w:rsid w:val="00540832"/>
    <w:rsid w:val="00540CED"/>
    <w:rsid w:val="0054103F"/>
    <w:rsid w:val="005414D5"/>
    <w:rsid w:val="0054202C"/>
    <w:rsid w:val="005429CF"/>
    <w:rsid w:val="00542AF2"/>
    <w:rsid w:val="0054375D"/>
    <w:rsid w:val="0054457E"/>
    <w:rsid w:val="00544708"/>
    <w:rsid w:val="00545490"/>
    <w:rsid w:val="00545676"/>
    <w:rsid w:val="00545860"/>
    <w:rsid w:val="00546276"/>
    <w:rsid w:val="00546A71"/>
    <w:rsid w:val="00546B3A"/>
    <w:rsid w:val="0054736D"/>
    <w:rsid w:val="005473E1"/>
    <w:rsid w:val="0054750F"/>
    <w:rsid w:val="00551B99"/>
    <w:rsid w:val="00551CB0"/>
    <w:rsid w:val="005520C6"/>
    <w:rsid w:val="00552299"/>
    <w:rsid w:val="00552384"/>
    <w:rsid w:val="005527F5"/>
    <w:rsid w:val="0055306B"/>
    <w:rsid w:val="00553198"/>
    <w:rsid w:val="0055372E"/>
    <w:rsid w:val="00553BAB"/>
    <w:rsid w:val="005544C8"/>
    <w:rsid w:val="005548E0"/>
    <w:rsid w:val="00554A40"/>
    <w:rsid w:val="00554A60"/>
    <w:rsid w:val="00554E3C"/>
    <w:rsid w:val="00555580"/>
    <w:rsid w:val="00555583"/>
    <w:rsid w:val="00555675"/>
    <w:rsid w:val="005559FD"/>
    <w:rsid w:val="00556027"/>
    <w:rsid w:val="00556756"/>
    <w:rsid w:val="00557161"/>
    <w:rsid w:val="00557202"/>
    <w:rsid w:val="005574C4"/>
    <w:rsid w:val="0055774A"/>
    <w:rsid w:val="005578AF"/>
    <w:rsid w:val="00557DF8"/>
    <w:rsid w:val="00557F82"/>
    <w:rsid w:val="00560940"/>
    <w:rsid w:val="005610ED"/>
    <w:rsid w:val="005617AB"/>
    <w:rsid w:val="00561E0C"/>
    <w:rsid w:val="00561F9D"/>
    <w:rsid w:val="005621B4"/>
    <w:rsid w:val="00562243"/>
    <w:rsid w:val="00562CC6"/>
    <w:rsid w:val="00562EB9"/>
    <w:rsid w:val="0056362F"/>
    <w:rsid w:val="005636FC"/>
    <w:rsid w:val="0056420D"/>
    <w:rsid w:val="005648DE"/>
    <w:rsid w:val="005650E8"/>
    <w:rsid w:val="005656CA"/>
    <w:rsid w:val="005657A7"/>
    <w:rsid w:val="00565878"/>
    <w:rsid w:val="00565DD0"/>
    <w:rsid w:val="005664A8"/>
    <w:rsid w:val="0056709C"/>
    <w:rsid w:val="005674D9"/>
    <w:rsid w:val="00567BDA"/>
    <w:rsid w:val="00567F3A"/>
    <w:rsid w:val="00570319"/>
    <w:rsid w:val="005705D9"/>
    <w:rsid w:val="00571B95"/>
    <w:rsid w:val="00572D9C"/>
    <w:rsid w:val="005730D0"/>
    <w:rsid w:val="00573C4D"/>
    <w:rsid w:val="00573DDA"/>
    <w:rsid w:val="00574350"/>
    <w:rsid w:val="005743B6"/>
    <w:rsid w:val="00574A0C"/>
    <w:rsid w:val="00574D61"/>
    <w:rsid w:val="005752D9"/>
    <w:rsid w:val="005752E4"/>
    <w:rsid w:val="00575D2B"/>
    <w:rsid w:val="00577E96"/>
    <w:rsid w:val="00580494"/>
    <w:rsid w:val="005812A6"/>
    <w:rsid w:val="005815C5"/>
    <w:rsid w:val="00581770"/>
    <w:rsid w:val="005820A2"/>
    <w:rsid w:val="005827B2"/>
    <w:rsid w:val="00582A70"/>
    <w:rsid w:val="00582B58"/>
    <w:rsid w:val="00582E2C"/>
    <w:rsid w:val="00583C4D"/>
    <w:rsid w:val="00584214"/>
    <w:rsid w:val="00584CF4"/>
    <w:rsid w:val="005852DF"/>
    <w:rsid w:val="005857B1"/>
    <w:rsid w:val="00585B9C"/>
    <w:rsid w:val="005864F4"/>
    <w:rsid w:val="0058654C"/>
    <w:rsid w:val="00586A3A"/>
    <w:rsid w:val="00586A3D"/>
    <w:rsid w:val="00586B32"/>
    <w:rsid w:val="00586D69"/>
    <w:rsid w:val="005870FD"/>
    <w:rsid w:val="00587C5D"/>
    <w:rsid w:val="00587EE4"/>
    <w:rsid w:val="005905D6"/>
    <w:rsid w:val="0059082F"/>
    <w:rsid w:val="005908E3"/>
    <w:rsid w:val="00590C29"/>
    <w:rsid w:val="00590D72"/>
    <w:rsid w:val="005912A1"/>
    <w:rsid w:val="0059163B"/>
    <w:rsid w:val="00591D95"/>
    <w:rsid w:val="0059236F"/>
    <w:rsid w:val="00593A1B"/>
    <w:rsid w:val="00593DA0"/>
    <w:rsid w:val="00594466"/>
    <w:rsid w:val="00594C6A"/>
    <w:rsid w:val="005953B5"/>
    <w:rsid w:val="00595DD5"/>
    <w:rsid w:val="00595E94"/>
    <w:rsid w:val="00596088"/>
    <w:rsid w:val="0059673D"/>
    <w:rsid w:val="0059695E"/>
    <w:rsid w:val="00596A91"/>
    <w:rsid w:val="00597823"/>
    <w:rsid w:val="00597A1D"/>
    <w:rsid w:val="00597C77"/>
    <w:rsid w:val="005A02C9"/>
    <w:rsid w:val="005A0500"/>
    <w:rsid w:val="005A0B56"/>
    <w:rsid w:val="005A0C79"/>
    <w:rsid w:val="005A0CD2"/>
    <w:rsid w:val="005A0F6A"/>
    <w:rsid w:val="005A109D"/>
    <w:rsid w:val="005A10CF"/>
    <w:rsid w:val="005A1526"/>
    <w:rsid w:val="005A1827"/>
    <w:rsid w:val="005A1AB3"/>
    <w:rsid w:val="005A1F10"/>
    <w:rsid w:val="005A1F59"/>
    <w:rsid w:val="005A2A47"/>
    <w:rsid w:val="005A2A4D"/>
    <w:rsid w:val="005A31DE"/>
    <w:rsid w:val="005A3394"/>
    <w:rsid w:val="005A3C3A"/>
    <w:rsid w:val="005A416F"/>
    <w:rsid w:val="005A42D7"/>
    <w:rsid w:val="005A4462"/>
    <w:rsid w:val="005A4AFE"/>
    <w:rsid w:val="005A5297"/>
    <w:rsid w:val="005A58A4"/>
    <w:rsid w:val="005A5BD6"/>
    <w:rsid w:val="005A6097"/>
    <w:rsid w:val="005A6670"/>
    <w:rsid w:val="005A6873"/>
    <w:rsid w:val="005A6ACE"/>
    <w:rsid w:val="005A6AD5"/>
    <w:rsid w:val="005A6B8A"/>
    <w:rsid w:val="005A6BF4"/>
    <w:rsid w:val="005A6E0D"/>
    <w:rsid w:val="005A7B57"/>
    <w:rsid w:val="005A7E27"/>
    <w:rsid w:val="005B09E8"/>
    <w:rsid w:val="005B1938"/>
    <w:rsid w:val="005B2B19"/>
    <w:rsid w:val="005B2E8D"/>
    <w:rsid w:val="005B30BA"/>
    <w:rsid w:val="005B35AA"/>
    <w:rsid w:val="005B491B"/>
    <w:rsid w:val="005B4922"/>
    <w:rsid w:val="005B4B7E"/>
    <w:rsid w:val="005B52D1"/>
    <w:rsid w:val="005B5A7B"/>
    <w:rsid w:val="005B5E6D"/>
    <w:rsid w:val="005B5F72"/>
    <w:rsid w:val="005B6682"/>
    <w:rsid w:val="005B7324"/>
    <w:rsid w:val="005B75F0"/>
    <w:rsid w:val="005B7911"/>
    <w:rsid w:val="005B7931"/>
    <w:rsid w:val="005B7EB1"/>
    <w:rsid w:val="005C00CE"/>
    <w:rsid w:val="005C03C2"/>
    <w:rsid w:val="005C0A01"/>
    <w:rsid w:val="005C1126"/>
    <w:rsid w:val="005C12C6"/>
    <w:rsid w:val="005C1B5C"/>
    <w:rsid w:val="005C25A9"/>
    <w:rsid w:val="005C25FA"/>
    <w:rsid w:val="005C2745"/>
    <w:rsid w:val="005C2906"/>
    <w:rsid w:val="005C31B3"/>
    <w:rsid w:val="005C4B82"/>
    <w:rsid w:val="005C5051"/>
    <w:rsid w:val="005C5091"/>
    <w:rsid w:val="005C7959"/>
    <w:rsid w:val="005C7BF3"/>
    <w:rsid w:val="005C7C3C"/>
    <w:rsid w:val="005D00A0"/>
    <w:rsid w:val="005D01A5"/>
    <w:rsid w:val="005D0283"/>
    <w:rsid w:val="005D0E34"/>
    <w:rsid w:val="005D181B"/>
    <w:rsid w:val="005D1DA2"/>
    <w:rsid w:val="005D1E39"/>
    <w:rsid w:val="005D1E4C"/>
    <w:rsid w:val="005D2AB4"/>
    <w:rsid w:val="005D2DF0"/>
    <w:rsid w:val="005D4165"/>
    <w:rsid w:val="005D4524"/>
    <w:rsid w:val="005D4A0F"/>
    <w:rsid w:val="005D54B7"/>
    <w:rsid w:val="005D5687"/>
    <w:rsid w:val="005D5C93"/>
    <w:rsid w:val="005D5D7C"/>
    <w:rsid w:val="005D73F7"/>
    <w:rsid w:val="005D77F4"/>
    <w:rsid w:val="005D7B3F"/>
    <w:rsid w:val="005D7DA7"/>
    <w:rsid w:val="005D7DE0"/>
    <w:rsid w:val="005E04BB"/>
    <w:rsid w:val="005E0B18"/>
    <w:rsid w:val="005E0B9D"/>
    <w:rsid w:val="005E1588"/>
    <w:rsid w:val="005E1AA2"/>
    <w:rsid w:val="005E2CB8"/>
    <w:rsid w:val="005E2CF1"/>
    <w:rsid w:val="005E2F02"/>
    <w:rsid w:val="005E30F7"/>
    <w:rsid w:val="005E3A8C"/>
    <w:rsid w:val="005E3B98"/>
    <w:rsid w:val="005E3E2A"/>
    <w:rsid w:val="005E47D3"/>
    <w:rsid w:val="005E5898"/>
    <w:rsid w:val="005E5B06"/>
    <w:rsid w:val="005E5F57"/>
    <w:rsid w:val="005E610A"/>
    <w:rsid w:val="005E6627"/>
    <w:rsid w:val="005E7982"/>
    <w:rsid w:val="005E7A16"/>
    <w:rsid w:val="005E7D1F"/>
    <w:rsid w:val="005F042F"/>
    <w:rsid w:val="005F0B62"/>
    <w:rsid w:val="005F1189"/>
    <w:rsid w:val="005F1BEE"/>
    <w:rsid w:val="005F21C0"/>
    <w:rsid w:val="005F27A9"/>
    <w:rsid w:val="005F2A26"/>
    <w:rsid w:val="005F37FF"/>
    <w:rsid w:val="005F38FE"/>
    <w:rsid w:val="005F40CE"/>
    <w:rsid w:val="005F425A"/>
    <w:rsid w:val="005F4380"/>
    <w:rsid w:val="005F4594"/>
    <w:rsid w:val="005F5865"/>
    <w:rsid w:val="005F5B70"/>
    <w:rsid w:val="005F60C7"/>
    <w:rsid w:val="005F65E0"/>
    <w:rsid w:val="005F6A3C"/>
    <w:rsid w:val="005F6D9C"/>
    <w:rsid w:val="005F7790"/>
    <w:rsid w:val="005F7909"/>
    <w:rsid w:val="005F7A9F"/>
    <w:rsid w:val="005F7C16"/>
    <w:rsid w:val="005F7CEA"/>
    <w:rsid w:val="005F7EC6"/>
    <w:rsid w:val="00600110"/>
    <w:rsid w:val="006002E7"/>
    <w:rsid w:val="006003DA"/>
    <w:rsid w:val="00600983"/>
    <w:rsid w:val="006010F6"/>
    <w:rsid w:val="006013B5"/>
    <w:rsid w:val="00601750"/>
    <w:rsid w:val="00601A3E"/>
    <w:rsid w:val="00601FF1"/>
    <w:rsid w:val="00602C40"/>
    <w:rsid w:val="00602E70"/>
    <w:rsid w:val="0060310A"/>
    <w:rsid w:val="006033F9"/>
    <w:rsid w:val="0060365F"/>
    <w:rsid w:val="00604112"/>
    <w:rsid w:val="00605254"/>
    <w:rsid w:val="006055F8"/>
    <w:rsid w:val="006056B2"/>
    <w:rsid w:val="0060590E"/>
    <w:rsid w:val="006059D1"/>
    <w:rsid w:val="006064D8"/>
    <w:rsid w:val="006065E7"/>
    <w:rsid w:val="00607869"/>
    <w:rsid w:val="00607FD4"/>
    <w:rsid w:val="00610747"/>
    <w:rsid w:val="0061091A"/>
    <w:rsid w:val="006113BF"/>
    <w:rsid w:val="00612236"/>
    <w:rsid w:val="0061274D"/>
    <w:rsid w:val="0061333E"/>
    <w:rsid w:val="00613424"/>
    <w:rsid w:val="00613432"/>
    <w:rsid w:val="0061346C"/>
    <w:rsid w:val="00613A49"/>
    <w:rsid w:val="00613A94"/>
    <w:rsid w:val="0061437A"/>
    <w:rsid w:val="00614D94"/>
    <w:rsid w:val="00615909"/>
    <w:rsid w:val="00615F8A"/>
    <w:rsid w:val="006160E4"/>
    <w:rsid w:val="006166A0"/>
    <w:rsid w:val="00616752"/>
    <w:rsid w:val="00616B6D"/>
    <w:rsid w:val="00617390"/>
    <w:rsid w:val="00617480"/>
    <w:rsid w:val="0061754C"/>
    <w:rsid w:val="00620DEF"/>
    <w:rsid w:val="006215E2"/>
    <w:rsid w:val="00621FFE"/>
    <w:rsid w:val="006220A2"/>
    <w:rsid w:val="006228F0"/>
    <w:rsid w:val="00622F4B"/>
    <w:rsid w:val="00622F9A"/>
    <w:rsid w:val="0062348F"/>
    <w:rsid w:val="00623806"/>
    <w:rsid w:val="00623B18"/>
    <w:rsid w:val="006241A2"/>
    <w:rsid w:val="006246B2"/>
    <w:rsid w:val="00624DA6"/>
    <w:rsid w:val="0062525B"/>
    <w:rsid w:val="00625B0C"/>
    <w:rsid w:val="00625B62"/>
    <w:rsid w:val="00625DE0"/>
    <w:rsid w:val="00626ADF"/>
    <w:rsid w:val="006271C1"/>
    <w:rsid w:val="006271D8"/>
    <w:rsid w:val="00627730"/>
    <w:rsid w:val="00630B1E"/>
    <w:rsid w:val="00630BC4"/>
    <w:rsid w:val="00630D4E"/>
    <w:rsid w:val="00631098"/>
    <w:rsid w:val="006316AC"/>
    <w:rsid w:val="006316D4"/>
    <w:rsid w:val="006326E3"/>
    <w:rsid w:val="006338BA"/>
    <w:rsid w:val="0063397F"/>
    <w:rsid w:val="006339DC"/>
    <w:rsid w:val="00633B5D"/>
    <w:rsid w:val="00633E02"/>
    <w:rsid w:val="0063449E"/>
    <w:rsid w:val="00634E0C"/>
    <w:rsid w:val="006358F8"/>
    <w:rsid w:val="00635C33"/>
    <w:rsid w:val="00635D38"/>
    <w:rsid w:val="00635EF8"/>
    <w:rsid w:val="006360EC"/>
    <w:rsid w:val="00636883"/>
    <w:rsid w:val="00637181"/>
    <w:rsid w:val="0063786F"/>
    <w:rsid w:val="00637AB8"/>
    <w:rsid w:val="00640005"/>
    <w:rsid w:val="00640073"/>
    <w:rsid w:val="00640A2D"/>
    <w:rsid w:val="0064110B"/>
    <w:rsid w:val="00641493"/>
    <w:rsid w:val="00641AA9"/>
    <w:rsid w:val="00641D38"/>
    <w:rsid w:val="00642118"/>
    <w:rsid w:val="0064263C"/>
    <w:rsid w:val="006426D8"/>
    <w:rsid w:val="00642D06"/>
    <w:rsid w:val="00642F25"/>
    <w:rsid w:val="00643775"/>
    <w:rsid w:val="00643780"/>
    <w:rsid w:val="006439BC"/>
    <w:rsid w:val="00643FEE"/>
    <w:rsid w:val="006441DB"/>
    <w:rsid w:val="00644378"/>
    <w:rsid w:val="00644C7C"/>
    <w:rsid w:val="00645A85"/>
    <w:rsid w:val="00646F1B"/>
    <w:rsid w:val="00647304"/>
    <w:rsid w:val="00650FB3"/>
    <w:rsid w:val="00651D12"/>
    <w:rsid w:val="00651FD6"/>
    <w:rsid w:val="0065213F"/>
    <w:rsid w:val="00652450"/>
    <w:rsid w:val="0065288F"/>
    <w:rsid w:val="00652DE4"/>
    <w:rsid w:val="006536A2"/>
    <w:rsid w:val="006539EF"/>
    <w:rsid w:val="00653C30"/>
    <w:rsid w:val="00654140"/>
    <w:rsid w:val="006546ED"/>
    <w:rsid w:val="00654AE3"/>
    <w:rsid w:val="00654DA7"/>
    <w:rsid w:val="00654F0C"/>
    <w:rsid w:val="00655BCE"/>
    <w:rsid w:val="00655F60"/>
    <w:rsid w:val="006561CA"/>
    <w:rsid w:val="00656470"/>
    <w:rsid w:val="00656DDC"/>
    <w:rsid w:val="006571B3"/>
    <w:rsid w:val="00657BF0"/>
    <w:rsid w:val="00657F75"/>
    <w:rsid w:val="00660194"/>
    <w:rsid w:val="00660B71"/>
    <w:rsid w:val="0066120F"/>
    <w:rsid w:val="00661308"/>
    <w:rsid w:val="0066163A"/>
    <w:rsid w:val="0066210F"/>
    <w:rsid w:val="006623B1"/>
    <w:rsid w:val="00664900"/>
    <w:rsid w:val="00665101"/>
    <w:rsid w:val="00665D4F"/>
    <w:rsid w:val="00665E2E"/>
    <w:rsid w:val="00666120"/>
    <w:rsid w:val="0066631D"/>
    <w:rsid w:val="00666CA0"/>
    <w:rsid w:val="00666D86"/>
    <w:rsid w:val="00666DAF"/>
    <w:rsid w:val="00666DE6"/>
    <w:rsid w:val="006673A7"/>
    <w:rsid w:val="0066799B"/>
    <w:rsid w:val="00667F71"/>
    <w:rsid w:val="0067005D"/>
    <w:rsid w:val="00671247"/>
    <w:rsid w:val="0067144E"/>
    <w:rsid w:val="00672A4B"/>
    <w:rsid w:val="00672F65"/>
    <w:rsid w:val="006736BA"/>
    <w:rsid w:val="00673AEE"/>
    <w:rsid w:val="0067410D"/>
    <w:rsid w:val="00674345"/>
    <w:rsid w:val="00674425"/>
    <w:rsid w:val="00674A9A"/>
    <w:rsid w:val="00674D06"/>
    <w:rsid w:val="00675C4F"/>
    <w:rsid w:val="00676265"/>
    <w:rsid w:val="00676A7F"/>
    <w:rsid w:val="00677146"/>
    <w:rsid w:val="0067719D"/>
    <w:rsid w:val="00677975"/>
    <w:rsid w:val="00680437"/>
    <w:rsid w:val="00680810"/>
    <w:rsid w:val="00680E08"/>
    <w:rsid w:val="00681856"/>
    <w:rsid w:val="00681DC8"/>
    <w:rsid w:val="00682D21"/>
    <w:rsid w:val="00684362"/>
    <w:rsid w:val="00684F99"/>
    <w:rsid w:val="00686243"/>
    <w:rsid w:val="00686593"/>
    <w:rsid w:val="00686B5A"/>
    <w:rsid w:val="00686BDC"/>
    <w:rsid w:val="00686F88"/>
    <w:rsid w:val="0068728F"/>
    <w:rsid w:val="006873BF"/>
    <w:rsid w:val="00690B26"/>
    <w:rsid w:val="00690B46"/>
    <w:rsid w:val="0069100E"/>
    <w:rsid w:val="00691433"/>
    <w:rsid w:val="00691694"/>
    <w:rsid w:val="0069195C"/>
    <w:rsid w:val="006920C7"/>
    <w:rsid w:val="00692775"/>
    <w:rsid w:val="0069287F"/>
    <w:rsid w:val="00692AE8"/>
    <w:rsid w:val="00692CA3"/>
    <w:rsid w:val="00693200"/>
    <w:rsid w:val="006932BA"/>
    <w:rsid w:val="006936E6"/>
    <w:rsid w:val="00694149"/>
    <w:rsid w:val="00694F19"/>
    <w:rsid w:val="006951FB"/>
    <w:rsid w:val="006954FE"/>
    <w:rsid w:val="006957B6"/>
    <w:rsid w:val="00695B6D"/>
    <w:rsid w:val="00695F54"/>
    <w:rsid w:val="006960AC"/>
    <w:rsid w:val="0069635C"/>
    <w:rsid w:val="006970B7"/>
    <w:rsid w:val="00697520"/>
    <w:rsid w:val="006A00DA"/>
    <w:rsid w:val="006A146E"/>
    <w:rsid w:val="006A1E76"/>
    <w:rsid w:val="006A2047"/>
    <w:rsid w:val="006A255B"/>
    <w:rsid w:val="006A2F60"/>
    <w:rsid w:val="006A405F"/>
    <w:rsid w:val="006A4481"/>
    <w:rsid w:val="006A48A1"/>
    <w:rsid w:val="006A505C"/>
    <w:rsid w:val="006A58ED"/>
    <w:rsid w:val="006A6035"/>
    <w:rsid w:val="006A6680"/>
    <w:rsid w:val="006A6932"/>
    <w:rsid w:val="006A73F3"/>
    <w:rsid w:val="006A7C01"/>
    <w:rsid w:val="006A7C2B"/>
    <w:rsid w:val="006B0DB7"/>
    <w:rsid w:val="006B1596"/>
    <w:rsid w:val="006B1727"/>
    <w:rsid w:val="006B1A92"/>
    <w:rsid w:val="006B1C30"/>
    <w:rsid w:val="006B1DC6"/>
    <w:rsid w:val="006B24C1"/>
    <w:rsid w:val="006B251A"/>
    <w:rsid w:val="006B3A00"/>
    <w:rsid w:val="006B41B0"/>
    <w:rsid w:val="006B4884"/>
    <w:rsid w:val="006B57EC"/>
    <w:rsid w:val="006B595C"/>
    <w:rsid w:val="006B5BA8"/>
    <w:rsid w:val="006B61C8"/>
    <w:rsid w:val="006B7F29"/>
    <w:rsid w:val="006B7FBE"/>
    <w:rsid w:val="006C005B"/>
    <w:rsid w:val="006C0261"/>
    <w:rsid w:val="006C05A5"/>
    <w:rsid w:val="006C0613"/>
    <w:rsid w:val="006C1B90"/>
    <w:rsid w:val="006C2316"/>
    <w:rsid w:val="006C23BB"/>
    <w:rsid w:val="006C2C41"/>
    <w:rsid w:val="006C31C0"/>
    <w:rsid w:val="006C353E"/>
    <w:rsid w:val="006C38A2"/>
    <w:rsid w:val="006C3AA1"/>
    <w:rsid w:val="006C425B"/>
    <w:rsid w:val="006C433C"/>
    <w:rsid w:val="006C4402"/>
    <w:rsid w:val="006C4437"/>
    <w:rsid w:val="006C46D5"/>
    <w:rsid w:val="006C53A1"/>
    <w:rsid w:val="006C550C"/>
    <w:rsid w:val="006C5997"/>
    <w:rsid w:val="006C5F74"/>
    <w:rsid w:val="006C64D2"/>
    <w:rsid w:val="006C661F"/>
    <w:rsid w:val="006C6C5D"/>
    <w:rsid w:val="006C6D97"/>
    <w:rsid w:val="006C707B"/>
    <w:rsid w:val="006C728A"/>
    <w:rsid w:val="006C7FC7"/>
    <w:rsid w:val="006D0696"/>
    <w:rsid w:val="006D07C2"/>
    <w:rsid w:val="006D07D6"/>
    <w:rsid w:val="006D0A17"/>
    <w:rsid w:val="006D16E8"/>
    <w:rsid w:val="006D1CC8"/>
    <w:rsid w:val="006D3139"/>
    <w:rsid w:val="006D33F2"/>
    <w:rsid w:val="006D4418"/>
    <w:rsid w:val="006D4B9B"/>
    <w:rsid w:val="006D4D27"/>
    <w:rsid w:val="006D4E78"/>
    <w:rsid w:val="006D558A"/>
    <w:rsid w:val="006D5677"/>
    <w:rsid w:val="006D5AAD"/>
    <w:rsid w:val="006D5CBF"/>
    <w:rsid w:val="006D66C0"/>
    <w:rsid w:val="006D678A"/>
    <w:rsid w:val="006D6BA2"/>
    <w:rsid w:val="006D7296"/>
    <w:rsid w:val="006E00AE"/>
    <w:rsid w:val="006E0394"/>
    <w:rsid w:val="006E0510"/>
    <w:rsid w:val="006E13A0"/>
    <w:rsid w:val="006E1BEB"/>
    <w:rsid w:val="006E246D"/>
    <w:rsid w:val="006E2533"/>
    <w:rsid w:val="006E2AE0"/>
    <w:rsid w:val="006E302F"/>
    <w:rsid w:val="006E34D7"/>
    <w:rsid w:val="006E3688"/>
    <w:rsid w:val="006E384C"/>
    <w:rsid w:val="006E3882"/>
    <w:rsid w:val="006E41EA"/>
    <w:rsid w:val="006E430A"/>
    <w:rsid w:val="006E4D0E"/>
    <w:rsid w:val="006E5469"/>
    <w:rsid w:val="006E581E"/>
    <w:rsid w:val="006E59AF"/>
    <w:rsid w:val="006E62CD"/>
    <w:rsid w:val="006E6365"/>
    <w:rsid w:val="006E6741"/>
    <w:rsid w:val="006E6773"/>
    <w:rsid w:val="006E6883"/>
    <w:rsid w:val="006E6EE1"/>
    <w:rsid w:val="006E7442"/>
    <w:rsid w:val="006E7573"/>
    <w:rsid w:val="006F03F7"/>
    <w:rsid w:val="006F058F"/>
    <w:rsid w:val="006F0846"/>
    <w:rsid w:val="006F1198"/>
    <w:rsid w:val="006F1AAF"/>
    <w:rsid w:val="006F21ED"/>
    <w:rsid w:val="006F339A"/>
    <w:rsid w:val="006F4548"/>
    <w:rsid w:val="006F5587"/>
    <w:rsid w:val="006F59DC"/>
    <w:rsid w:val="006F60B8"/>
    <w:rsid w:val="006F6911"/>
    <w:rsid w:val="006F6FD2"/>
    <w:rsid w:val="006F7149"/>
    <w:rsid w:val="0070023D"/>
    <w:rsid w:val="007002B5"/>
    <w:rsid w:val="00700948"/>
    <w:rsid w:val="00700C9C"/>
    <w:rsid w:val="007012BB"/>
    <w:rsid w:val="007012D7"/>
    <w:rsid w:val="00702E32"/>
    <w:rsid w:val="00703052"/>
    <w:rsid w:val="0070361C"/>
    <w:rsid w:val="007036A3"/>
    <w:rsid w:val="007040EE"/>
    <w:rsid w:val="0070463A"/>
    <w:rsid w:val="00706684"/>
    <w:rsid w:val="0070674B"/>
    <w:rsid w:val="00706821"/>
    <w:rsid w:val="00706904"/>
    <w:rsid w:val="00706F95"/>
    <w:rsid w:val="00707798"/>
    <w:rsid w:val="00710037"/>
    <w:rsid w:val="007100D1"/>
    <w:rsid w:val="00710C10"/>
    <w:rsid w:val="0071116B"/>
    <w:rsid w:val="00711871"/>
    <w:rsid w:val="00711D65"/>
    <w:rsid w:val="00712B03"/>
    <w:rsid w:val="00712DCA"/>
    <w:rsid w:val="00712FCC"/>
    <w:rsid w:val="00713F2E"/>
    <w:rsid w:val="007143F3"/>
    <w:rsid w:val="0071452E"/>
    <w:rsid w:val="00715053"/>
    <w:rsid w:val="00715312"/>
    <w:rsid w:val="00715644"/>
    <w:rsid w:val="00716A89"/>
    <w:rsid w:val="00720BFE"/>
    <w:rsid w:val="00721667"/>
    <w:rsid w:val="007234AF"/>
    <w:rsid w:val="00724256"/>
    <w:rsid w:val="0072464B"/>
    <w:rsid w:val="007248AB"/>
    <w:rsid w:val="0072559B"/>
    <w:rsid w:val="00725DE9"/>
    <w:rsid w:val="00726C40"/>
    <w:rsid w:val="00727CF4"/>
    <w:rsid w:val="00727EEA"/>
    <w:rsid w:val="00727F70"/>
    <w:rsid w:val="00727FD0"/>
    <w:rsid w:val="007303A7"/>
    <w:rsid w:val="00730AF9"/>
    <w:rsid w:val="00730C3C"/>
    <w:rsid w:val="00730D26"/>
    <w:rsid w:val="00730E0D"/>
    <w:rsid w:val="007323F4"/>
    <w:rsid w:val="00732F6C"/>
    <w:rsid w:val="00733798"/>
    <w:rsid w:val="00733882"/>
    <w:rsid w:val="00733A7D"/>
    <w:rsid w:val="00733AB6"/>
    <w:rsid w:val="00734883"/>
    <w:rsid w:val="00734C47"/>
    <w:rsid w:val="00734D0A"/>
    <w:rsid w:val="00734DEE"/>
    <w:rsid w:val="00735BCC"/>
    <w:rsid w:val="00736822"/>
    <w:rsid w:val="00736E3A"/>
    <w:rsid w:val="00737F2F"/>
    <w:rsid w:val="00740078"/>
    <w:rsid w:val="00740253"/>
    <w:rsid w:val="007405B5"/>
    <w:rsid w:val="00740E90"/>
    <w:rsid w:val="007413E8"/>
    <w:rsid w:val="00742038"/>
    <w:rsid w:val="0074283A"/>
    <w:rsid w:val="00742A56"/>
    <w:rsid w:val="0074312A"/>
    <w:rsid w:val="007432A7"/>
    <w:rsid w:val="007436FA"/>
    <w:rsid w:val="00743B7E"/>
    <w:rsid w:val="00743BC1"/>
    <w:rsid w:val="00744449"/>
    <w:rsid w:val="00744EE0"/>
    <w:rsid w:val="007450D8"/>
    <w:rsid w:val="00745722"/>
    <w:rsid w:val="00745BB9"/>
    <w:rsid w:val="00745C65"/>
    <w:rsid w:val="00746922"/>
    <w:rsid w:val="00746CC9"/>
    <w:rsid w:val="007473DF"/>
    <w:rsid w:val="00750375"/>
    <w:rsid w:val="00750766"/>
    <w:rsid w:val="00750BD7"/>
    <w:rsid w:val="0075146F"/>
    <w:rsid w:val="00751841"/>
    <w:rsid w:val="007520A4"/>
    <w:rsid w:val="007523FD"/>
    <w:rsid w:val="007525B4"/>
    <w:rsid w:val="0075271A"/>
    <w:rsid w:val="0075274A"/>
    <w:rsid w:val="00752804"/>
    <w:rsid w:val="00752C6D"/>
    <w:rsid w:val="007534D6"/>
    <w:rsid w:val="00753AFB"/>
    <w:rsid w:val="00754A5F"/>
    <w:rsid w:val="00754D43"/>
    <w:rsid w:val="00755591"/>
    <w:rsid w:val="00756860"/>
    <w:rsid w:val="00757AA2"/>
    <w:rsid w:val="007609FB"/>
    <w:rsid w:val="00760B98"/>
    <w:rsid w:val="00760E90"/>
    <w:rsid w:val="007617E4"/>
    <w:rsid w:val="007618A5"/>
    <w:rsid w:val="00761FD7"/>
    <w:rsid w:val="0076248B"/>
    <w:rsid w:val="00762FF0"/>
    <w:rsid w:val="00763A09"/>
    <w:rsid w:val="00763E66"/>
    <w:rsid w:val="0076431A"/>
    <w:rsid w:val="00764667"/>
    <w:rsid w:val="007647F3"/>
    <w:rsid w:val="00764A72"/>
    <w:rsid w:val="007657B9"/>
    <w:rsid w:val="00765824"/>
    <w:rsid w:val="0076592F"/>
    <w:rsid w:val="007661D3"/>
    <w:rsid w:val="00766F58"/>
    <w:rsid w:val="00770171"/>
    <w:rsid w:val="00770202"/>
    <w:rsid w:val="00770382"/>
    <w:rsid w:val="00770444"/>
    <w:rsid w:val="00770522"/>
    <w:rsid w:val="00770A66"/>
    <w:rsid w:val="00770EEE"/>
    <w:rsid w:val="00770FE8"/>
    <w:rsid w:val="0077122E"/>
    <w:rsid w:val="007727D5"/>
    <w:rsid w:val="00772AA0"/>
    <w:rsid w:val="00772F0A"/>
    <w:rsid w:val="00773039"/>
    <w:rsid w:val="0077332B"/>
    <w:rsid w:val="007736C4"/>
    <w:rsid w:val="007738F8"/>
    <w:rsid w:val="00773929"/>
    <w:rsid w:val="00774745"/>
    <w:rsid w:val="0077513F"/>
    <w:rsid w:val="007752F7"/>
    <w:rsid w:val="00775675"/>
    <w:rsid w:val="00775A3A"/>
    <w:rsid w:val="00775B03"/>
    <w:rsid w:val="00775CC0"/>
    <w:rsid w:val="00775DF8"/>
    <w:rsid w:val="00776403"/>
    <w:rsid w:val="00776673"/>
    <w:rsid w:val="007805F7"/>
    <w:rsid w:val="007812F6"/>
    <w:rsid w:val="00781828"/>
    <w:rsid w:val="007818A6"/>
    <w:rsid w:val="007819CC"/>
    <w:rsid w:val="00781D75"/>
    <w:rsid w:val="00781F43"/>
    <w:rsid w:val="0078257A"/>
    <w:rsid w:val="00782799"/>
    <w:rsid w:val="00782BC9"/>
    <w:rsid w:val="00782EE6"/>
    <w:rsid w:val="007830AC"/>
    <w:rsid w:val="00783C5D"/>
    <w:rsid w:val="007843D0"/>
    <w:rsid w:val="00784A50"/>
    <w:rsid w:val="007852CE"/>
    <w:rsid w:val="007853C3"/>
    <w:rsid w:val="007853C6"/>
    <w:rsid w:val="007857B8"/>
    <w:rsid w:val="0078581B"/>
    <w:rsid w:val="007862DB"/>
    <w:rsid w:val="00786695"/>
    <w:rsid w:val="007869AB"/>
    <w:rsid w:val="00786FA9"/>
    <w:rsid w:val="00787875"/>
    <w:rsid w:val="00787EF2"/>
    <w:rsid w:val="00790F76"/>
    <w:rsid w:val="00790FEC"/>
    <w:rsid w:val="0079106E"/>
    <w:rsid w:val="00791B82"/>
    <w:rsid w:val="00791D70"/>
    <w:rsid w:val="00792219"/>
    <w:rsid w:val="007922C2"/>
    <w:rsid w:val="007923A9"/>
    <w:rsid w:val="0079270D"/>
    <w:rsid w:val="00793592"/>
    <w:rsid w:val="00793754"/>
    <w:rsid w:val="00793A11"/>
    <w:rsid w:val="00794C2A"/>
    <w:rsid w:val="00795119"/>
    <w:rsid w:val="00795A83"/>
    <w:rsid w:val="00796333"/>
    <w:rsid w:val="007963B5"/>
    <w:rsid w:val="00796A0B"/>
    <w:rsid w:val="00796C3B"/>
    <w:rsid w:val="00796E5B"/>
    <w:rsid w:val="00797EE7"/>
    <w:rsid w:val="007A02D8"/>
    <w:rsid w:val="007A0465"/>
    <w:rsid w:val="007A09FA"/>
    <w:rsid w:val="007A0AAF"/>
    <w:rsid w:val="007A17DE"/>
    <w:rsid w:val="007A29D0"/>
    <w:rsid w:val="007A350F"/>
    <w:rsid w:val="007A37D1"/>
    <w:rsid w:val="007A3C90"/>
    <w:rsid w:val="007A3E38"/>
    <w:rsid w:val="007A3FD2"/>
    <w:rsid w:val="007A40F4"/>
    <w:rsid w:val="007A4293"/>
    <w:rsid w:val="007A42B2"/>
    <w:rsid w:val="007A483D"/>
    <w:rsid w:val="007A527E"/>
    <w:rsid w:val="007A5632"/>
    <w:rsid w:val="007A5687"/>
    <w:rsid w:val="007A572D"/>
    <w:rsid w:val="007A59BA"/>
    <w:rsid w:val="007A5FD6"/>
    <w:rsid w:val="007A648F"/>
    <w:rsid w:val="007A64D4"/>
    <w:rsid w:val="007A6666"/>
    <w:rsid w:val="007A6EF8"/>
    <w:rsid w:val="007A6F94"/>
    <w:rsid w:val="007A71DF"/>
    <w:rsid w:val="007A736F"/>
    <w:rsid w:val="007A7B42"/>
    <w:rsid w:val="007B0661"/>
    <w:rsid w:val="007B0B82"/>
    <w:rsid w:val="007B0C45"/>
    <w:rsid w:val="007B1D4F"/>
    <w:rsid w:val="007B23A3"/>
    <w:rsid w:val="007B2A97"/>
    <w:rsid w:val="007B34D5"/>
    <w:rsid w:val="007B3B32"/>
    <w:rsid w:val="007B45F5"/>
    <w:rsid w:val="007B48C9"/>
    <w:rsid w:val="007B5D80"/>
    <w:rsid w:val="007B63B1"/>
    <w:rsid w:val="007B6C07"/>
    <w:rsid w:val="007B6D7C"/>
    <w:rsid w:val="007B6E5B"/>
    <w:rsid w:val="007B6F8D"/>
    <w:rsid w:val="007B763F"/>
    <w:rsid w:val="007B772D"/>
    <w:rsid w:val="007B7E59"/>
    <w:rsid w:val="007C025A"/>
    <w:rsid w:val="007C0807"/>
    <w:rsid w:val="007C0A5B"/>
    <w:rsid w:val="007C0F51"/>
    <w:rsid w:val="007C132B"/>
    <w:rsid w:val="007C15D9"/>
    <w:rsid w:val="007C1D78"/>
    <w:rsid w:val="007C2AD2"/>
    <w:rsid w:val="007C335D"/>
    <w:rsid w:val="007C368C"/>
    <w:rsid w:val="007C37CD"/>
    <w:rsid w:val="007C3D8C"/>
    <w:rsid w:val="007C3DB4"/>
    <w:rsid w:val="007C44DB"/>
    <w:rsid w:val="007C5121"/>
    <w:rsid w:val="007C57DF"/>
    <w:rsid w:val="007C5BA9"/>
    <w:rsid w:val="007C5CB2"/>
    <w:rsid w:val="007C628F"/>
    <w:rsid w:val="007C681E"/>
    <w:rsid w:val="007C6C88"/>
    <w:rsid w:val="007C6F45"/>
    <w:rsid w:val="007C75CD"/>
    <w:rsid w:val="007C7680"/>
    <w:rsid w:val="007C7EBC"/>
    <w:rsid w:val="007D01D7"/>
    <w:rsid w:val="007D061F"/>
    <w:rsid w:val="007D0AF8"/>
    <w:rsid w:val="007D0C0F"/>
    <w:rsid w:val="007D0EB2"/>
    <w:rsid w:val="007D1113"/>
    <w:rsid w:val="007D1214"/>
    <w:rsid w:val="007D1C10"/>
    <w:rsid w:val="007D1EA0"/>
    <w:rsid w:val="007D2402"/>
    <w:rsid w:val="007D2A05"/>
    <w:rsid w:val="007D2B0A"/>
    <w:rsid w:val="007D3109"/>
    <w:rsid w:val="007D397E"/>
    <w:rsid w:val="007D41C5"/>
    <w:rsid w:val="007D43D6"/>
    <w:rsid w:val="007D4FF4"/>
    <w:rsid w:val="007D5493"/>
    <w:rsid w:val="007D57BE"/>
    <w:rsid w:val="007D5DCD"/>
    <w:rsid w:val="007D5FDA"/>
    <w:rsid w:val="007D6082"/>
    <w:rsid w:val="007D6B93"/>
    <w:rsid w:val="007D71CE"/>
    <w:rsid w:val="007D769E"/>
    <w:rsid w:val="007D7985"/>
    <w:rsid w:val="007D7DE8"/>
    <w:rsid w:val="007D7E3F"/>
    <w:rsid w:val="007E0862"/>
    <w:rsid w:val="007E0A77"/>
    <w:rsid w:val="007E0EED"/>
    <w:rsid w:val="007E1029"/>
    <w:rsid w:val="007E15E6"/>
    <w:rsid w:val="007E181C"/>
    <w:rsid w:val="007E244C"/>
    <w:rsid w:val="007E2461"/>
    <w:rsid w:val="007E24B8"/>
    <w:rsid w:val="007E2EBF"/>
    <w:rsid w:val="007E30EB"/>
    <w:rsid w:val="007E3ACE"/>
    <w:rsid w:val="007E3DDA"/>
    <w:rsid w:val="007E45E4"/>
    <w:rsid w:val="007E4640"/>
    <w:rsid w:val="007E59F6"/>
    <w:rsid w:val="007E5B21"/>
    <w:rsid w:val="007E5D11"/>
    <w:rsid w:val="007E5ECF"/>
    <w:rsid w:val="007E5F3E"/>
    <w:rsid w:val="007E608D"/>
    <w:rsid w:val="007E62C3"/>
    <w:rsid w:val="007E62F4"/>
    <w:rsid w:val="007E6497"/>
    <w:rsid w:val="007E650F"/>
    <w:rsid w:val="007E6788"/>
    <w:rsid w:val="007E71BD"/>
    <w:rsid w:val="007F06A0"/>
    <w:rsid w:val="007F0C26"/>
    <w:rsid w:val="007F0FFF"/>
    <w:rsid w:val="007F1500"/>
    <w:rsid w:val="007F1AD0"/>
    <w:rsid w:val="007F1B7F"/>
    <w:rsid w:val="007F2705"/>
    <w:rsid w:val="007F2AF1"/>
    <w:rsid w:val="007F35EE"/>
    <w:rsid w:val="007F3B96"/>
    <w:rsid w:val="007F3EC6"/>
    <w:rsid w:val="007F44C1"/>
    <w:rsid w:val="007F4EDE"/>
    <w:rsid w:val="007F5214"/>
    <w:rsid w:val="007F54BC"/>
    <w:rsid w:val="007F571D"/>
    <w:rsid w:val="007F5813"/>
    <w:rsid w:val="007F5B0F"/>
    <w:rsid w:val="007F5BAE"/>
    <w:rsid w:val="007F5EA9"/>
    <w:rsid w:val="007F5F2C"/>
    <w:rsid w:val="007F61DA"/>
    <w:rsid w:val="007F6674"/>
    <w:rsid w:val="007F7462"/>
    <w:rsid w:val="007F7469"/>
    <w:rsid w:val="007F747C"/>
    <w:rsid w:val="007F756C"/>
    <w:rsid w:val="007F79E6"/>
    <w:rsid w:val="007F7B6F"/>
    <w:rsid w:val="00801449"/>
    <w:rsid w:val="00801B73"/>
    <w:rsid w:val="00801C6F"/>
    <w:rsid w:val="008020F2"/>
    <w:rsid w:val="00802272"/>
    <w:rsid w:val="00802BD9"/>
    <w:rsid w:val="00803010"/>
    <w:rsid w:val="0080338A"/>
    <w:rsid w:val="008033D4"/>
    <w:rsid w:val="008037ED"/>
    <w:rsid w:val="00804396"/>
    <w:rsid w:val="0080451F"/>
    <w:rsid w:val="00804C90"/>
    <w:rsid w:val="00804EC1"/>
    <w:rsid w:val="00805C60"/>
    <w:rsid w:val="00806194"/>
    <w:rsid w:val="00806528"/>
    <w:rsid w:val="00807305"/>
    <w:rsid w:val="00807496"/>
    <w:rsid w:val="00807523"/>
    <w:rsid w:val="00810359"/>
    <w:rsid w:val="00810535"/>
    <w:rsid w:val="00810561"/>
    <w:rsid w:val="00810BAA"/>
    <w:rsid w:val="00811644"/>
    <w:rsid w:val="00812C17"/>
    <w:rsid w:val="0081311B"/>
    <w:rsid w:val="008134F8"/>
    <w:rsid w:val="0081356D"/>
    <w:rsid w:val="00813AA0"/>
    <w:rsid w:val="00813F09"/>
    <w:rsid w:val="00814928"/>
    <w:rsid w:val="00815282"/>
    <w:rsid w:val="00815467"/>
    <w:rsid w:val="008156E2"/>
    <w:rsid w:val="00815AA2"/>
    <w:rsid w:val="0081676E"/>
    <w:rsid w:val="00816D24"/>
    <w:rsid w:val="00817BBF"/>
    <w:rsid w:val="008206C6"/>
    <w:rsid w:val="00820933"/>
    <w:rsid w:val="00820DAB"/>
    <w:rsid w:val="0082129E"/>
    <w:rsid w:val="0082206E"/>
    <w:rsid w:val="00822410"/>
    <w:rsid w:val="00822A08"/>
    <w:rsid w:val="008230E9"/>
    <w:rsid w:val="008236CF"/>
    <w:rsid w:val="008237B7"/>
    <w:rsid w:val="00824226"/>
    <w:rsid w:val="008243E6"/>
    <w:rsid w:val="0082456A"/>
    <w:rsid w:val="008245B6"/>
    <w:rsid w:val="00826305"/>
    <w:rsid w:val="00826333"/>
    <w:rsid w:val="008266EF"/>
    <w:rsid w:val="00826CF5"/>
    <w:rsid w:val="0083017A"/>
    <w:rsid w:val="0083139B"/>
    <w:rsid w:val="008314BE"/>
    <w:rsid w:val="00831A35"/>
    <w:rsid w:val="00832B37"/>
    <w:rsid w:val="008332FF"/>
    <w:rsid w:val="0083334A"/>
    <w:rsid w:val="0083350C"/>
    <w:rsid w:val="00834473"/>
    <w:rsid w:val="00834508"/>
    <w:rsid w:val="00834756"/>
    <w:rsid w:val="00834850"/>
    <w:rsid w:val="00834A14"/>
    <w:rsid w:val="00834CE4"/>
    <w:rsid w:val="00834F0D"/>
    <w:rsid w:val="00834F34"/>
    <w:rsid w:val="0083533A"/>
    <w:rsid w:val="00835757"/>
    <w:rsid w:val="00835B1E"/>
    <w:rsid w:val="00836367"/>
    <w:rsid w:val="0083712F"/>
    <w:rsid w:val="00837173"/>
    <w:rsid w:val="00837A8B"/>
    <w:rsid w:val="00840081"/>
    <w:rsid w:val="0084030B"/>
    <w:rsid w:val="008410E8"/>
    <w:rsid w:val="00841347"/>
    <w:rsid w:val="00841722"/>
    <w:rsid w:val="00842199"/>
    <w:rsid w:val="00842AAE"/>
    <w:rsid w:val="0084362D"/>
    <w:rsid w:val="008439C0"/>
    <w:rsid w:val="00844E04"/>
    <w:rsid w:val="008459CB"/>
    <w:rsid w:val="00845F64"/>
    <w:rsid w:val="00847E57"/>
    <w:rsid w:val="00850296"/>
    <w:rsid w:val="00850747"/>
    <w:rsid w:val="00850ED9"/>
    <w:rsid w:val="008514F3"/>
    <w:rsid w:val="00851A17"/>
    <w:rsid w:val="00852267"/>
    <w:rsid w:val="00853391"/>
    <w:rsid w:val="00853A58"/>
    <w:rsid w:val="00854AF1"/>
    <w:rsid w:val="008550F8"/>
    <w:rsid w:val="0085560D"/>
    <w:rsid w:val="008559EC"/>
    <w:rsid w:val="00855B33"/>
    <w:rsid w:val="00855C89"/>
    <w:rsid w:val="00856AA1"/>
    <w:rsid w:val="00856F1C"/>
    <w:rsid w:val="0085744A"/>
    <w:rsid w:val="00857571"/>
    <w:rsid w:val="00857AEB"/>
    <w:rsid w:val="00857F15"/>
    <w:rsid w:val="0086002D"/>
    <w:rsid w:val="00860BB6"/>
    <w:rsid w:val="00861A34"/>
    <w:rsid w:val="00861C04"/>
    <w:rsid w:val="00861C59"/>
    <w:rsid w:val="00861F1D"/>
    <w:rsid w:val="0086233E"/>
    <w:rsid w:val="008623B6"/>
    <w:rsid w:val="00862F90"/>
    <w:rsid w:val="0086303C"/>
    <w:rsid w:val="00863948"/>
    <w:rsid w:val="008649D5"/>
    <w:rsid w:val="00864E9D"/>
    <w:rsid w:val="008651B7"/>
    <w:rsid w:val="008657F2"/>
    <w:rsid w:val="00865D86"/>
    <w:rsid w:val="00865FB2"/>
    <w:rsid w:val="00867089"/>
    <w:rsid w:val="0087105B"/>
    <w:rsid w:val="00871107"/>
    <w:rsid w:val="008717B4"/>
    <w:rsid w:val="00871A6A"/>
    <w:rsid w:val="00871B92"/>
    <w:rsid w:val="008721FA"/>
    <w:rsid w:val="00872217"/>
    <w:rsid w:val="00872268"/>
    <w:rsid w:val="00872DCB"/>
    <w:rsid w:val="00873269"/>
    <w:rsid w:val="00873A4E"/>
    <w:rsid w:val="00873B51"/>
    <w:rsid w:val="00873BA8"/>
    <w:rsid w:val="00873D0B"/>
    <w:rsid w:val="00873DB4"/>
    <w:rsid w:val="008740CA"/>
    <w:rsid w:val="00874512"/>
    <w:rsid w:val="00874BB3"/>
    <w:rsid w:val="0087508C"/>
    <w:rsid w:val="008751C5"/>
    <w:rsid w:val="008751D0"/>
    <w:rsid w:val="008756E3"/>
    <w:rsid w:val="00875932"/>
    <w:rsid w:val="00875FC3"/>
    <w:rsid w:val="008762B5"/>
    <w:rsid w:val="00876392"/>
    <w:rsid w:val="0087643D"/>
    <w:rsid w:val="00876A6C"/>
    <w:rsid w:val="008774B6"/>
    <w:rsid w:val="008806EE"/>
    <w:rsid w:val="00880AB1"/>
    <w:rsid w:val="008813C6"/>
    <w:rsid w:val="008823C6"/>
    <w:rsid w:val="00882554"/>
    <w:rsid w:val="00882702"/>
    <w:rsid w:val="008836B5"/>
    <w:rsid w:val="00883AC2"/>
    <w:rsid w:val="00883DB1"/>
    <w:rsid w:val="008847D1"/>
    <w:rsid w:val="00884814"/>
    <w:rsid w:val="00884F85"/>
    <w:rsid w:val="00885626"/>
    <w:rsid w:val="00885882"/>
    <w:rsid w:val="00885CEB"/>
    <w:rsid w:val="00886342"/>
    <w:rsid w:val="0088720B"/>
    <w:rsid w:val="00887257"/>
    <w:rsid w:val="008876E7"/>
    <w:rsid w:val="00890C77"/>
    <w:rsid w:val="00891191"/>
    <w:rsid w:val="00891743"/>
    <w:rsid w:val="00892109"/>
    <w:rsid w:val="008928F0"/>
    <w:rsid w:val="00893589"/>
    <w:rsid w:val="00893E4A"/>
    <w:rsid w:val="008945CC"/>
    <w:rsid w:val="008951B2"/>
    <w:rsid w:val="0089619B"/>
    <w:rsid w:val="008962A5"/>
    <w:rsid w:val="008963DF"/>
    <w:rsid w:val="008966D8"/>
    <w:rsid w:val="008967B6"/>
    <w:rsid w:val="008967F2"/>
    <w:rsid w:val="00897A74"/>
    <w:rsid w:val="00897C6C"/>
    <w:rsid w:val="008A0250"/>
    <w:rsid w:val="008A0759"/>
    <w:rsid w:val="008A0C15"/>
    <w:rsid w:val="008A0C1A"/>
    <w:rsid w:val="008A0C6F"/>
    <w:rsid w:val="008A10D9"/>
    <w:rsid w:val="008A1377"/>
    <w:rsid w:val="008A1463"/>
    <w:rsid w:val="008A1D18"/>
    <w:rsid w:val="008A22F8"/>
    <w:rsid w:val="008A28EE"/>
    <w:rsid w:val="008A2B03"/>
    <w:rsid w:val="008A3203"/>
    <w:rsid w:val="008A3EB8"/>
    <w:rsid w:val="008A49E8"/>
    <w:rsid w:val="008A5970"/>
    <w:rsid w:val="008A6689"/>
    <w:rsid w:val="008A70D9"/>
    <w:rsid w:val="008A728C"/>
    <w:rsid w:val="008A735D"/>
    <w:rsid w:val="008B151C"/>
    <w:rsid w:val="008B213D"/>
    <w:rsid w:val="008B2A90"/>
    <w:rsid w:val="008B2B61"/>
    <w:rsid w:val="008B39BC"/>
    <w:rsid w:val="008B3CD3"/>
    <w:rsid w:val="008B44D1"/>
    <w:rsid w:val="008B4519"/>
    <w:rsid w:val="008B46A0"/>
    <w:rsid w:val="008B46CC"/>
    <w:rsid w:val="008B46DC"/>
    <w:rsid w:val="008B47C3"/>
    <w:rsid w:val="008B495A"/>
    <w:rsid w:val="008B4A9F"/>
    <w:rsid w:val="008B4E9C"/>
    <w:rsid w:val="008B5084"/>
    <w:rsid w:val="008B5492"/>
    <w:rsid w:val="008B5A32"/>
    <w:rsid w:val="008B6625"/>
    <w:rsid w:val="008B6798"/>
    <w:rsid w:val="008B6C5B"/>
    <w:rsid w:val="008B6C62"/>
    <w:rsid w:val="008B722D"/>
    <w:rsid w:val="008B7247"/>
    <w:rsid w:val="008B7349"/>
    <w:rsid w:val="008B76FC"/>
    <w:rsid w:val="008B7B06"/>
    <w:rsid w:val="008C0B66"/>
    <w:rsid w:val="008C16F5"/>
    <w:rsid w:val="008C1747"/>
    <w:rsid w:val="008C1CB7"/>
    <w:rsid w:val="008C1F56"/>
    <w:rsid w:val="008C2035"/>
    <w:rsid w:val="008C24B8"/>
    <w:rsid w:val="008C2669"/>
    <w:rsid w:val="008C2D10"/>
    <w:rsid w:val="008C2F69"/>
    <w:rsid w:val="008C3050"/>
    <w:rsid w:val="008C36D9"/>
    <w:rsid w:val="008C37AC"/>
    <w:rsid w:val="008C3BDC"/>
    <w:rsid w:val="008C4349"/>
    <w:rsid w:val="008C4AD5"/>
    <w:rsid w:val="008C4C4D"/>
    <w:rsid w:val="008C4CAB"/>
    <w:rsid w:val="008C4F9B"/>
    <w:rsid w:val="008C543E"/>
    <w:rsid w:val="008C5AC8"/>
    <w:rsid w:val="008C5CCA"/>
    <w:rsid w:val="008C6240"/>
    <w:rsid w:val="008C6AC6"/>
    <w:rsid w:val="008C6ACC"/>
    <w:rsid w:val="008C6AEC"/>
    <w:rsid w:val="008C6C02"/>
    <w:rsid w:val="008C71FA"/>
    <w:rsid w:val="008C7B65"/>
    <w:rsid w:val="008C7DCD"/>
    <w:rsid w:val="008C7F73"/>
    <w:rsid w:val="008D131E"/>
    <w:rsid w:val="008D1A7D"/>
    <w:rsid w:val="008D1CE5"/>
    <w:rsid w:val="008D1DC1"/>
    <w:rsid w:val="008D1E80"/>
    <w:rsid w:val="008D2208"/>
    <w:rsid w:val="008D240A"/>
    <w:rsid w:val="008D24DA"/>
    <w:rsid w:val="008D26DE"/>
    <w:rsid w:val="008D2843"/>
    <w:rsid w:val="008D2B2C"/>
    <w:rsid w:val="008D3946"/>
    <w:rsid w:val="008D3BFD"/>
    <w:rsid w:val="008D3E28"/>
    <w:rsid w:val="008D3E76"/>
    <w:rsid w:val="008D49C6"/>
    <w:rsid w:val="008D49E0"/>
    <w:rsid w:val="008D556B"/>
    <w:rsid w:val="008D64C5"/>
    <w:rsid w:val="008D6BA5"/>
    <w:rsid w:val="008D6F46"/>
    <w:rsid w:val="008D711F"/>
    <w:rsid w:val="008D7E3A"/>
    <w:rsid w:val="008D7E9B"/>
    <w:rsid w:val="008D7F51"/>
    <w:rsid w:val="008E0BF4"/>
    <w:rsid w:val="008E1044"/>
    <w:rsid w:val="008E15FD"/>
    <w:rsid w:val="008E1ABE"/>
    <w:rsid w:val="008E20FA"/>
    <w:rsid w:val="008E21C6"/>
    <w:rsid w:val="008E2239"/>
    <w:rsid w:val="008E2ECF"/>
    <w:rsid w:val="008E39C3"/>
    <w:rsid w:val="008E3BD7"/>
    <w:rsid w:val="008E3CA3"/>
    <w:rsid w:val="008E4146"/>
    <w:rsid w:val="008E5802"/>
    <w:rsid w:val="008E655B"/>
    <w:rsid w:val="008E65BE"/>
    <w:rsid w:val="008E7720"/>
    <w:rsid w:val="008F045E"/>
    <w:rsid w:val="008F069A"/>
    <w:rsid w:val="008F1503"/>
    <w:rsid w:val="008F1596"/>
    <w:rsid w:val="008F16D3"/>
    <w:rsid w:val="008F1CF7"/>
    <w:rsid w:val="008F1D74"/>
    <w:rsid w:val="008F1DCA"/>
    <w:rsid w:val="008F1E00"/>
    <w:rsid w:val="008F20A1"/>
    <w:rsid w:val="008F22DC"/>
    <w:rsid w:val="008F339F"/>
    <w:rsid w:val="008F34DD"/>
    <w:rsid w:val="008F416C"/>
    <w:rsid w:val="008F4217"/>
    <w:rsid w:val="008F4287"/>
    <w:rsid w:val="008F4A0E"/>
    <w:rsid w:val="008F4CD7"/>
    <w:rsid w:val="008F54A1"/>
    <w:rsid w:val="008F5B2D"/>
    <w:rsid w:val="008F5FC6"/>
    <w:rsid w:val="008F6198"/>
    <w:rsid w:val="008F6566"/>
    <w:rsid w:val="008F685E"/>
    <w:rsid w:val="008F7613"/>
    <w:rsid w:val="008F789C"/>
    <w:rsid w:val="00900AA8"/>
    <w:rsid w:val="00900FA8"/>
    <w:rsid w:val="00900FC1"/>
    <w:rsid w:val="009013E1"/>
    <w:rsid w:val="0090144F"/>
    <w:rsid w:val="0090148E"/>
    <w:rsid w:val="00901A76"/>
    <w:rsid w:val="00901AD6"/>
    <w:rsid w:val="0090217C"/>
    <w:rsid w:val="00902253"/>
    <w:rsid w:val="0090307F"/>
    <w:rsid w:val="009037BD"/>
    <w:rsid w:val="0090480E"/>
    <w:rsid w:val="0090483E"/>
    <w:rsid w:val="00904B58"/>
    <w:rsid w:val="00904C38"/>
    <w:rsid w:val="0090550E"/>
    <w:rsid w:val="00905B58"/>
    <w:rsid w:val="00905F38"/>
    <w:rsid w:val="00906AA6"/>
    <w:rsid w:val="00906EDC"/>
    <w:rsid w:val="0091050E"/>
    <w:rsid w:val="009108B6"/>
    <w:rsid w:val="009108C2"/>
    <w:rsid w:val="0091180C"/>
    <w:rsid w:val="009119F9"/>
    <w:rsid w:val="00912622"/>
    <w:rsid w:val="0091356E"/>
    <w:rsid w:val="0091389A"/>
    <w:rsid w:val="00913D4B"/>
    <w:rsid w:val="00914248"/>
    <w:rsid w:val="009143E9"/>
    <w:rsid w:val="00914D6C"/>
    <w:rsid w:val="0091569D"/>
    <w:rsid w:val="00915829"/>
    <w:rsid w:val="00915E66"/>
    <w:rsid w:val="009166BD"/>
    <w:rsid w:val="00917EFE"/>
    <w:rsid w:val="00920A2F"/>
    <w:rsid w:val="00921090"/>
    <w:rsid w:val="009212A9"/>
    <w:rsid w:val="00921A12"/>
    <w:rsid w:val="009222DC"/>
    <w:rsid w:val="0092241A"/>
    <w:rsid w:val="00922D6F"/>
    <w:rsid w:val="00924040"/>
    <w:rsid w:val="0092408E"/>
    <w:rsid w:val="00924586"/>
    <w:rsid w:val="009248CE"/>
    <w:rsid w:val="00924A26"/>
    <w:rsid w:val="00924BF7"/>
    <w:rsid w:val="00924D38"/>
    <w:rsid w:val="00924F2C"/>
    <w:rsid w:val="00925026"/>
    <w:rsid w:val="00925297"/>
    <w:rsid w:val="00925DA5"/>
    <w:rsid w:val="00925DBC"/>
    <w:rsid w:val="00925F60"/>
    <w:rsid w:val="00926083"/>
    <w:rsid w:val="009268C3"/>
    <w:rsid w:val="00926E32"/>
    <w:rsid w:val="00926E7F"/>
    <w:rsid w:val="0093037D"/>
    <w:rsid w:val="009307CF"/>
    <w:rsid w:val="00930B92"/>
    <w:rsid w:val="0093106F"/>
    <w:rsid w:val="00931078"/>
    <w:rsid w:val="00932A8F"/>
    <w:rsid w:val="00932F46"/>
    <w:rsid w:val="0093317E"/>
    <w:rsid w:val="009334D3"/>
    <w:rsid w:val="00933729"/>
    <w:rsid w:val="00933D01"/>
    <w:rsid w:val="00934269"/>
    <w:rsid w:val="00934AE4"/>
    <w:rsid w:val="00934DF1"/>
    <w:rsid w:val="00935BA3"/>
    <w:rsid w:val="009367E9"/>
    <w:rsid w:val="00936988"/>
    <w:rsid w:val="00936E34"/>
    <w:rsid w:val="009377C5"/>
    <w:rsid w:val="00937815"/>
    <w:rsid w:val="009378D0"/>
    <w:rsid w:val="00937B50"/>
    <w:rsid w:val="009400E8"/>
    <w:rsid w:val="00940C1F"/>
    <w:rsid w:val="00940F04"/>
    <w:rsid w:val="00941008"/>
    <w:rsid w:val="009410B2"/>
    <w:rsid w:val="009411A0"/>
    <w:rsid w:val="00941A4B"/>
    <w:rsid w:val="00942159"/>
    <w:rsid w:val="00942245"/>
    <w:rsid w:val="00942532"/>
    <w:rsid w:val="00942922"/>
    <w:rsid w:val="00942DE2"/>
    <w:rsid w:val="00942EC3"/>
    <w:rsid w:val="0094359D"/>
    <w:rsid w:val="00943ACC"/>
    <w:rsid w:val="009449FC"/>
    <w:rsid w:val="00944ED8"/>
    <w:rsid w:val="0094516E"/>
    <w:rsid w:val="00945520"/>
    <w:rsid w:val="00946ADC"/>
    <w:rsid w:val="00946C88"/>
    <w:rsid w:val="00950712"/>
    <w:rsid w:val="00950B32"/>
    <w:rsid w:val="00952BA6"/>
    <w:rsid w:val="0095374E"/>
    <w:rsid w:val="009537D4"/>
    <w:rsid w:val="009547FF"/>
    <w:rsid w:val="00954B3B"/>
    <w:rsid w:val="00954E36"/>
    <w:rsid w:val="009556BA"/>
    <w:rsid w:val="00955A81"/>
    <w:rsid w:val="00955F69"/>
    <w:rsid w:val="009566AE"/>
    <w:rsid w:val="009568D6"/>
    <w:rsid w:val="0095697E"/>
    <w:rsid w:val="00956D70"/>
    <w:rsid w:val="00956D95"/>
    <w:rsid w:val="00957073"/>
    <w:rsid w:val="00957107"/>
    <w:rsid w:val="009575A6"/>
    <w:rsid w:val="0095799F"/>
    <w:rsid w:val="00960153"/>
    <w:rsid w:val="009602B1"/>
    <w:rsid w:val="00960428"/>
    <w:rsid w:val="00960A44"/>
    <w:rsid w:val="00960D3C"/>
    <w:rsid w:val="009612B2"/>
    <w:rsid w:val="00961918"/>
    <w:rsid w:val="009626B6"/>
    <w:rsid w:val="0096378F"/>
    <w:rsid w:val="0096429B"/>
    <w:rsid w:val="0096518A"/>
    <w:rsid w:val="00965446"/>
    <w:rsid w:val="009656CE"/>
    <w:rsid w:val="00965E18"/>
    <w:rsid w:val="00965E37"/>
    <w:rsid w:val="009669B3"/>
    <w:rsid w:val="00966EA5"/>
    <w:rsid w:val="009672AF"/>
    <w:rsid w:val="00967B27"/>
    <w:rsid w:val="00967F2A"/>
    <w:rsid w:val="00970258"/>
    <w:rsid w:val="0097037B"/>
    <w:rsid w:val="00970972"/>
    <w:rsid w:val="009721F3"/>
    <w:rsid w:val="009727C3"/>
    <w:rsid w:val="0097280D"/>
    <w:rsid w:val="00972BCE"/>
    <w:rsid w:val="00973584"/>
    <w:rsid w:val="00973588"/>
    <w:rsid w:val="00973AAF"/>
    <w:rsid w:val="00974860"/>
    <w:rsid w:val="009748F1"/>
    <w:rsid w:val="00974A56"/>
    <w:rsid w:val="00974F1E"/>
    <w:rsid w:val="00975BD5"/>
    <w:rsid w:val="00976378"/>
    <w:rsid w:val="00976525"/>
    <w:rsid w:val="00976F61"/>
    <w:rsid w:val="00977120"/>
    <w:rsid w:val="0097721A"/>
    <w:rsid w:val="009773B1"/>
    <w:rsid w:val="0097766D"/>
    <w:rsid w:val="00977928"/>
    <w:rsid w:val="00980BA8"/>
    <w:rsid w:val="00982260"/>
    <w:rsid w:val="009824B0"/>
    <w:rsid w:val="0098250F"/>
    <w:rsid w:val="00982C6F"/>
    <w:rsid w:val="00982E3A"/>
    <w:rsid w:val="0098389E"/>
    <w:rsid w:val="009842A7"/>
    <w:rsid w:val="00984A06"/>
    <w:rsid w:val="009854B8"/>
    <w:rsid w:val="00985627"/>
    <w:rsid w:val="00985D80"/>
    <w:rsid w:val="00986658"/>
    <w:rsid w:val="0098671D"/>
    <w:rsid w:val="00986EEF"/>
    <w:rsid w:val="00986F0D"/>
    <w:rsid w:val="00987119"/>
    <w:rsid w:val="009872F2"/>
    <w:rsid w:val="00987527"/>
    <w:rsid w:val="00987812"/>
    <w:rsid w:val="00987CF9"/>
    <w:rsid w:val="00990491"/>
    <w:rsid w:val="009909C7"/>
    <w:rsid w:val="00990CDB"/>
    <w:rsid w:val="009914B7"/>
    <w:rsid w:val="009919AE"/>
    <w:rsid w:val="00991E59"/>
    <w:rsid w:val="009923B8"/>
    <w:rsid w:val="0099342B"/>
    <w:rsid w:val="00993B20"/>
    <w:rsid w:val="00994197"/>
    <w:rsid w:val="0099420C"/>
    <w:rsid w:val="00994314"/>
    <w:rsid w:val="00994A55"/>
    <w:rsid w:val="00995CA4"/>
    <w:rsid w:val="00995D84"/>
    <w:rsid w:val="00996252"/>
    <w:rsid w:val="00996BC1"/>
    <w:rsid w:val="0099714D"/>
    <w:rsid w:val="0099735E"/>
    <w:rsid w:val="009976DA"/>
    <w:rsid w:val="009A090B"/>
    <w:rsid w:val="009A1FC5"/>
    <w:rsid w:val="009A31C6"/>
    <w:rsid w:val="009A331C"/>
    <w:rsid w:val="009A34B1"/>
    <w:rsid w:val="009A5408"/>
    <w:rsid w:val="009A5D7A"/>
    <w:rsid w:val="009A5EFD"/>
    <w:rsid w:val="009A5F43"/>
    <w:rsid w:val="009A6325"/>
    <w:rsid w:val="009A7488"/>
    <w:rsid w:val="009A7520"/>
    <w:rsid w:val="009A76FA"/>
    <w:rsid w:val="009A79AC"/>
    <w:rsid w:val="009A7EAC"/>
    <w:rsid w:val="009B0675"/>
    <w:rsid w:val="009B0881"/>
    <w:rsid w:val="009B16D7"/>
    <w:rsid w:val="009B1AA7"/>
    <w:rsid w:val="009B1AE0"/>
    <w:rsid w:val="009B1B8D"/>
    <w:rsid w:val="009B1F75"/>
    <w:rsid w:val="009B2DF2"/>
    <w:rsid w:val="009B3381"/>
    <w:rsid w:val="009B3791"/>
    <w:rsid w:val="009B3CE0"/>
    <w:rsid w:val="009B4942"/>
    <w:rsid w:val="009B615C"/>
    <w:rsid w:val="009B7977"/>
    <w:rsid w:val="009B7F8B"/>
    <w:rsid w:val="009C143E"/>
    <w:rsid w:val="009C156F"/>
    <w:rsid w:val="009C19B4"/>
    <w:rsid w:val="009C2305"/>
    <w:rsid w:val="009C2B01"/>
    <w:rsid w:val="009C340B"/>
    <w:rsid w:val="009C344F"/>
    <w:rsid w:val="009C4B77"/>
    <w:rsid w:val="009C4D39"/>
    <w:rsid w:val="009C559F"/>
    <w:rsid w:val="009C6282"/>
    <w:rsid w:val="009C651D"/>
    <w:rsid w:val="009C65F2"/>
    <w:rsid w:val="009C6E42"/>
    <w:rsid w:val="009C72AE"/>
    <w:rsid w:val="009C75E1"/>
    <w:rsid w:val="009C76ED"/>
    <w:rsid w:val="009D0B53"/>
    <w:rsid w:val="009D19C8"/>
    <w:rsid w:val="009D1C75"/>
    <w:rsid w:val="009D2623"/>
    <w:rsid w:val="009D27FC"/>
    <w:rsid w:val="009D282E"/>
    <w:rsid w:val="009D2AD8"/>
    <w:rsid w:val="009D3162"/>
    <w:rsid w:val="009D3AFC"/>
    <w:rsid w:val="009D3E81"/>
    <w:rsid w:val="009D478D"/>
    <w:rsid w:val="009D48E7"/>
    <w:rsid w:val="009D569E"/>
    <w:rsid w:val="009D6345"/>
    <w:rsid w:val="009D63C4"/>
    <w:rsid w:val="009D66D9"/>
    <w:rsid w:val="009D6987"/>
    <w:rsid w:val="009D75EC"/>
    <w:rsid w:val="009D7E2D"/>
    <w:rsid w:val="009D7ED9"/>
    <w:rsid w:val="009E0C6E"/>
    <w:rsid w:val="009E0CA1"/>
    <w:rsid w:val="009E1253"/>
    <w:rsid w:val="009E132D"/>
    <w:rsid w:val="009E210A"/>
    <w:rsid w:val="009E2CB0"/>
    <w:rsid w:val="009E2E3B"/>
    <w:rsid w:val="009E30DA"/>
    <w:rsid w:val="009E317D"/>
    <w:rsid w:val="009E37A0"/>
    <w:rsid w:val="009E47FA"/>
    <w:rsid w:val="009E512C"/>
    <w:rsid w:val="009E59EB"/>
    <w:rsid w:val="009E5BFE"/>
    <w:rsid w:val="009E5F71"/>
    <w:rsid w:val="009E6798"/>
    <w:rsid w:val="009E688D"/>
    <w:rsid w:val="009E6DB6"/>
    <w:rsid w:val="009E6E60"/>
    <w:rsid w:val="009E7AC5"/>
    <w:rsid w:val="009E7BE5"/>
    <w:rsid w:val="009E7C0A"/>
    <w:rsid w:val="009E7CCC"/>
    <w:rsid w:val="009E7D45"/>
    <w:rsid w:val="009E7F3C"/>
    <w:rsid w:val="009F0231"/>
    <w:rsid w:val="009F0453"/>
    <w:rsid w:val="009F05BB"/>
    <w:rsid w:val="009F10D1"/>
    <w:rsid w:val="009F1227"/>
    <w:rsid w:val="009F1D0E"/>
    <w:rsid w:val="009F2D7E"/>
    <w:rsid w:val="009F3E86"/>
    <w:rsid w:val="009F4393"/>
    <w:rsid w:val="009F44E3"/>
    <w:rsid w:val="009F5449"/>
    <w:rsid w:val="009F5641"/>
    <w:rsid w:val="009F5A65"/>
    <w:rsid w:val="009F5FF6"/>
    <w:rsid w:val="009F65D9"/>
    <w:rsid w:val="009F70FE"/>
    <w:rsid w:val="009F7800"/>
    <w:rsid w:val="009F7CD8"/>
    <w:rsid w:val="00A00339"/>
    <w:rsid w:val="00A00448"/>
    <w:rsid w:val="00A00483"/>
    <w:rsid w:val="00A015CC"/>
    <w:rsid w:val="00A01A57"/>
    <w:rsid w:val="00A01EAD"/>
    <w:rsid w:val="00A01F5B"/>
    <w:rsid w:val="00A0265A"/>
    <w:rsid w:val="00A027B5"/>
    <w:rsid w:val="00A02936"/>
    <w:rsid w:val="00A02DE1"/>
    <w:rsid w:val="00A038CB"/>
    <w:rsid w:val="00A039B3"/>
    <w:rsid w:val="00A03C4F"/>
    <w:rsid w:val="00A0440C"/>
    <w:rsid w:val="00A0441A"/>
    <w:rsid w:val="00A04DBC"/>
    <w:rsid w:val="00A05425"/>
    <w:rsid w:val="00A05963"/>
    <w:rsid w:val="00A05D12"/>
    <w:rsid w:val="00A06E3E"/>
    <w:rsid w:val="00A06FE5"/>
    <w:rsid w:val="00A07E20"/>
    <w:rsid w:val="00A07E92"/>
    <w:rsid w:val="00A100F6"/>
    <w:rsid w:val="00A10B91"/>
    <w:rsid w:val="00A10DC1"/>
    <w:rsid w:val="00A11345"/>
    <w:rsid w:val="00A116A1"/>
    <w:rsid w:val="00A11EEE"/>
    <w:rsid w:val="00A11F7C"/>
    <w:rsid w:val="00A125C5"/>
    <w:rsid w:val="00A12B25"/>
    <w:rsid w:val="00A12D16"/>
    <w:rsid w:val="00A12E4D"/>
    <w:rsid w:val="00A12F12"/>
    <w:rsid w:val="00A13409"/>
    <w:rsid w:val="00A139B5"/>
    <w:rsid w:val="00A13DBD"/>
    <w:rsid w:val="00A145A9"/>
    <w:rsid w:val="00A149C3"/>
    <w:rsid w:val="00A14D5D"/>
    <w:rsid w:val="00A14DD6"/>
    <w:rsid w:val="00A14E30"/>
    <w:rsid w:val="00A15415"/>
    <w:rsid w:val="00A15683"/>
    <w:rsid w:val="00A15BCD"/>
    <w:rsid w:val="00A1713E"/>
    <w:rsid w:val="00A1736E"/>
    <w:rsid w:val="00A1796B"/>
    <w:rsid w:val="00A179A0"/>
    <w:rsid w:val="00A179BD"/>
    <w:rsid w:val="00A204DD"/>
    <w:rsid w:val="00A20AD3"/>
    <w:rsid w:val="00A216D8"/>
    <w:rsid w:val="00A21CBF"/>
    <w:rsid w:val="00A21F3C"/>
    <w:rsid w:val="00A225E6"/>
    <w:rsid w:val="00A22A3C"/>
    <w:rsid w:val="00A2309B"/>
    <w:rsid w:val="00A23321"/>
    <w:rsid w:val="00A23666"/>
    <w:rsid w:val="00A23C3F"/>
    <w:rsid w:val="00A23CCD"/>
    <w:rsid w:val="00A2444F"/>
    <w:rsid w:val="00A24474"/>
    <w:rsid w:val="00A246D9"/>
    <w:rsid w:val="00A24A62"/>
    <w:rsid w:val="00A24B78"/>
    <w:rsid w:val="00A250AE"/>
    <w:rsid w:val="00A257D0"/>
    <w:rsid w:val="00A268B4"/>
    <w:rsid w:val="00A26FF1"/>
    <w:rsid w:val="00A3068D"/>
    <w:rsid w:val="00A30A97"/>
    <w:rsid w:val="00A32B63"/>
    <w:rsid w:val="00A32EF8"/>
    <w:rsid w:val="00A333E8"/>
    <w:rsid w:val="00A3393F"/>
    <w:rsid w:val="00A33B69"/>
    <w:rsid w:val="00A34B1B"/>
    <w:rsid w:val="00A34F58"/>
    <w:rsid w:val="00A3559C"/>
    <w:rsid w:val="00A35621"/>
    <w:rsid w:val="00A35917"/>
    <w:rsid w:val="00A35DD7"/>
    <w:rsid w:val="00A35EE5"/>
    <w:rsid w:val="00A362C8"/>
    <w:rsid w:val="00A379C7"/>
    <w:rsid w:val="00A37AB0"/>
    <w:rsid w:val="00A37C1B"/>
    <w:rsid w:val="00A40DDD"/>
    <w:rsid w:val="00A4128F"/>
    <w:rsid w:val="00A41501"/>
    <w:rsid w:val="00A41C07"/>
    <w:rsid w:val="00A41EDB"/>
    <w:rsid w:val="00A43048"/>
    <w:rsid w:val="00A45053"/>
    <w:rsid w:val="00A45565"/>
    <w:rsid w:val="00A45641"/>
    <w:rsid w:val="00A45864"/>
    <w:rsid w:val="00A45DC8"/>
    <w:rsid w:val="00A469B4"/>
    <w:rsid w:val="00A46A19"/>
    <w:rsid w:val="00A46DBE"/>
    <w:rsid w:val="00A46FFB"/>
    <w:rsid w:val="00A471A7"/>
    <w:rsid w:val="00A473BC"/>
    <w:rsid w:val="00A5008D"/>
    <w:rsid w:val="00A50118"/>
    <w:rsid w:val="00A50140"/>
    <w:rsid w:val="00A504B4"/>
    <w:rsid w:val="00A50838"/>
    <w:rsid w:val="00A520E5"/>
    <w:rsid w:val="00A53469"/>
    <w:rsid w:val="00A537E0"/>
    <w:rsid w:val="00A539B8"/>
    <w:rsid w:val="00A53CA1"/>
    <w:rsid w:val="00A53EA3"/>
    <w:rsid w:val="00A55719"/>
    <w:rsid w:val="00A55921"/>
    <w:rsid w:val="00A570CA"/>
    <w:rsid w:val="00A571EB"/>
    <w:rsid w:val="00A579D9"/>
    <w:rsid w:val="00A57F3B"/>
    <w:rsid w:val="00A60160"/>
    <w:rsid w:val="00A604C5"/>
    <w:rsid w:val="00A60859"/>
    <w:rsid w:val="00A60B78"/>
    <w:rsid w:val="00A60C37"/>
    <w:rsid w:val="00A60C4E"/>
    <w:rsid w:val="00A60D86"/>
    <w:rsid w:val="00A646D3"/>
    <w:rsid w:val="00A65212"/>
    <w:rsid w:val="00A6620A"/>
    <w:rsid w:val="00A667AB"/>
    <w:rsid w:val="00A66B17"/>
    <w:rsid w:val="00A66EE4"/>
    <w:rsid w:val="00A67FD9"/>
    <w:rsid w:val="00A701CE"/>
    <w:rsid w:val="00A707C6"/>
    <w:rsid w:val="00A70CFB"/>
    <w:rsid w:val="00A720B4"/>
    <w:rsid w:val="00A7271D"/>
    <w:rsid w:val="00A72804"/>
    <w:rsid w:val="00A72F67"/>
    <w:rsid w:val="00A733B6"/>
    <w:rsid w:val="00A73C1C"/>
    <w:rsid w:val="00A73D2F"/>
    <w:rsid w:val="00A73EDC"/>
    <w:rsid w:val="00A73FB2"/>
    <w:rsid w:val="00A7404E"/>
    <w:rsid w:val="00A74FCD"/>
    <w:rsid w:val="00A7511F"/>
    <w:rsid w:val="00A757A3"/>
    <w:rsid w:val="00A76DBA"/>
    <w:rsid w:val="00A77081"/>
    <w:rsid w:val="00A804B9"/>
    <w:rsid w:val="00A80703"/>
    <w:rsid w:val="00A812F4"/>
    <w:rsid w:val="00A816BE"/>
    <w:rsid w:val="00A81E44"/>
    <w:rsid w:val="00A8278C"/>
    <w:rsid w:val="00A82C68"/>
    <w:rsid w:val="00A82D14"/>
    <w:rsid w:val="00A83760"/>
    <w:rsid w:val="00A83CD9"/>
    <w:rsid w:val="00A85864"/>
    <w:rsid w:val="00A85C90"/>
    <w:rsid w:val="00A86100"/>
    <w:rsid w:val="00A86480"/>
    <w:rsid w:val="00A86C49"/>
    <w:rsid w:val="00A872E7"/>
    <w:rsid w:val="00A8752A"/>
    <w:rsid w:val="00A87FEB"/>
    <w:rsid w:val="00A903E1"/>
    <w:rsid w:val="00A9055B"/>
    <w:rsid w:val="00A90706"/>
    <w:rsid w:val="00A908D5"/>
    <w:rsid w:val="00A90ED8"/>
    <w:rsid w:val="00A9105C"/>
    <w:rsid w:val="00A91240"/>
    <w:rsid w:val="00A91600"/>
    <w:rsid w:val="00A91D06"/>
    <w:rsid w:val="00A92253"/>
    <w:rsid w:val="00A92972"/>
    <w:rsid w:val="00A929E3"/>
    <w:rsid w:val="00A92A68"/>
    <w:rsid w:val="00A92E21"/>
    <w:rsid w:val="00A92FC7"/>
    <w:rsid w:val="00A93335"/>
    <w:rsid w:val="00A94880"/>
    <w:rsid w:val="00A94BC2"/>
    <w:rsid w:val="00A955C6"/>
    <w:rsid w:val="00A95B18"/>
    <w:rsid w:val="00A95C18"/>
    <w:rsid w:val="00A95F39"/>
    <w:rsid w:val="00A96794"/>
    <w:rsid w:val="00A96B2A"/>
    <w:rsid w:val="00A97227"/>
    <w:rsid w:val="00A97761"/>
    <w:rsid w:val="00A97851"/>
    <w:rsid w:val="00A97883"/>
    <w:rsid w:val="00A97B61"/>
    <w:rsid w:val="00AA07CC"/>
    <w:rsid w:val="00AA1B9B"/>
    <w:rsid w:val="00AA1DA9"/>
    <w:rsid w:val="00AA3B53"/>
    <w:rsid w:val="00AA40A3"/>
    <w:rsid w:val="00AA43F4"/>
    <w:rsid w:val="00AA4975"/>
    <w:rsid w:val="00AA4F18"/>
    <w:rsid w:val="00AA677B"/>
    <w:rsid w:val="00AA6A88"/>
    <w:rsid w:val="00AA6BD4"/>
    <w:rsid w:val="00AA778F"/>
    <w:rsid w:val="00AB09EE"/>
    <w:rsid w:val="00AB0E0F"/>
    <w:rsid w:val="00AB0E87"/>
    <w:rsid w:val="00AB149C"/>
    <w:rsid w:val="00AB15D8"/>
    <w:rsid w:val="00AB1970"/>
    <w:rsid w:val="00AB1BCD"/>
    <w:rsid w:val="00AB22B7"/>
    <w:rsid w:val="00AB2513"/>
    <w:rsid w:val="00AB2AC4"/>
    <w:rsid w:val="00AB3324"/>
    <w:rsid w:val="00AB3360"/>
    <w:rsid w:val="00AB3433"/>
    <w:rsid w:val="00AB3FAD"/>
    <w:rsid w:val="00AB5036"/>
    <w:rsid w:val="00AB5DF1"/>
    <w:rsid w:val="00AB6023"/>
    <w:rsid w:val="00AB6537"/>
    <w:rsid w:val="00AB74EE"/>
    <w:rsid w:val="00AB7E5B"/>
    <w:rsid w:val="00AC02C3"/>
    <w:rsid w:val="00AC03CA"/>
    <w:rsid w:val="00AC0418"/>
    <w:rsid w:val="00AC099E"/>
    <w:rsid w:val="00AC0B25"/>
    <w:rsid w:val="00AC1C93"/>
    <w:rsid w:val="00AC1E6D"/>
    <w:rsid w:val="00AC30A7"/>
    <w:rsid w:val="00AC3736"/>
    <w:rsid w:val="00AC3C83"/>
    <w:rsid w:val="00AC4A67"/>
    <w:rsid w:val="00AC5591"/>
    <w:rsid w:val="00AC61F2"/>
    <w:rsid w:val="00AC6D03"/>
    <w:rsid w:val="00AC70E8"/>
    <w:rsid w:val="00AC78BC"/>
    <w:rsid w:val="00AC7B22"/>
    <w:rsid w:val="00AD0063"/>
    <w:rsid w:val="00AD0845"/>
    <w:rsid w:val="00AD0939"/>
    <w:rsid w:val="00AD1080"/>
    <w:rsid w:val="00AD12CD"/>
    <w:rsid w:val="00AD16A0"/>
    <w:rsid w:val="00AD17AD"/>
    <w:rsid w:val="00AD1958"/>
    <w:rsid w:val="00AD1B87"/>
    <w:rsid w:val="00AD23D5"/>
    <w:rsid w:val="00AD38A5"/>
    <w:rsid w:val="00AD4676"/>
    <w:rsid w:val="00AD4C13"/>
    <w:rsid w:val="00AD4EDC"/>
    <w:rsid w:val="00AD54E8"/>
    <w:rsid w:val="00AD6388"/>
    <w:rsid w:val="00AD6A82"/>
    <w:rsid w:val="00AD6C09"/>
    <w:rsid w:val="00AD737F"/>
    <w:rsid w:val="00AD79C6"/>
    <w:rsid w:val="00AD7DFC"/>
    <w:rsid w:val="00AE0326"/>
    <w:rsid w:val="00AE158D"/>
    <w:rsid w:val="00AE16C7"/>
    <w:rsid w:val="00AE1C40"/>
    <w:rsid w:val="00AE2177"/>
    <w:rsid w:val="00AE36CE"/>
    <w:rsid w:val="00AE3EAF"/>
    <w:rsid w:val="00AE41CE"/>
    <w:rsid w:val="00AE43D0"/>
    <w:rsid w:val="00AE48D9"/>
    <w:rsid w:val="00AE4DA6"/>
    <w:rsid w:val="00AE4F33"/>
    <w:rsid w:val="00AE5178"/>
    <w:rsid w:val="00AE54AE"/>
    <w:rsid w:val="00AE55B9"/>
    <w:rsid w:val="00AE5C96"/>
    <w:rsid w:val="00AE6AFD"/>
    <w:rsid w:val="00AE725F"/>
    <w:rsid w:val="00AF20A9"/>
    <w:rsid w:val="00AF267D"/>
    <w:rsid w:val="00AF27A0"/>
    <w:rsid w:val="00AF2C29"/>
    <w:rsid w:val="00AF3357"/>
    <w:rsid w:val="00AF36BB"/>
    <w:rsid w:val="00AF376F"/>
    <w:rsid w:val="00AF3C15"/>
    <w:rsid w:val="00AF3EA0"/>
    <w:rsid w:val="00AF3FA8"/>
    <w:rsid w:val="00AF4479"/>
    <w:rsid w:val="00AF44E2"/>
    <w:rsid w:val="00AF5265"/>
    <w:rsid w:val="00AF5723"/>
    <w:rsid w:val="00AF5AFB"/>
    <w:rsid w:val="00AF5B62"/>
    <w:rsid w:val="00AF5B78"/>
    <w:rsid w:val="00AF5D71"/>
    <w:rsid w:val="00AF69B3"/>
    <w:rsid w:val="00AF6AE3"/>
    <w:rsid w:val="00AF6D67"/>
    <w:rsid w:val="00AF7F80"/>
    <w:rsid w:val="00B001C6"/>
    <w:rsid w:val="00B008F1"/>
    <w:rsid w:val="00B00D4B"/>
    <w:rsid w:val="00B00F3E"/>
    <w:rsid w:val="00B010FE"/>
    <w:rsid w:val="00B011BF"/>
    <w:rsid w:val="00B01690"/>
    <w:rsid w:val="00B01964"/>
    <w:rsid w:val="00B020B3"/>
    <w:rsid w:val="00B02184"/>
    <w:rsid w:val="00B02499"/>
    <w:rsid w:val="00B02BD5"/>
    <w:rsid w:val="00B030D4"/>
    <w:rsid w:val="00B03744"/>
    <w:rsid w:val="00B03769"/>
    <w:rsid w:val="00B03EEA"/>
    <w:rsid w:val="00B03F71"/>
    <w:rsid w:val="00B04A46"/>
    <w:rsid w:val="00B05560"/>
    <w:rsid w:val="00B05618"/>
    <w:rsid w:val="00B05989"/>
    <w:rsid w:val="00B059F3"/>
    <w:rsid w:val="00B059F6"/>
    <w:rsid w:val="00B05EAF"/>
    <w:rsid w:val="00B05F5F"/>
    <w:rsid w:val="00B06766"/>
    <w:rsid w:val="00B06C9F"/>
    <w:rsid w:val="00B072E9"/>
    <w:rsid w:val="00B07421"/>
    <w:rsid w:val="00B07E43"/>
    <w:rsid w:val="00B1081C"/>
    <w:rsid w:val="00B108A9"/>
    <w:rsid w:val="00B10B62"/>
    <w:rsid w:val="00B1108B"/>
    <w:rsid w:val="00B110A0"/>
    <w:rsid w:val="00B115B4"/>
    <w:rsid w:val="00B1199D"/>
    <w:rsid w:val="00B119FB"/>
    <w:rsid w:val="00B12013"/>
    <w:rsid w:val="00B1294B"/>
    <w:rsid w:val="00B13C31"/>
    <w:rsid w:val="00B13D65"/>
    <w:rsid w:val="00B14335"/>
    <w:rsid w:val="00B14AA1"/>
    <w:rsid w:val="00B14AE7"/>
    <w:rsid w:val="00B14E99"/>
    <w:rsid w:val="00B1529B"/>
    <w:rsid w:val="00B1645C"/>
    <w:rsid w:val="00B168D3"/>
    <w:rsid w:val="00B16974"/>
    <w:rsid w:val="00B170B1"/>
    <w:rsid w:val="00B17736"/>
    <w:rsid w:val="00B17DE7"/>
    <w:rsid w:val="00B2024D"/>
    <w:rsid w:val="00B20930"/>
    <w:rsid w:val="00B20CD2"/>
    <w:rsid w:val="00B213C1"/>
    <w:rsid w:val="00B2162A"/>
    <w:rsid w:val="00B21867"/>
    <w:rsid w:val="00B21A57"/>
    <w:rsid w:val="00B21A59"/>
    <w:rsid w:val="00B21C90"/>
    <w:rsid w:val="00B21D16"/>
    <w:rsid w:val="00B21E7A"/>
    <w:rsid w:val="00B2207D"/>
    <w:rsid w:val="00B22217"/>
    <w:rsid w:val="00B236A0"/>
    <w:rsid w:val="00B24392"/>
    <w:rsid w:val="00B24CE6"/>
    <w:rsid w:val="00B24DE4"/>
    <w:rsid w:val="00B24EB4"/>
    <w:rsid w:val="00B266BB"/>
    <w:rsid w:val="00B26A66"/>
    <w:rsid w:val="00B274F4"/>
    <w:rsid w:val="00B279B5"/>
    <w:rsid w:val="00B27C8C"/>
    <w:rsid w:val="00B27EDB"/>
    <w:rsid w:val="00B31034"/>
    <w:rsid w:val="00B315B3"/>
    <w:rsid w:val="00B3194B"/>
    <w:rsid w:val="00B31CA1"/>
    <w:rsid w:val="00B321A7"/>
    <w:rsid w:val="00B327B8"/>
    <w:rsid w:val="00B3291E"/>
    <w:rsid w:val="00B330C8"/>
    <w:rsid w:val="00B33734"/>
    <w:rsid w:val="00B33AA9"/>
    <w:rsid w:val="00B344A9"/>
    <w:rsid w:val="00B348BD"/>
    <w:rsid w:val="00B34AFD"/>
    <w:rsid w:val="00B34B6D"/>
    <w:rsid w:val="00B35F13"/>
    <w:rsid w:val="00B364D6"/>
    <w:rsid w:val="00B369B6"/>
    <w:rsid w:val="00B36C4C"/>
    <w:rsid w:val="00B36CF0"/>
    <w:rsid w:val="00B371C7"/>
    <w:rsid w:val="00B37B58"/>
    <w:rsid w:val="00B37F83"/>
    <w:rsid w:val="00B40CDD"/>
    <w:rsid w:val="00B40DB7"/>
    <w:rsid w:val="00B413A1"/>
    <w:rsid w:val="00B4150C"/>
    <w:rsid w:val="00B42490"/>
    <w:rsid w:val="00B427CA"/>
    <w:rsid w:val="00B42EF7"/>
    <w:rsid w:val="00B4328A"/>
    <w:rsid w:val="00B43F96"/>
    <w:rsid w:val="00B44A0E"/>
    <w:rsid w:val="00B44FB2"/>
    <w:rsid w:val="00B4659E"/>
    <w:rsid w:val="00B467A2"/>
    <w:rsid w:val="00B470BB"/>
    <w:rsid w:val="00B511E0"/>
    <w:rsid w:val="00B51655"/>
    <w:rsid w:val="00B51E61"/>
    <w:rsid w:val="00B52163"/>
    <w:rsid w:val="00B526C2"/>
    <w:rsid w:val="00B52EB9"/>
    <w:rsid w:val="00B52F21"/>
    <w:rsid w:val="00B547CA"/>
    <w:rsid w:val="00B54BA7"/>
    <w:rsid w:val="00B555F6"/>
    <w:rsid w:val="00B556D5"/>
    <w:rsid w:val="00B55C3F"/>
    <w:rsid w:val="00B55C90"/>
    <w:rsid w:val="00B60967"/>
    <w:rsid w:val="00B6191D"/>
    <w:rsid w:val="00B619ED"/>
    <w:rsid w:val="00B61D45"/>
    <w:rsid w:val="00B62347"/>
    <w:rsid w:val="00B6278C"/>
    <w:rsid w:val="00B629F2"/>
    <w:rsid w:val="00B62DD5"/>
    <w:rsid w:val="00B62DE2"/>
    <w:rsid w:val="00B63EEC"/>
    <w:rsid w:val="00B64797"/>
    <w:rsid w:val="00B64AA6"/>
    <w:rsid w:val="00B64B2F"/>
    <w:rsid w:val="00B64F51"/>
    <w:rsid w:val="00B659D0"/>
    <w:rsid w:val="00B65F55"/>
    <w:rsid w:val="00B662C3"/>
    <w:rsid w:val="00B67367"/>
    <w:rsid w:val="00B673D1"/>
    <w:rsid w:val="00B67D0E"/>
    <w:rsid w:val="00B70705"/>
    <w:rsid w:val="00B71018"/>
    <w:rsid w:val="00B71376"/>
    <w:rsid w:val="00B71E6B"/>
    <w:rsid w:val="00B721B3"/>
    <w:rsid w:val="00B73652"/>
    <w:rsid w:val="00B73AFA"/>
    <w:rsid w:val="00B73E34"/>
    <w:rsid w:val="00B75105"/>
    <w:rsid w:val="00B75642"/>
    <w:rsid w:val="00B75655"/>
    <w:rsid w:val="00B7613A"/>
    <w:rsid w:val="00B76216"/>
    <w:rsid w:val="00B7667B"/>
    <w:rsid w:val="00B76986"/>
    <w:rsid w:val="00B76C5B"/>
    <w:rsid w:val="00B80CF5"/>
    <w:rsid w:val="00B8162B"/>
    <w:rsid w:val="00B81967"/>
    <w:rsid w:val="00B81F57"/>
    <w:rsid w:val="00B8255B"/>
    <w:rsid w:val="00B8300F"/>
    <w:rsid w:val="00B83F45"/>
    <w:rsid w:val="00B841BA"/>
    <w:rsid w:val="00B84366"/>
    <w:rsid w:val="00B843D5"/>
    <w:rsid w:val="00B85D64"/>
    <w:rsid w:val="00B86023"/>
    <w:rsid w:val="00B86AAE"/>
    <w:rsid w:val="00B86AD1"/>
    <w:rsid w:val="00B875E2"/>
    <w:rsid w:val="00B87AA3"/>
    <w:rsid w:val="00B90F32"/>
    <w:rsid w:val="00B916D6"/>
    <w:rsid w:val="00B91B39"/>
    <w:rsid w:val="00B91F64"/>
    <w:rsid w:val="00B92273"/>
    <w:rsid w:val="00B928EE"/>
    <w:rsid w:val="00B934F4"/>
    <w:rsid w:val="00B936FD"/>
    <w:rsid w:val="00B93E7E"/>
    <w:rsid w:val="00B93FD6"/>
    <w:rsid w:val="00B94884"/>
    <w:rsid w:val="00B94915"/>
    <w:rsid w:val="00B95989"/>
    <w:rsid w:val="00B95B96"/>
    <w:rsid w:val="00B96480"/>
    <w:rsid w:val="00B96E18"/>
    <w:rsid w:val="00B97183"/>
    <w:rsid w:val="00B97618"/>
    <w:rsid w:val="00BA003A"/>
    <w:rsid w:val="00BA075A"/>
    <w:rsid w:val="00BA091C"/>
    <w:rsid w:val="00BA0A56"/>
    <w:rsid w:val="00BA0DAD"/>
    <w:rsid w:val="00BA1AF6"/>
    <w:rsid w:val="00BA2B85"/>
    <w:rsid w:val="00BA2FF6"/>
    <w:rsid w:val="00BA3190"/>
    <w:rsid w:val="00BA3533"/>
    <w:rsid w:val="00BA445E"/>
    <w:rsid w:val="00BA44D2"/>
    <w:rsid w:val="00BA484F"/>
    <w:rsid w:val="00BA4913"/>
    <w:rsid w:val="00BA4E35"/>
    <w:rsid w:val="00BA4F37"/>
    <w:rsid w:val="00BA52FA"/>
    <w:rsid w:val="00BA622C"/>
    <w:rsid w:val="00BA636D"/>
    <w:rsid w:val="00BA6717"/>
    <w:rsid w:val="00BA7EC1"/>
    <w:rsid w:val="00BB0948"/>
    <w:rsid w:val="00BB0CCD"/>
    <w:rsid w:val="00BB1934"/>
    <w:rsid w:val="00BB1B07"/>
    <w:rsid w:val="00BB1C12"/>
    <w:rsid w:val="00BB217F"/>
    <w:rsid w:val="00BB2588"/>
    <w:rsid w:val="00BB26F4"/>
    <w:rsid w:val="00BB2C5C"/>
    <w:rsid w:val="00BB2C98"/>
    <w:rsid w:val="00BB3CEA"/>
    <w:rsid w:val="00BB4EED"/>
    <w:rsid w:val="00BB52C2"/>
    <w:rsid w:val="00BB5AF3"/>
    <w:rsid w:val="00BB686E"/>
    <w:rsid w:val="00BB6D2D"/>
    <w:rsid w:val="00BB6F01"/>
    <w:rsid w:val="00BB797B"/>
    <w:rsid w:val="00BC011D"/>
    <w:rsid w:val="00BC0C40"/>
    <w:rsid w:val="00BC0D7F"/>
    <w:rsid w:val="00BC18E3"/>
    <w:rsid w:val="00BC19BF"/>
    <w:rsid w:val="00BC1A53"/>
    <w:rsid w:val="00BC1AE1"/>
    <w:rsid w:val="00BC1C99"/>
    <w:rsid w:val="00BC2B85"/>
    <w:rsid w:val="00BC3039"/>
    <w:rsid w:val="00BC3A5A"/>
    <w:rsid w:val="00BC42AB"/>
    <w:rsid w:val="00BC45B7"/>
    <w:rsid w:val="00BC4EE5"/>
    <w:rsid w:val="00BC5DAB"/>
    <w:rsid w:val="00BC5E67"/>
    <w:rsid w:val="00BC671C"/>
    <w:rsid w:val="00BC703A"/>
    <w:rsid w:val="00BC7C20"/>
    <w:rsid w:val="00BC7E88"/>
    <w:rsid w:val="00BD0067"/>
    <w:rsid w:val="00BD0871"/>
    <w:rsid w:val="00BD0A22"/>
    <w:rsid w:val="00BD0CB3"/>
    <w:rsid w:val="00BD146F"/>
    <w:rsid w:val="00BD1729"/>
    <w:rsid w:val="00BD1D53"/>
    <w:rsid w:val="00BD25F6"/>
    <w:rsid w:val="00BD2805"/>
    <w:rsid w:val="00BD2BE5"/>
    <w:rsid w:val="00BD2DEC"/>
    <w:rsid w:val="00BD3527"/>
    <w:rsid w:val="00BD36F0"/>
    <w:rsid w:val="00BD3748"/>
    <w:rsid w:val="00BD3890"/>
    <w:rsid w:val="00BD453E"/>
    <w:rsid w:val="00BD4A72"/>
    <w:rsid w:val="00BD4A8B"/>
    <w:rsid w:val="00BD567B"/>
    <w:rsid w:val="00BD58A4"/>
    <w:rsid w:val="00BD5DE6"/>
    <w:rsid w:val="00BD6166"/>
    <w:rsid w:val="00BD6756"/>
    <w:rsid w:val="00BD67A1"/>
    <w:rsid w:val="00BD67B1"/>
    <w:rsid w:val="00BD7FCE"/>
    <w:rsid w:val="00BE093F"/>
    <w:rsid w:val="00BE0D38"/>
    <w:rsid w:val="00BE0F9A"/>
    <w:rsid w:val="00BE256A"/>
    <w:rsid w:val="00BE3240"/>
    <w:rsid w:val="00BE3A93"/>
    <w:rsid w:val="00BE3C7A"/>
    <w:rsid w:val="00BE3FF7"/>
    <w:rsid w:val="00BE4B4D"/>
    <w:rsid w:val="00BE527B"/>
    <w:rsid w:val="00BE574C"/>
    <w:rsid w:val="00BE5796"/>
    <w:rsid w:val="00BE5B25"/>
    <w:rsid w:val="00BE73D1"/>
    <w:rsid w:val="00BF08BA"/>
    <w:rsid w:val="00BF1BD3"/>
    <w:rsid w:val="00BF2A3A"/>
    <w:rsid w:val="00BF2DF4"/>
    <w:rsid w:val="00BF354E"/>
    <w:rsid w:val="00BF41D8"/>
    <w:rsid w:val="00BF42FF"/>
    <w:rsid w:val="00BF492C"/>
    <w:rsid w:val="00BF52F1"/>
    <w:rsid w:val="00BF689A"/>
    <w:rsid w:val="00BF6921"/>
    <w:rsid w:val="00BF69B4"/>
    <w:rsid w:val="00BF6E0F"/>
    <w:rsid w:val="00BF757C"/>
    <w:rsid w:val="00BF75E8"/>
    <w:rsid w:val="00BF767C"/>
    <w:rsid w:val="00C00563"/>
    <w:rsid w:val="00C006EF"/>
    <w:rsid w:val="00C00A95"/>
    <w:rsid w:val="00C00F0E"/>
    <w:rsid w:val="00C01795"/>
    <w:rsid w:val="00C01BE5"/>
    <w:rsid w:val="00C02079"/>
    <w:rsid w:val="00C02C14"/>
    <w:rsid w:val="00C03712"/>
    <w:rsid w:val="00C037B2"/>
    <w:rsid w:val="00C03ECB"/>
    <w:rsid w:val="00C049B6"/>
    <w:rsid w:val="00C0634E"/>
    <w:rsid w:val="00C066DD"/>
    <w:rsid w:val="00C06A12"/>
    <w:rsid w:val="00C06DA9"/>
    <w:rsid w:val="00C0774F"/>
    <w:rsid w:val="00C103B5"/>
    <w:rsid w:val="00C1095B"/>
    <w:rsid w:val="00C10CB2"/>
    <w:rsid w:val="00C10CC0"/>
    <w:rsid w:val="00C11595"/>
    <w:rsid w:val="00C11EA6"/>
    <w:rsid w:val="00C13856"/>
    <w:rsid w:val="00C145CE"/>
    <w:rsid w:val="00C1463C"/>
    <w:rsid w:val="00C147BF"/>
    <w:rsid w:val="00C14914"/>
    <w:rsid w:val="00C14B91"/>
    <w:rsid w:val="00C15069"/>
    <w:rsid w:val="00C166A0"/>
    <w:rsid w:val="00C16713"/>
    <w:rsid w:val="00C171E0"/>
    <w:rsid w:val="00C202A3"/>
    <w:rsid w:val="00C207CA"/>
    <w:rsid w:val="00C20BF3"/>
    <w:rsid w:val="00C20F11"/>
    <w:rsid w:val="00C20F15"/>
    <w:rsid w:val="00C212B8"/>
    <w:rsid w:val="00C21C50"/>
    <w:rsid w:val="00C2238C"/>
    <w:rsid w:val="00C22751"/>
    <w:rsid w:val="00C2293D"/>
    <w:rsid w:val="00C22F19"/>
    <w:rsid w:val="00C23121"/>
    <w:rsid w:val="00C23264"/>
    <w:rsid w:val="00C234B7"/>
    <w:rsid w:val="00C2392F"/>
    <w:rsid w:val="00C23B92"/>
    <w:rsid w:val="00C24345"/>
    <w:rsid w:val="00C24AD9"/>
    <w:rsid w:val="00C254BF"/>
    <w:rsid w:val="00C254DE"/>
    <w:rsid w:val="00C2573B"/>
    <w:rsid w:val="00C25BC9"/>
    <w:rsid w:val="00C2646D"/>
    <w:rsid w:val="00C26A4A"/>
    <w:rsid w:val="00C27372"/>
    <w:rsid w:val="00C27B57"/>
    <w:rsid w:val="00C27F4D"/>
    <w:rsid w:val="00C302B7"/>
    <w:rsid w:val="00C306FA"/>
    <w:rsid w:val="00C3088E"/>
    <w:rsid w:val="00C30F5C"/>
    <w:rsid w:val="00C31B27"/>
    <w:rsid w:val="00C31EA6"/>
    <w:rsid w:val="00C31ECB"/>
    <w:rsid w:val="00C31F68"/>
    <w:rsid w:val="00C31FA7"/>
    <w:rsid w:val="00C3282F"/>
    <w:rsid w:val="00C336D2"/>
    <w:rsid w:val="00C33726"/>
    <w:rsid w:val="00C33F25"/>
    <w:rsid w:val="00C33FAB"/>
    <w:rsid w:val="00C347D0"/>
    <w:rsid w:val="00C34B2A"/>
    <w:rsid w:val="00C34B2D"/>
    <w:rsid w:val="00C34BE8"/>
    <w:rsid w:val="00C35A48"/>
    <w:rsid w:val="00C36668"/>
    <w:rsid w:val="00C366B1"/>
    <w:rsid w:val="00C37485"/>
    <w:rsid w:val="00C37C27"/>
    <w:rsid w:val="00C37ED5"/>
    <w:rsid w:val="00C37F70"/>
    <w:rsid w:val="00C409E8"/>
    <w:rsid w:val="00C40C2D"/>
    <w:rsid w:val="00C415D8"/>
    <w:rsid w:val="00C4179A"/>
    <w:rsid w:val="00C419E5"/>
    <w:rsid w:val="00C41DE7"/>
    <w:rsid w:val="00C4249F"/>
    <w:rsid w:val="00C426F2"/>
    <w:rsid w:val="00C42D1A"/>
    <w:rsid w:val="00C43464"/>
    <w:rsid w:val="00C43634"/>
    <w:rsid w:val="00C43F30"/>
    <w:rsid w:val="00C44EC5"/>
    <w:rsid w:val="00C4564A"/>
    <w:rsid w:val="00C4571D"/>
    <w:rsid w:val="00C457A5"/>
    <w:rsid w:val="00C45A91"/>
    <w:rsid w:val="00C45D3B"/>
    <w:rsid w:val="00C45DA4"/>
    <w:rsid w:val="00C463C2"/>
    <w:rsid w:val="00C46E03"/>
    <w:rsid w:val="00C470D3"/>
    <w:rsid w:val="00C47B6A"/>
    <w:rsid w:val="00C5004C"/>
    <w:rsid w:val="00C52148"/>
    <w:rsid w:val="00C52458"/>
    <w:rsid w:val="00C5312D"/>
    <w:rsid w:val="00C53726"/>
    <w:rsid w:val="00C53F05"/>
    <w:rsid w:val="00C53F46"/>
    <w:rsid w:val="00C54DEC"/>
    <w:rsid w:val="00C55803"/>
    <w:rsid w:val="00C55A11"/>
    <w:rsid w:val="00C55C56"/>
    <w:rsid w:val="00C56757"/>
    <w:rsid w:val="00C56D83"/>
    <w:rsid w:val="00C56ED9"/>
    <w:rsid w:val="00C56F5B"/>
    <w:rsid w:val="00C57250"/>
    <w:rsid w:val="00C57676"/>
    <w:rsid w:val="00C57680"/>
    <w:rsid w:val="00C57D69"/>
    <w:rsid w:val="00C57E66"/>
    <w:rsid w:val="00C60D65"/>
    <w:rsid w:val="00C610F2"/>
    <w:rsid w:val="00C61AB7"/>
    <w:rsid w:val="00C61DFC"/>
    <w:rsid w:val="00C62794"/>
    <w:rsid w:val="00C62C2E"/>
    <w:rsid w:val="00C63321"/>
    <w:rsid w:val="00C6407D"/>
    <w:rsid w:val="00C6437A"/>
    <w:rsid w:val="00C64685"/>
    <w:rsid w:val="00C6524F"/>
    <w:rsid w:val="00C65C69"/>
    <w:rsid w:val="00C65E1D"/>
    <w:rsid w:val="00C66112"/>
    <w:rsid w:val="00C670BB"/>
    <w:rsid w:val="00C671DF"/>
    <w:rsid w:val="00C673F3"/>
    <w:rsid w:val="00C67523"/>
    <w:rsid w:val="00C67B31"/>
    <w:rsid w:val="00C67C80"/>
    <w:rsid w:val="00C70551"/>
    <w:rsid w:val="00C7092E"/>
    <w:rsid w:val="00C70C71"/>
    <w:rsid w:val="00C70FB5"/>
    <w:rsid w:val="00C71560"/>
    <w:rsid w:val="00C72087"/>
    <w:rsid w:val="00C72862"/>
    <w:rsid w:val="00C7293D"/>
    <w:rsid w:val="00C7295B"/>
    <w:rsid w:val="00C73715"/>
    <w:rsid w:val="00C73ABD"/>
    <w:rsid w:val="00C746BE"/>
    <w:rsid w:val="00C74791"/>
    <w:rsid w:val="00C74C8D"/>
    <w:rsid w:val="00C74D0A"/>
    <w:rsid w:val="00C7523E"/>
    <w:rsid w:val="00C7555A"/>
    <w:rsid w:val="00C7583B"/>
    <w:rsid w:val="00C758AA"/>
    <w:rsid w:val="00C75A56"/>
    <w:rsid w:val="00C75ECE"/>
    <w:rsid w:val="00C7607A"/>
    <w:rsid w:val="00C76320"/>
    <w:rsid w:val="00C76607"/>
    <w:rsid w:val="00C767A7"/>
    <w:rsid w:val="00C76906"/>
    <w:rsid w:val="00C807C0"/>
    <w:rsid w:val="00C80BDD"/>
    <w:rsid w:val="00C811C9"/>
    <w:rsid w:val="00C8134A"/>
    <w:rsid w:val="00C82F2D"/>
    <w:rsid w:val="00C82FD7"/>
    <w:rsid w:val="00C845EB"/>
    <w:rsid w:val="00C84856"/>
    <w:rsid w:val="00C8689A"/>
    <w:rsid w:val="00C869BB"/>
    <w:rsid w:val="00C86DBA"/>
    <w:rsid w:val="00C871D0"/>
    <w:rsid w:val="00C87409"/>
    <w:rsid w:val="00C87476"/>
    <w:rsid w:val="00C87637"/>
    <w:rsid w:val="00C8790A"/>
    <w:rsid w:val="00C87C0A"/>
    <w:rsid w:val="00C905F6"/>
    <w:rsid w:val="00C90DE5"/>
    <w:rsid w:val="00C91368"/>
    <w:rsid w:val="00C9136D"/>
    <w:rsid w:val="00C91D51"/>
    <w:rsid w:val="00C92148"/>
    <w:rsid w:val="00C929D3"/>
    <w:rsid w:val="00C9316B"/>
    <w:rsid w:val="00C93717"/>
    <w:rsid w:val="00C93BFD"/>
    <w:rsid w:val="00C93CCE"/>
    <w:rsid w:val="00C93E35"/>
    <w:rsid w:val="00C93F25"/>
    <w:rsid w:val="00C9428A"/>
    <w:rsid w:val="00C949AA"/>
    <w:rsid w:val="00C95C21"/>
    <w:rsid w:val="00C965BF"/>
    <w:rsid w:val="00C96BBE"/>
    <w:rsid w:val="00C96CA1"/>
    <w:rsid w:val="00C974EA"/>
    <w:rsid w:val="00C97B94"/>
    <w:rsid w:val="00CA0808"/>
    <w:rsid w:val="00CA08AC"/>
    <w:rsid w:val="00CA0B0F"/>
    <w:rsid w:val="00CA0BB7"/>
    <w:rsid w:val="00CA0F2E"/>
    <w:rsid w:val="00CA1B28"/>
    <w:rsid w:val="00CA2CE6"/>
    <w:rsid w:val="00CA384B"/>
    <w:rsid w:val="00CA3B73"/>
    <w:rsid w:val="00CA4E47"/>
    <w:rsid w:val="00CA54EA"/>
    <w:rsid w:val="00CA590B"/>
    <w:rsid w:val="00CA5C16"/>
    <w:rsid w:val="00CA5C8F"/>
    <w:rsid w:val="00CA610B"/>
    <w:rsid w:val="00CA615D"/>
    <w:rsid w:val="00CA629C"/>
    <w:rsid w:val="00CA6D2C"/>
    <w:rsid w:val="00CA70A7"/>
    <w:rsid w:val="00CA70DF"/>
    <w:rsid w:val="00CA7CCC"/>
    <w:rsid w:val="00CB0233"/>
    <w:rsid w:val="00CB0933"/>
    <w:rsid w:val="00CB1171"/>
    <w:rsid w:val="00CB185E"/>
    <w:rsid w:val="00CB1AD6"/>
    <w:rsid w:val="00CB1B6A"/>
    <w:rsid w:val="00CB1CE4"/>
    <w:rsid w:val="00CB204F"/>
    <w:rsid w:val="00CB2136"/>
    <w:rsid w:val="00CB2330"/>
    <w:rsid w:val="00CB27B0"/>
    <w:rsid w:val="00CB35C4"/>
    <w:rsid w:val="00CB39B4"/>
    <w:rsid w:val="00CB429E"/>
    <w:rsid w:val="00CB4711"/>
    <w:rsid w:val="00CB4893"/>
    <w:rsid w:val="00CB56F4"/>
    <w:rsid w:val="00CB6245"/>
    <w:rsid w:val="00CB643A"/>
    <w:rsid w:val="00CB69B1"/>
    <w:rsid w:val="00CB6A8D"/>
    <w:rsid w:val="00CB6B2C"/>
    <w:rsid w:val="00CB6C23"/>
    <w:rsid w:val="00CB6C2B"/>
    <w:rsid w:val="00CB6E08"/>
    <w:rsid w:val="00CB71F3"/>
    <w:rsid w:val="00CB75C0"/>
    <w:rsid w:val="00CB776E"/>
    <w:rsid w:val="00CB7D93"/>
    <w:rsid w:val="00CC0001"/>
    <w:rsid w:val="00CC08B2"/>
    <w:rsid w:val="00CC0C00"/>
    <w:rsid w:val="00CC0C78"/>
    <w:rsid w:val="00CC0E11"/>
    <w:rsid w:val="00CC0E29"/>
    <w:rsid w:val="00CC0F61"/>
    <w:rsid w:val="00CC10F5"/>
    <w:rsid w:val="00CC1201"/>
    <w:rsid w:val="00CC18E7"/>
    <w:rsid w:val="00CC1916"/>
    <w:rsid w:val="00CC1B18"/>
    <w:rsid w:val="00CC1F2D"/>
    <w:rsid w:val="00CC299B"/>
    <w:rsid w:val="00CC2E0E"/>
    <w:rsid w:val="00CC3134"/>
    <w:rsid w:val="00CC34A9"/>
    <w:rsid w:val="00CC350A"/>
    <w:rsid w:val="00CC3611"/>
    <w:rsid w:val="00CC383B"/>
    <w:rsid w:val="00CC42E9"/>
    <w:rsid w:val="00CC442D"/>
    <w:rsid w:val="00CC482E"/>
    <w:rsid w:val="00CC5162"/>
    <w:rsid w:val="00CC5329"/>
    <w:rsid w:val="00CC5852"/>
    <w:rsid w:val="00CC6A02"/>
    <w:rsid w:val="00CC7230"/>
    <w:rsid w:val="00CC73AF"/>
    <w:rsid w:val="00CC7688"/>
    <w:rsid w:val="00CC7A18"/>
    <w:rsid w:val="00CC7D6D"/>
    <w:rsid w:val="00CD0250"/>
    <w:rsid w:val="00CD0A9C"/>
    <w:rsid w:val="00CD100D"/>
    <w:rsid w:val="00CD1287"/>
    <w:rsid w:val="00CD14CE"/>
    <w:rsid w:val="00CD191C"/>
    <w:rsid w:val="00CD1C46"/>
    <w:rsid w:val="00CD28B6"/>
    <w:rsid w:val="00CD340D"/>
    <w:rsid w:val="00CD3A87"/>
    <w:rsid w:val="00CD4435"/>
    <w:rsid w:val="00CD512C"/>
    <w:rsid w:val="00CD547A"/>
    <w:rsid w:val="00CD58CB"/>
    <w:rsid w:val="00CD6169"/>
    <w:rsid w:val="00CD6540"/>
    <w:rsid w:val="00CD6927"/>
    <w:rsid w:val="00CD6C73"/>
    <w:rsid w:val="00CD7662"/>
    <w:rsid w:val="00CD7838"/>
    <w:rsid w:val="00CD7937"/>
    <w:rsid w:val="00CD79A1"/>
    <w:rsid w:val="00CE0845"/>
    <w:rsid w:val="00CE103D"/>
    <w:rsid w:val="00CE27F3"/>
    <w:rsid w:val="00CE297C"/>
    <w:rsid w:val="00CE2D23"/>
    <w:rsid w:val="00CE2D68"/>
    <w:rsid w:val="00CE31C1"/>
    <w:rsid w:val="00CE432E"/>
    <w:rsid w:val="00CE4353"/>
    <w:rsid w:val="00CE60AA"/>
    <w:rsid w:val="00CF0538"/>
    <w:rsid w:val="00CF1677"/>
    <w:rsid w:val="00CF1D7F"/>
    <w:rsid w:val="00CF2833"/>
    <w:rsid w:val="00CF2DB6"/>
    <w:rsid w:val="00CF2F11"/>
    <w:rsid w:val="00CF338A"/>
    <w:rsid w:val="00CF3E07"/>
    <w:rsid w:val="00CF45B5"/>
    <w:rsid w:val="00CF4689"/>
    <w:rsid w:val="00CF4890"/>
    <w:rsid w:val="00CF50DC"/>
    <w:rsid w:val="00CF5287"/>
    <w:rsid w:val="00CF52C1"/>
    <w:rsid w:val="00CF5618"/>
    <w:rsid w:val="00CF571A"/>
    <w:rsid w:val="00CF57C6"/>
    <w:rsid w:val="00CF5920"/>
    <w:rsid w:val="00CF6466"/>
    <w:rsid w:val="00CF6574"/>
    <w:rsid w:val="00CF7762"/>
    <w:rsid w:val="00CF7C3C"/>
    <w:rsid w:val="00D0247B"/>
    <w:rsid w:val="00D02FCB"/>
    <w:rsid w:val="00D03A76"/>
    <w:rsid w:val="00D03ABC"/>
    <w:rsid w:val="00D04B11"/>
    <w:rsid w:val="00D0531D"/>
    <w:rsid w:val="00D05554"/>
    <w:rsid w:val="00D06B7A"/>
    <w:rsid w:val="00D0757B"/>
    <w:rsid w:val="00D07B60"/>
    <w:rsid w:val="00D07D70"/>
    <w:rsid w:val="00D07F23"/>
    <w:rsid w:val="00D10086"/>
    <w:rsid w:val="00D10433"/>
    <w:rsid w:val="00D11183"/>
    <w:rsid w:val="00D11794"/>
    <w:rsid w:val="00D11981"/>
    <w:rsid w:val="00D11C40"/>
    <w:rsid w:val="00D120A3"/>
    <w:rsid w:val="00D1277E"/>
    <w:rsid w:val="00D12A53"/>
    <w:rsid w:val="00D13799"/>
    <w:rsid w:val="00D13D20"/>
    <w:rsid w:val="00D13D9D"/>
    <w:rsid w:val="00D1445D"/>
    <w:rsid w:val="00D150D9"/>
    <w:rsid w:val="00D15629"/>
    <w:rsid w:val="00D160AD"/>
    <w:rsid w:val="00D2013E"/>
    <w:rsid w:val="00D20954"/>
    <w:rsid w:val="00D21D20"/>
    <w:rsid w:val="00D21F4F"/>
    <w:rsid w:val="00D22CC5"/>
    <w:rsid w:val="00D23131"/>
    <w:rsid w:val="00D231AD"/>
    <w:rsid w:val="00D239C2"/>
    <w:rsid w:val="00D25145"/>
    <w:rsid w:val="00D254ED"/>
    <w:rsid w:val="00D258DD"/>
    <w:rsid w:val="00D25AE7"/>
    <w:rsid w:val="00D261B9"/>
    <w:rsid w:val="00D26BF3"/>
    <w:rsid w:val="00D27117"/>
    <w:rsid w:val="00D276B8"/>
    <w:rsid w:val="00D27785"/>
    <w:rsid w:val="00D30855"/>
    <w:rsid w:val="00D30876"/>
    <w:rsid w:val="00D30D86"/>
    <w:rsid w:val="00D31B23"/>
    <w:rsid w:val="00D31CFD"/>
    <w:rsid w:val="00D32240"/>
    <w:rsid w:val="00D32A4D"/>
    <w:rsid w:val="00D34076"/>
    <w:rsid w:val="00D35314"/>
    <w:rsid w:val="00D3593A"/>
    <w:rsid w:val="00D371BB"/>
    <w:rsid w:val="00D37904"/>
    <w:rsid w:val="00D379EA"/>
    <w:rsid w:val="00D4026D"/>
    <w:rsid w:val="00D402B1"/>
    <w:rsid w:val="00D417E9"/>
    <w:rsid w:val="00D418BB"/>
    <w:rsid w:val="00D41C2E"/>
    <w:rsid w:val="00D4264F"/>
    <w:rsid w:val="00D42D72"/>
    <w:rsid w:val="00D43677"/>
    <w:rsid w:val="00D44163"/>
    <w:rsid w:val="00D44424"/>
    <w:rsid w:val="00D447CD"/>
    <w:rsid w:val="00D44A27"/>
    <w:rsid w:val="00D4516A"/>
    <w:rsid w:val="00D45436"/>
    <w:rsid w:val="00D45A5A"/>
    <w:rsid w:val="00D45E3D"/>
    <w:rsid w:val="00D46FF3"/>
    <w:rsid w:val="00D4710E"/>
    <w:rsid w:val="00D47275"/>
    <w:rsid w:val="00D47CD0"/>
    <w:rsid w:val="00D5033B"/>
    <w:rsid w:val="00D507BD"/>
    <w:rsid w:val="00D50BEC"/>
    <w:rsid w:val="00D5156A"/>
    <w:rsid w:val="00D51869"/>
    <w:rsid w:val="00D51ABB"/>
    <w:rsid w:val="00D51B71"/>
    <w:rsid w:val="00D536AF"/>
    <w:rsid w:val="00D5400C"/>
    <w:rsid w:val="00D547A4"/>
    <w:rsid w:val="00D54B60"/>
    <w:rsid w:val="00D55A6C"/>
    <w:rsid w:val="00D56E6B"/>
    <w:rsid w:val="00D5706F"/>
    <w:rsid w:val="00D576B8"/>
    <w:rsid w:val="00D57988"/>
    <w:rsid w:val="00D60582"/>
    <w:rsid w:val="00D6076C"/>
    <w:rsid w:val="00D60A07"/>
    <w:rsid w:val="00D611F2"/>
    <w:rsid w:val="00D61380"/>
    <w:rsid w:val="00D61470"/>
    <w:rsid w:val="00D6244B"/>
    <w:rsid w:val="00D625BB"/>
    <w:rsid w:val="00D62F49"/>
    <w:rsid w:val="00D63CFD"/>
    <w:rsid w:val="00D63DAC"/>
    <w:rsid w:val="00D6483F"/>
    <w:rsid w:val="00D64A0D"/>
    <w:rsid w:val="00D64E20"/>
    <w:rsid w:val="00D64FF9"/>
    <w:rsid w:val="00D65394"/>
    <w:rsid w:val="00D6553A"/>
    <w:rsid w:val="00D6557D"/>
    <w:rsid w:val="00D655D5"/>
    <w:rsid w:val="00D65DD8"/>
    <w:rsid w:val="00D66024"/>
    <w:rsid w:val="00D668AB"/>
    <w:rsid w:val="00D672B3"/>
    <w:rsid w:val="00D675BA"/>
    <w:rsid w:val="00D67702"/>
    <w:rsid w:val="00D70728"/>
    <w:rsid w:val="00D710C9"/>
    <w:rsid w:val="00D715B4"/>
    <w:rsid w:val="00D71E44"/>
    <w:rsid w:val="00D71EF5"/>
    <w:rsid w:val="00D720BD"/>
    <w:rsid w:val="00D721AD"/>
    <w:rsid w:val="00D72AD8"/>
    <w:rsid w:val="00D736B6"/>
    <w:rsid w:val="00D73EEB"/>
    <w:rsid w:val="00D73F49"/>
    <w:rsid w:val="00D74052"/>
    <w:rsid w:val="00D74171"/>
    <w:rsid w:val="00D749CE"/>
    <w:rsid w:val="00D74B98"/>
    <w:rsid w:val="00D75B4A"/>
    <w:rsid w:val="00D7642D"/>
    <w:rsid w:val="00D76A86"/>
    <w:rsid w:val="00D76D8F"/>
    <w:rsid w:val="00D773E8"/>
    <w:rsid w:val="00D77661"/>
    <w:rsid w:val="00D77A64"/>
    <w:rsid w:val="00D80206"/>
    <w:rsid w:val="00D80533"/>
    <w:rsid w:val="00D815EB"/>
    <w:rsid w:val="00D818AF"/>
    <w:rsid w:val="00D8206C"/>
    <w:rsid w:val="00D823F2"/>
    <w:rsid w:val="00D82B3A"/>
    <w:rsid w:val="00D83090"/>
    <w:rsid w:val="00D83091"/>
    <w:rsid w:val="00D8315F"/>
    <w:rsid w:val="00D832D7"/>
    <w:rsid w:val="00D8385E"/>
    <w:rsid w:val="00D83B0A"/>
    <w:rsid w:val="00D83C2A"/>
    <w:rsid w:val="00D83C2E"/>
    <w:rsid w:val="00D842A6"/>
    <w:rsid w:val="00D848BE"/>
    <w:rsid w:val="00D849EF"/>
    <w:rsid w:val="00D84CBF"/>
    <w:rsid w:val="00D85678"/>
    <w:rsid w:val="00D8578B"/>
    <w:rsid w:val="00D85B4F"/>
    <w:rsid w:val="00D86B38"/>
    <w:rsid w:val="00D87620"/>
    <w:rsid w:val="00D87693"/>
    <w:rsid w:val="00D90FD8"/>
    <w:rsid w:val="00D91EDE"/>
    <w:rsid w:val="00D9296C"/>
    <w:rsid w:val="00D92B15"/>
    <w:rsid w:val="00D92CB8"/>
    <w:rsid w:val="00D92FC3"/>
    <w:rsid w:val="00D93AFD"/>
    <w:rsid w:val="00D94097"/>
    <w:rsid w:val="00D94B52"/>
    <w:rsid w:val="00D955EC"/>
    <w:rsid w:val="00D95D62"/>
    <w:rsid w:val="00D96563"/>
    <w:rsid w:val="00D969B4"/>
    <w:rsid w:val="00D96BD1"/>
    <w:rsid w:val="00D96F77"/>
    <w:rsid w:val="00D973CC"/>
    <w:rsid w:val="00D975F2"/>
    <w:rsid w:val="00D9778E"/>
    <w:rsid w:val="00D97CD6"/>
    <w:rsid w:val="00DA01C4"/>
    <w:rsid w:val="00DA06EC"/>
    <w:rsid w:val="00DA09CC"/>
    <w:rsid w:val="00DA1065"/>
    <w:rsid w:val="00DA1B87"/>
    <w:rsid w:val="00DA1BC2"/>
    <w:rsid w:val="00DA2FB1"/>
    <w:rsid w:val="00DA2FB6"/>
    <w:rsid w:val="00DA30F8"/>
    <w:rsid w:val="00DA36CA"/>
    <w:rsid w:val="00DA3B88"/>
    <w:rsid w:val="00DA42FF"/>
    <w:rsid w:val="00DA4462"/>
    <w:rsid w:val="00DA44FE"/>
    <w:rsid w:val="00DA46A7"/>
    <w:rsid w:val="00DA4BDD"/>
    <w:rsid w:val="00DA5013"/>
    <w:rsid w:val="00DA513D"/>
    <w:rsid w:val="00DA617E"/>
    <w:rsid w:val="00DA68EF"/>
    <w:rsid w:val="00DA6B2C"/>
    <w:rsid w:val="00DA7375"/>
    <w:rsid w:val="00DA7C2D"/>
    <w:rsid w:val="00DB0A34"/>
    <w:rsid w:val="00DB0B2D"/>
    <w:rsid w:val="00DB0EF1"/>
    <w:rsid w:val="00DB102B"/>
    <w:rsid w:val="00DB1190"/>
    <w:rsid w:val="00DB12C0"/>
    <w:rsid w:val="00DB1854"/>
    <w:rsid w:val="00DB1FD9"/>
    <w:rsid w:val="00DB2A67"/>
    <w:rsid w:val="00DB2F1F"/>
    <w:rsid w:val="00DB3C61"/>
    <w:rsid w:val="00DB3E44"/>
    <w:rsid w:val="00DB4629"/>
    <w:rsid w:val="00DB481F"/>
    <w:rsid w:val="00DB5269"/>
    <w:rsid w:val="00DB52F7"/>
    <w:rsid w:val="00DB53D9"/>
    <w:rsid w:val="00DB55B5"/>
    <w:rsid w:val="00DB68C0"/>
    <w:rsid w:val="00DB7630"/>
    <w:rsid w:val="00DC0153"/>
    <w:rsid w:val="00DC0885"/>
    <w:rsid w:val="00DC08AA"/>
    <w:rsid w:val="00DC0E21"/>
    <w:rsid w:val="00DC1037"/>
    <w:rsid w:val="00DC14EE"/>
    <w:rsid w:val="00DC156E"/>
    <w:rsid w:val="00DC1C22"/>
    <w:rsid w:val="00DC2309"/>
    <w:rsid w:val="00DC25BE"/>
    <w:rsid w:val="00DC2D33"/>
    <w:rsid w:val="00DC384F"/>
    <w:rsid w:val="00DC3A74"/>
    <w:rsid w:val="00DC3CBD"/>
    <w:rsid w:val="00DC4410"/>
    <w:rsid w:val="00DC4AEE"/>
    <w:rsid w:val="00DC5478"/>
    <w:rsid w:val="00DC5F33"/>
    <w:rsid w:val="00DC6460"/>
    <w:rsid w:val="00DC66C4"/>
    <w:rsid w:val="00DC6C56"/>
    <w:rsid w:val="00DC6DFD"/>
    <w:rsid w:val="00DC6ECB"/>
    <w:rsid w:val="00DC7E5C"/>
    <w:rsid w:val="00DD00F5"/>
    <w:rsid w:val="00DD0408"/>
    <w:rsid w:val="00DD07E0"/>
    <w:rsid w:val="00DD10B3"/>
    <w:rsid w:val="00DD111F"/>
    <w:rsid w:val="00DD114D"/>
    <w:rsid w:val="00DD233A"/>
    <w:rsid w:val="00DD23A0"/>
    <w:rsid w:val="00DD26F8"/>
    <w:rsid w:val="00DD32A7"/>
    <w:rsid w:val="00DD330F"/>
    <w:rsid w:val="00DD3760"/>
    <w:rsid w:val="00DD4283"/>
    <w:rsid w:val="00DD473D"/>
    <w:rsid w:val="00DD58E5"/>
    <w:rsid w:val="00DD5A8A"/>
    <w:rsid w:val="00DD6AE9"/>
    <w:rsid w:val="00DD76D6"/>
    <w:rsid w:val="00DD77A7"/>
    <w:rsid w:val="00DD7A99"/>
    <w:rsid w:val="00DD7C17"/>
    <w:rsid w:val="00DE074E"/>
    <w:rsid w:val="00DE0817"/>
    <w:rsid w:val="00DE08FE"/>
    <w:rsid w:val="00DE0A32"/>
    <w:rsid w:val="00DE118E"/>
    <w:rsid w:val="00DE1E1A"/>
    <w:rsid w:val="00DE1E2C"/>
    <w:rsid w:val="00DE244C"/>
    <w:rsid w:val="00DE263F"/>
    <w:rsid w:val="00DE27FF"/>
    <w:rsid w:val="00DE2A9F"/>
    <w:rsid w:val="00DE3AEA"/>
    <w:rsid w:val="00DE4486"/>
    <w:rsid w:val="00DE4ACD"/>
    <w:rsid w:val="00DE4BB1"/>
    <w:rsid w:val="00DE4F2A"/>
    <w:rsid w:val="00DE5E16"/>
    <w:rsid w:val="00DE6070"/>
    <w:rsid w:val="00DE646B"/>
    <w:rsid w:val="00DE6ABB"/>
    <w:rsid w:val="00DE72E7"/>
    <w:rsid w:val="00DE7452"/>
    <w:rsid w:val="00DE7897"/>
    <w:rsid w:val="00DE7AB6"/>
    <w:rsid w:val="00DE7C2E"/>
    <w:rsid w:val="00DF00E5"/>
    <w:rsid w:val="00DF0938"/>
    <w:rsid w:val="00DF0E7B"/>
    <w:rsid w:val="00DF15D5"/>
    <w:rsid w:val="00DF19BB"/>
    <w:rsid w:val="00DF2CDC"/>
    <w:rsid w:val="00DF4BAC"/>
    <w:rsid w:val="00DF529E"/>
    <w:rsid w:val="00DF56E0"/>
    <w:rsid w:val="00DF5E2B"/>
    <w:rsid w:val="00DF5E50"/>
    <w:rsid w:val="00DF6CBC"/>
    <w:rsid w:val="00DF70D2"/>
    <w:rsid w:val="00DF7226"/>
    <w:rsid w:val="00DF72AC"/>
    <w:rsid w:val="00DF757A"/>
    <w:rsid w:val="00E0062C"/>
    <w:rsid w:val="00E00F08"/>
    <w:rsid w:val="00E01795"/>
    <w:rsid w:val="00E01F45"/>
    <w:rsid w:val="00E02DE3"/>
    <w:rsid w:val="00E03C8F"/>
    <w:rsid w:val="00E04724"/>
    <w:rsid w:val="00E04CA6"/>
    <w:rsid w:val="00E051FC"/>
    <w:rsid w:val="00E0557B"/>
    <w:rsid w:val="00E05669"/>
    <w:rsid w:val="00E058EC"/>
    <w:rsid w:val="00E05ADD"/>
    <w:rsid w:val="00E05ED2"/>
    <w:rsid w:val="00E061E0"/>
    <w:rsid w:val="00E06376"/>
    <w:rsid w:val="00E06FA2"/>
    <w:rsid w:val="00E0715B"/>
    <w:rsid w:val="00E074E1"/>
    <w:rsid w:val="00E079B1"/>
    <w:rsid w:val="00E07A04"/>
    <w:rsid w:val="00E10473"/>
    <w:rsid w:val="00E10DFD"/>
    <w:rsid w:val="00E11D2B"/>
    <w:rsid w:val="00E11E1C"/>
    <w:rsid w:val="00E11FBD"/>
    <w:rsid w:val="00E12895"/>
    <w:rsid w:val="00E12F62"/>
    <w:rsid w:val="00E12F9E"/>
    <w:rsid w:val="00E1344F"/>
    <w:rsid w:val="00E13954"/>
    <w:rsid w:val="00E139DC"/>
    <w:rsid w:val="00E13B69"/>
    <w:rsid w:val="00E13BC0"/>
    <w:rsid w:val="00E14086"/>
    <w:rsid w:val="00E143F0"/>
    <w:rsid w:val="00E144DF"/>
    <w:rsid w:val="00E14EBC"/>
    <w:rsid w:val="00E15A7E"/>
    <w:rsid w:val="00E16DA3"/>
    <w:rsid w:val="00E17374"/>
    <w:rsid w:val="00E1769A"/>
    <w:rsid w:val="00E17772"/>
    <w:rsid w:val="00E177ED"/>
    <w:rsid w:val="00E20276"/>
    <w:rsid w:val="00E205EC"/>
    <w:rsid w:val="00E20803"/>
    <w:rsid w:val="00E21D4C"/>
    <w:rsid w:val="00E21E29"/>
    <w:rsid w:val="00E2219C"/>
    <w:rsid w:val="00E22679"/>
    <w:rsid w:val="00E2349B"/>
    <w:rsid w:val="00E2396C"/>
    <w:rsid w:val="00E23F0F"/>
    <w:rsid w:val="00E240D5"/>
    <w:rsid w:val="00E2506A"/>
    <w:rsid w:val="00E250BF"/>
    <w:rsid w:val="00E250FE"/>
    <w:rsid w:val="00E2589E"/>
    <w:rsid w:val="00E26215"/>
    <w:rsid w:val="00E2637C"/>
    <w:rsid w:val="00E26D53"/>
    <w:rsid w:val="00E26FE7"/>
    <w:rsid w:val="00E277CB"/>
    <w:rsid w:val="00E27981"/>
    <w:rsid w:val="00E307CB"/>
    <w:rsid w:val="00E3110E"/>
    <w:rsid w:val="00E31279"/>
    <w:rsid w:val="00E3139F"/>
    <w:rsid w:val="00E31FA6"/>
    <w:rsid w:val="00E3285C"/>
    <w:rsid w:val="00E32E10"/>
    <w:rsid w:val="00E33187"/>
    <w:rsid w:val="00E333EE"/>
    <w:rsid w:val="00E33695"/>
    <w:rsid w:val="00E33830"/>
    <w:rsid w:val="00E338A8"/>
    <w:rsid w:val="00E33A1C"/>
    <w:rsid w:val="00E33AFA"/>
    <w:rsid w:val="00E33B6B"/>
    <w:rsid w:val="00E33C5D"/>
    <w:rsid w:val="00E340BE"/>
    <w:rsid w:val="00E34268"/>
    <w:rsid w:val="00E35233"/>
    <w:rsid w:val="00E35383"/>
    <w:rsid w:val="00E361EB"/>
    <w:rsid w:val="00E365BA"/>
    <w:rsid w:val="00E3749B"/>
    <w:rsid w:val="00E375BC"/>
    <w:rsid w:val="00E379D8"/>
    <w:rsid w:val="00E37A93"/>
    <w:rsid w:val="00E37CC2"/>
    <w:rsid w:val="00E37EF4"/>
    <w:rsid w:val="00E402A1"/>
    <w:rsid w:val="00E40305"/>
    <w:rsid w:val="00E404CC"/>
    <w:rsid w:val="00E406BC"/>
    <w:rsid w:val="00E408B8"/>
    <w:rsid w:val="00E40D06"/>
    <w:rsid w:val="00E40E44"/>
    <w:rsid w:val="00E4195D"/>
    <w:rsid w:val="00E42193"/>
    <w:rsid w:val="00E421D2"/>
    <w:rsid w:val="00E421E6"/>
    <w:rsid w:val="00E42DDB"/>
    <w:rsid w:val="00E42F11"/>
    <w:rsid w:val="00E431D7"/>
    <w:rsid w:val="00E444FE"/>
    <w:rsid w:val="00E44C54"/>
    <w:rsid w:val="00E45034"/>
    <w:rsid w:val="00E4529B"/>
    <w:rsid w:val="00E473ED"/>
    <w:rsid w:val="00E4762A"/>
    <w:rsid w:val="00E47790"/>
    <w:rsid w:val="00E478CD"/>
    <w:rsid w:val="00E47B08"/>
    <w:rsid w:val="00E47F21"/>
    <w:rsid w:val="00E51002"/>
    <w:rsid w:val="00E51322"/>
    <w:rsid w:val="00E51A7A"/>
    <w:rsid w:val="00E52BD3"/>
    <w:rsid w:val="00E53C99"/>
    <w:rsid w:val="00E53E2B"/>
    <w:rsid w:val="00E540BC"/>
    <w:rsid w:val="00E54336"/>
    <w:rsid w:val="00E54887"/>
    <w:rsid w:val="00E5580D"/>
    <w:rsid w:val="00E55DED"/>
    <w:rsid w:val="00E56262"/>
    <w:rsid w:val="00E562D3"/>
    <w:rsid w:val="00E56632"/>
    <w:rsid w:val="00E566D9"/>
    <w:rsid w:val="00E5673B"/>
    <w:rsid w:val="00E56912"/>
    <w:rsid w:val="00E56E8A"/>
    <w:rsid w:val="00E57123"/>
    <w:rsid w:val="00E575E2"/>
    <w:rsid w:val="00E5778F"/>
    <w:rsid w:val="00E57BBD"/>
    <w:rsid w:val="00E606F5"/>
    <w:rsid w:val="00E61068"/>
    <w:rsid w:val="00E61298"/>
    <w:rsid w:val="00E6170A"/>
    <w:rsid w:val="00E61AB0"/>
    <w:rsid w:val="00E61CE7"/>
    <w:rsid w:val="00E61F1F"/>
    <w:rsid w:val="00E62306"/>
    <w:rsid w:val="00E62D05"/>
    <w:rsid w:val="00E62E1E"/>
    <w:rsid w:val="00E63FEA"/>
    <w:rsid w:val="00E64060"/>
    <w:rsid w:val="00E64B77"/>
    <w:rsid w:val="00E64D1D"/>
    <w:rsid w:val="00E6564D"/>
    <w:rsid w:val="00E65801"/>
    <w:rsid w:val="00E65812"/>
    <w:rsid w:val="00E65D53"/>
    <w:rsid w:val="00E67698"/>
    <w:rsid w:val="00E67AFB"/>
    <w:rsid w:val="00E702EB"/>
    <w:rsid w:val="00E706DF"/>
    <w:rsid w:val="00E70785"/>
    <w:rsid w:val="00E7110D"/>
    <w:rsid w:val="00E71177"/>
    <w:rsid w:val="00E71DA0"/>
    <w:rsid w:val="00E71EBA"/>
    <w:rsid w:val="00E732DF"/>
    <w:rsid w:val="00E74535"/>
    <w:rsid w:val="00E75032"/>
    <w:rsid w:val="00E750E4"/>
    <w:rsid w:val="00E75343"/>
    <w:rsid w:val="00E75459"/>
    <w:rsid w:val="00E75C53"/>
    <w:rsid w:val="00E75E53"/>
    <w:rsid w:val="00E77018"/>
    <w:rsid w:val="00E77051"/>
    <w:rsid w:val="00E80B0C"/>
    <w:rsid w:val="00E8199C"/>
    <w:rsid w:val="00E82293"/>
    <w:rsid w:val="00E8275F"/>
    <w:rsid w:val="00E82A88"/>
    <w:rsid w:val="00E82BFE"/>
    <w:rsid w:val="00E82CB0"/>
    <w:rsid w:val="00E82DC9"/>
    <w:rsid w:val="00E834F8"/>
    <w:rsid w:val="00E837DC"/>
    <w:rsid w:val="00E83C4D"/>
    <w:rsid w:val="00E84582"/>
    <w:rsid w:val="00E8468D"/>
    <w:rsid w:val="00E848BE"/>
    <w:rsid w:val="00E848F6"/>
    <w:rsid w:val="00E84DB0"/>
    <w:rsid w:val="00E85069"/>
    <w:rsid w:val="00E857BA"/>
    <w:rsid w:val="00E85BD7"/>
    <w:rsid w:val="00E85FC5"/>
    <w:rsid w:val="00E86CA6"/>
    <w:rsid w:val="00E877E2"/>
    <w:rsid w:val="00E87FB4"/>
    <w:rsid w:val="00E9016C"/>
    <w:rsid w:val="00E9044C"/>
    <w:rsid w:val="00E905AC"/>
    <w:rsid w:val="00E90ECD"/>
    <w:rsid w:val="00E90FD5"/>
    <w:rsid w:val="00E911CA"/>
    <w:rsid w:val="00E913AB"/>
    <w:rsid w:val="00E92127"/>
    <w:rsid w:val="00E93407"/>
    <w:rsid w:val="00E93E3E"/>
    <w:rsid w:val="00E93F01"/>
    <w:rsid w:val="00E9400B"/>
    <w:rsid w:val="00E94344"/>
    <w:rsid w:val="00E945DC"/>
    <w:rsid w:val="00E948B2"/>
    <w:rsid w:val="00E94909"/>
    <w:rsid w:val="00E94A17"/>
    <w:rsid w:val="00E951D7"/>
    <w:rsid w:val="00E95DCD"/>
    <w:rsid w:val="00E9629E"/>
    <w:rsid w:val="00E9661B"/>
    <w:rsid w:val="00E96E21"/>
    <w:rsid w:val="00E96F8F"/>
    <w:rsid w:val="00E97040"/>
    <w:rsid w:val="00E97C6D"/>
    <w:rsid w:val="00E97DF7"/>
    <w:rsid w:val="00EA01FE"/>
    <w:rsid w:val="00EA034E"/>
    <w:rsid w:val="00EA03B3"/>
    <w:rsid w:val="00EA05DD"/>
    <w:rsid w:val="00EA0610"/>
    <w:rsid w:val="00EA0790"/>
    <w:rsid w:val="00EA07FE"/>
    <w:rsid w:val="00EA0A52"/>
    <w:rsid w:val="00EA1129"/>
    <w:rsid w:val="00EA1C39"/>
    <w:rsid w:val="00EA1DCD"/>
    <w:rsid w:val="00EA2A85"/>
    <w:rsid w:val="00EA2A95"/>
    <w:rsid w:val="00EA2CFE"/>
    <w:rsid w:val="00EA3549"/>
    <w:rsid w:val="00EA3850"/>
    <w:rsid w:val="00EA4C24"/>
    <w:rsid w:val="00EA552F"/>
    <w:rsid w:val="00EA56BC"/>
    <w:rsid w:val="00EA6095"/>
    <w:rsid w:val="00EA620B"/>
    <w:rsid w:val="00EA69FC"/>
    <w:rsid w:val="00EA6CDE"/>
    <w:rsid w:val="00EA779C"/>
    <w:rsid w:val="00EA7F68"/>
    <w:rsid w:val="00EB0AAE"/>
    <w:rsid w:val="00EB12EE"/>
    <w:rsid w:val="00EB19BE"/>
    <w:rsid w:val="00EB1CAA"/>
    <w:rsid w:val="00EB1D55"/>
    <w:rsid w:val="00EB23E0"/>
    <w:rsid w:val="00EB2410"/>
    <w:rsid w:val="00EB31C8"/>
    <w:rsid w:val="00EB4E64"/>
    <w:rsid w:val="00EB5142"/>
    <w:rsid w:val="00EB51ED"/>
    <w:rsid w:val="00EB55DF"/>
    <w:rsid w:val="00EB5DB9"/>
    <w:rsid w:val="00EB6432"/>
    <w:rsid w:val="00EB68CA"/>
    <w:rsid w:val="00EB6B7C"/>
    <w:rsid w:val="00EB6CC2"/>
    <w:rsid w:val="00EB700C"/>
    <w:rsid w:val="00EB775E"/>
    <w:rsid w:val="00EB776E"/>
    <w:rsid w:val="00EC0069"/>
    <w:rsid w:val="00EC06BB"/>
    <w:rsid w:val="00EC0A60"/>
    <w:rsid w:val="00EC1618"/>
    <w:rsid w:val="00EC24E4"/>
    <w:rsid w:val="00EC2D41"/>
    <w:rsid w:val="00EC3556"/>
    <w:rsid w:val="00EC3ED6"/>
    <w:rsid w:val="00EC5A3B"/>
    <w:rsid w:val="00EC5EE6"/>
    <w:rsid w:val="00EC6508"/>
    <w:rsid w:val="00EC6532"/>
    <w:rsid w:val="00EC6AB8"/>
    <w:rsid w:val="00EC7DA2"/>
    <w:rsid w:val="00ED01CC"/>
    <w:rsid w:val="00ED0517"/>
    <w:rsid w:val="00ED09A3"/>
    <w:rsid w:val="00ED140B"/>
    <w:rsid w:val="00ED15E3"/>
    <w:rsid w:val="00ED28A4"/>
    <w:rsid w:val="00ED28C0"/>
    <w:rsid w:val="00ED3119"/>
    <w:rsid w:val="00ED31DE"/>
    <w:rsid w:val="00ED3232"/>
    <w:rsid w:val="00ED33B9"/>
    <w:rsid w:val="00ED36C0"/>
    <w:rsid w:val="00ED37AD"/>
    <w:rsid w:val="00ED3A07"/>
    <w:rsid w:val="00ED3D95"/>
    <w:rsid w:val="00ED3FF5"/>
    <w:rsid w:val="00ED4065"/>
    <w:rsid w:val="00ED4697"/>
    <w:rsid w:val="00ED5166"/>
    <w:rsid w:val="00ED54EE"/>
    <w:rsid w:val="00ED62A2"/>
    <w:rsid w:val="00ED679A"/>
    <w:rsid w:val="00ED7388"/>
    <w:rsid w:val="00ED77F7"/>
    <w:rsid w:val="00ED7D65"/>
    <w:rsid w:val="00ED7E72"/>
    <w:rsid w:val="00EE0084"/>
    <w:rsid w:val="00EE01BF"/>
    <w:rsid w:val="00EE0823"/>
    <w:rsid w:val="00EE0EA3"/>
    <w:rsid w:val="00EE1CD8"/>
    <w:rsid w:val="00EE1CDB"/>
    <w:rsid w:val="00EE1E05"/>
    <w:rsid w:val="00EE1F87"/>
    <w:rsid w:val="00EE2FC3"/>
    <w:rsid w:val="00EE3185"/>
    <w:rsid w:val="00EE3513"/>
    <w:rsid w:val="00EE3E94"/>
    <w:rsid w:val="00EE418D"/>
    <w:rsid w:val="00EE516C"/>
    <w:rsid w:val="00EE57A7"/>
    <w:rsid w:val="00EE5C66"/>
    <w:rsid w:val="00EE64F1"/>
    <w:rsid w:val="00EE6885"/>
    <w:rsid w:val="00EE6A73"/>
    <w:rsid w:val="00EE6F0D"/>
    <w:rsid w:val="00EE70C4"/>
    <w:rsid w:val="00EE70FF"/>
    <w:rsid w:val="00EE7B7C"/>
    <w:rsid w:val="00EF087E"/>
    <w:rsid w:val="00EF0DCF"/>
    <w:rsid w:val="00EF109F"/>
    <w:rsid w:val="00EF11CF"/>
    <w:rsid w:val="00EF25B6"/>
    <w:rsid w:val="00EF2CAC"/>
    <w:rsid w:val="00EF3A3F"/>
    <w:rsid w:val="00EF3E11"/>
    <w:rsid w:val="00EF414F"/>
    <w:rsid w:val="00EF43D4"/>
    <w:rsid w:val="00EF4622"/>
    <w:rsid w:val="00EF48F3"/>
    <w:rsid w:val="00EF5C0D"/>
    <w:rsid w:val="00EF5CB4"/>
    <w:rsid w:val="00EF6900"/>
    <w:rsid w:val="00EF6BB4"/>
    <w:rsid w:val="00EF6C12"/>
    <w:rsid w:val="00EF70E9"/>
    <w:rsid w:val="00EF7390"/>
    <w:rsid w:val="00EF7C71"/>
    <w:rsid w:val="00F01433"/>
    <w:rsid w:val="00F018BE"/>
    <w:rsid w:val="00F02651"/>
    <w:rsid w:val="00F0456A"/>
    <w:rsid w:val="00F048CB"/>
    <w:rsid w:val="00F05CA6"/>
    <w:rsid w:val="00F066AF"/>
    <w:rsid w:val="00F1033A"/>
    <w:rsid w:val="00F103FA"/>
    <w:rsid w:val="00F10FC1"/>
    <w:rsid w:val="00F11250"/>
    <w:rsid w:val="00F11B84"/>
    <w:rsid w:val="00F12FF1"/>
    <w:rsid w:val="00F1331B"/>
    <w:rsid w:val="00F13336"/>
    <w:rsid w:val="00F13AA3"/>
    <w:rsid w:val="00F13F5B"/>
    <w:rsid w:val="00F1400F"/>
    <w:rsid w:val="00F1671C"/>
    <w:rsid w:val="00F17ADF"/>
    <w:rsid w:val="00F203BC"/>
    <w:rsid w:val="00F20A8C"/>
    <w:rsid w:val="00F210DF"/>
    <w:rsid w:val="00F212F9"/>
    <w:rsid w:val="00F21BCC"/>
    <w:rsid w:val="00F22099"/>
    <w:rsid w:val="00F228E3"/>
    <w:rsid w:val="00F22FA5"/>
    <w:rsid w:val="00F2323D"/>
    <w:rsid w:val="00F2360B"/>
    <w:rsid w:val="00F254AF"/>
    <w:rsid w:val="00F25F78"/>
    <w:rsid w:val="00F260A5"/>
    <w:rsid w:val="00F26370"/>
    <w:rsid w:val="00F26F99"/>
    <w:rsid w:val="00F27000"/>
    <w:rsid w:val="00F27061"/>
    <w:rsid w:val="00F27467"/>
    <w:rsid w:val="00F30149"/>
    <w:rsid w:val="00F30319"/>
    <w:rsid w:val="00F30949"/>
    <w:rsid w:val="00F315F4"/>
    <w:rsid w:val="00F31A8B"/>
    <w:rsid w:val="00F32A04"/>
    <w:rsid w:val="00F3316F"/>
    <w:rsid w:val="00F33D72"/>
    <w:rsid w:val="00F343C5"/>
    <w:rsid w:val="00F3474C"/>
    <w:rsid w:val="00F35433"/>
    <w:rsid w:val="00F358F0"/>
    <w:rsid w:val="00F35B52"/>
    <w:rsid w:val="00F376D8"/>
    <w:rsid w:val="00F37803"/>
    <w:rsid w:val="00F37FC2"/>
    <w:rsid w:val="00F40FC1"/>
    <w:rsid w:val="00F412C2"/>
    <w:rsid w:val="00F41314"/>
    <w:rsid w:val="00F423DE"/>
    <w:rsid w:val="00F42C27"/>
    <w:rsid w:val="00F43C3D"/>
    <w:rsid w:val="00F43C42"/>
    <w:rsid w:val="00F43E95"/>
    <w:rsid w:val="00F43FD8"/>
    <w:rsid w:val="00F4447A"/>
    <w:rsid w:val="00F4454B"/>
    <w:rsid w:val="00F446B2"/>
    <w:rsid w:val="00F44929"/>
    <w:rsid w:val="00F44962"/>
    <w:rsid w:val="00F44EFF"/>
    <w:rsid w:val="00F454FB"/>
    <w:rsid w:val="00F455E0"/>
    <w:rsid w:val="00F4575E"/>
    <w:rsid w:val="00F45CFF"/>
    <w:rsid w:val="00F46B4E"/>
    <w:rsid w:val="00F47410"/>
    <w:rsid w:val="00F4757C"/>
    <w:rsid w:val="00F476CB"/>
    <w:rsid w:val="00F478D0"/>
    <w:rsid w:val="00F47EAA"/>
    <w:rsid w:val="00F50103"/>
    <w:rsid w:val="00F50684"/>
    <w:rsid w:val="00F51051"/>
    <w:rsid w:val="00F51847"/>
    <w:rsid w:val="00F51F12"/>
    <w:rsid w:val="00F51F56"/>
    <w:rsid w:val="00F52485"/>
    <w:rsid w:val="00F529FC"/>
    <w:rsid w:val="00F52C1A"/>
    <w:rsid w:val="00F533D1"/>
    <w:rsid w:val="00F53502"/>
    <w:rsid w:val="00F535E3"/>
    <w:rsid w:val="00F53725"/>
    <w:rsid w:val="00F53926"/>
    <w:rsid w:val="00F53E5E"/>
    <w:rsid w:val="00F5450F"/>
    <w:rsid w:val="00F54A43"/>
    <w:rsid w:val="00F54E30"/>
    <w:rsid w:val="00F55475"/>
    <w:rsid w:val="00F5570E"/>
    <w:rsid w:val="00F5692B"/>
    <w:rsid w:val="00F5696C"/>
    <w:rsid w:val="00F56AB4"/>
    <w:rsid w:val="00F56DB5"/>
    <w:rsid w:val="00F600D7"/>
    <w:rsid w:val="00F60457"/>
    <w:rsid w:val="00F615AD"/>
    <w:rsid w:val="00F61C62"/>
    <w:rsid w:val="00F62711"/>
    <w:rsid w:val="00F62A17"/>
    <w:rsid w:val="00F649E3"/>
    <w:rsid w:val="00F64FA3"/>
    <w:rsid w:val="00F65033"/>
    <w:rsid w:val="00F66734"/>
    <w:rsid w:val="00F6679C"/>
    <w:rsid w:val="00F668C1"/>
    <w:rsid w:val="00F6728B"/>
    <w:rsid w:val="00F6773A"/>
    <w:rsid w:val="00F679E9"/>
    <w:rsid w:val="00F67BF1"/>
    <w:rsid w:val="00F704BA"/>
    <w:rsid w:val="00F70B67"/>
    <w:rsid w:val="00F70D51"/>
    <w:rsid w:val="00F70EA1"/>
    <w:rsid w:val="00F71E35"/>
    <w:rsid w:val="00F71FD9"/>
    <w:rsid w:val="00F726F5"/>
    <w:rsid w:val="00F73DF7"/>
    <w:rsid w:val="00F744B3"/>
    <w:rsid w:val="00F751DD"/>
    <w:rsid w:val="00F753AE"/>
    <w:rsid w:val="00F75EAE"/>
    <w:rsid w:val="00F76932"/>
    <w:rsid w:val="00F76986"/>
    <w:rsid w:val="00F76B25"/>
    <w:rsid w:val="00F76B85"/>
    <w:rsid w:val="00F76EAF"/>
    <w:rsid w:val="00F77231"/>
    <w:rsid w:val="00F77742"/>
    <w:rsid w:val="00F77A94"/>
    <w:rsid w:val="00F77C7C"/>
    <w:rsid w:val="00F77E74"/>
    <w:rsid w:val="00F802CA"/>
    <w:rsid w:val="00F8057F"/>
    <w:rsid w:val="00F805D1"/>
    <w:rsid w:val="00F811C4"/>
    <w:rsid w:val="00F8178F"/>
    <w:rsid w:val="00F82323"/>
    <w:rsid w:val="00F82339"/>
    <w:rsid w:val="00F8298B"/>
    <w:rsid w:val="00F82C5B"/>
    <w:rsid w:val="00F83A01"/>
    <w:rsid w:val="00F8560C"/>
    <w:rsid w:val="00F85DCA"/>
    <w:rsid w:val="00F8609B"/>
    <w:rsid w:val="00F87551"/>
    <w:rsid w:val="00F87B47"/>
    <w:rsid w:val="00F87D4B"/>
    <w:rsid w:val="00F90133"/>
    <w:rsid w:val="00F903FA"/>
    <w:rsid w:val="00F907B5"/>
    <w:rsid w:val="00F9095A"/>
    <w:rsid w:val="00F91055"/>
    <w:rsid w:val="00F91801"/>
    <w:rsid w:val="00F91AEC"/>
    <w:rsid w:val="00F91C31"/>
    <w:rsid w:val="00F91ECF"/>
    <w:rsid w:val="00F92014"/>
    <w:rsid w:val="00F92489"/>
    <w:rsid w:val="00F93019"/>
    <w:rsid w:val="00F93780"/>
    <w:rsid w:val="00F93A65"/>
    <w:rsid w:val="00F93D1B"/>
    <w:rsid w:val="00F942AB"/>
    <w:rsid w:val="00F942CD"/>
    <w:rsid w:val="00F94D56"/>
    <w:rsid w:val="00F94F65"/>
    <w:rsid w:val="00F9566F"/>
    <w:rsid w:val="00F95C64"/>
    <w:rsid w:val="00F96250"/>
    <w:rsid w:val="00F962B2"/>
    <w:rsid w:val="00F97001"/>
    <w:rsid w:val="00F977C5"/>
    <w:rsid w:val="00F978A7"/>
    <w:rsid w:val="00FA0250"/>
    <w:rsid w:val="00FA1CA3"/>
    <w:rsid w:val="00FA1D5B"/>
    <w:rsid w:val="00FA2882"/>
    <w:rsid w:val="00FA2A8B"/>
    <w:rsid w:val="00FA2F02"/>
    <w:rsid w:val="00FA3B77"/>
    <w:rsid w:val="00FA4599"/>
    <w:rsid w:val="00FA51DA"/>
    <w:rsid w:val="00FA592E"/>
    <w:rsid w:val="00FA5CAB"/>
    <w:rsid w:val="00FA5EB0"/>
    <w:rsid w:val="00FA5F66"/>
    <w:rsid w:val="00FA5FF5"/>
    <w:rsid w:val="00FA6542"/>
    <w:rsid w:val="00FA68CE"/>
    <w:rsid w:val="00FA6AC7"/>
    <w:rsid w:val="00FA7913"/>
    <w:rsid w:val="00FA7A19"/>
    <w:rsid w:val="00FA7DE2"/>
    <w:rsid w:val="00FB006E"/>
    <w:rsid w:val="00FB023A"/>
    <w:rsid w:val="00FB058E"/>
    <w:rsid w:val="00FB06AF"/>
    <w:rsid w:val="00FB06C0"/>
    <w:rsid w:val="00FB0ACF"/>
    <w:rsid w:val="00FB128E"/>
    <w:rsid w:val="00FB1FE8"/>
    <w:rsid w:val="00FB2BF9"/>
    <w:rsid w:val="00FB2DE2"/>
    <w:rsid w:val="00FB4534"/>
    <w:rsid w:val="00FB52FD"/>
    <w:rsid w:val="00FB57E8"/>
    <w:rsid w:val="00FB611C"/>
    <w:rsid w:val="00FB6E22"/>
    <w:rsid w:val="00FB75AE"/>
    <w:rsid w:val="00FC0779"/>
    <w:rsid w:val="00FC081A"/>
    <w:rsid w:val="00FC0E79"/>
    <w:rsid w:val="00FC13B0"/>
    <w:rsid w:val="00FC20DC"/>
    <w:rsid w:val="00FC27E6"/>
    <w:rsid w:val="00FC296B"/>
    <w:rsid w:val="00FC3307"/>
    <w:rsid w:val="00FC370B"/>
    <w:rsid w:val="00FC3F61"/>
    <w:rsid w:val="00FC3FD3"/>
    <w:rsid w:val="00FC4619"/>
    <w:rsid w:val="00FC4C3B"/>
    <w:rsid w:val="00FC4C9E"/>
    <w:rsid w:val="00FC56E4"/>
    <w:rsid w:val="00FC5C0A"/>
    <w:rsid w:val="00FC5D3B"/>
    <w:rsid w:val="00FC6B60"/>
    <w:rsid w:val="00FC6EA0"/>
    <w:rsid w:val="00FC6F9D"/>
    <w:rsid w:val="00FC70DB"/>
    <w:rsid w:val="00FC7635"/>
    <w:rsid w:val="00FC7884"/>
    <w:rsid w:val="00FD02A0"/>
    <w:rsid w:val="00FD060D"/>
    <w:rsid w:val="00FD0FF2"/>
    <w:rsid w:val="00FD2355"/>
    <w:rsid w:val="00FD241E"/>
    <w:rsid w:val="00FD3464"/>
    <w:rsid w:val="00FD368A"/>
    <w:rsid w:val="00FD3AAB"/>
    <w:rsid w:val="00FD3B6C"/>
    <w:rsid w:val="00FD3F70"/>
    <w:rsid w:val="00FD4062"/>
    <w:rsid w:val="00FD479A"/>
    <w:rsid w:val="00FD48A6"/>
    <w:rsid w:val="00FD549E"/>
    <w:rsid w:val="00FD560C"/>
    <w:rsid w:val="00FD5B77"/>
    <w:rsid w:val="00FD6706"/>
    <w:rsid w:val="00FD6B6E"/>
    <w:rsid w:val="00FD6B97"/>
    <w:rsid w:val="00FD6FD6"/>
    <w:rsid w:val="00FD79B4"/>
    <w:rsid w:val="00FD7B1B"/>
    <w:rsid w:val="00FE1639"/>
    <w:rsid w:val="00FE1C2A"/>
    <w:rsid w:val="00FE1CE7"/>
    <w:rsid w:val="00FE2379"/>
    <w:rsid w:val="00FE28D5"/>
    <w:rsid w:val="00FE2BCE"/>
    <w:rsid w:val="00FE303D"/>
    <w:rsid w:val="00FE34F4"/>
    <w:rsid w:val="00FE38DE"/>
    <w:rsid w:val="00FE402D"/>
    <w:rsid w:val="00FE4F23"/>
    <w:rsid w:val="00FE5568"/>
    <w:rsid w:val="00FE596D"/>
    <w:rsid w:val="00FE64E7"/>
    <w:rsid w:val="00FE68CB"/>
    <w:rsid w:val="00FE70B3"/>
    <w:rsid w:val="00FE7BA8"/>
    <w:rsid w:val="00FF0276"/>
    <w:rsid w:val="00FF02A4"/>
    <w:rsid w:val="00FF0433"/>
    <w:rsid w:val="00FF052B"/>
    <w:rsid w:val="00FF05D1"/>
    <w:rsid w:val="00FF06A6"/>
    <w:rsid w:val="00FF111F"/>
    <w:rsid w:val="00FF1F6F"/>
    <w:rsid w:val="00FF24F5"/>
    <w:rsid w:val="00FF25A5"/>
    <w:rsid w:val="00FF2CC5"/>
    <w:rsid w:val="00FF31B4"/>
    <w:rsid w:val="00FF33CF"/>
    <w:rsid w:val="00FF3765"/>
    <w:rsid w:val="00FF38AB"/>
    <w:rsid w:val="00FF4348"/>
    <w:rsid w:val="00FF44D1"/>
    <w:rsid w:val="00FF5093"/>
    <w:rsid w:val="00FF5F05"/>
    <w:rsid w:val="00FF68DE"/>
    <w:rsid w:val="00FF6C57"/>
    <w:rsid w:val="00FF6D74"/>
    <w:rsid w:val="00FF6F97"/>
    <w:rsid w:val="00FF7518"/>
    <w:rsid w:val="00FF76A5"/>
    <w:rsid w:val="00FF7AD1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768835D"/>
  <w15:docId w15:val="{0AA58D41-5BDA-479B-8377-CAA170DF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60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64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64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4CF1"/>
    <w:pPr>
      <w:spacing w:before="120" w:after="240" w:line="240" w:lineRule="auto"/>
      <w:jc w:val="both"/>
    </w:pPr>
    <w:rPr>
      <w:rFonts w:ascii="Century Gothic" w:eastAsiaTheme="minorEastAsia" w:hAnsi="Century Gothic"/>
      <w:sz w:val="24"/>
      <w:szCs w:val="23"/>
      <w:lang w:val="fr-FR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67410D"/>
    <w:pPr>
      <w:pBdr>
        <w:top w:val="single" w:sz="4" w:space="1" w:color="auto"/>
        <w:bottom w:val="single" w:sz="4" w:space="1" w:color="auto"/>
      </w:pBdr>
      <w:spacing w:before="300" w:after="160"/>
      <w:outlineLvl w:val="0"/>
    </w:pPr>
    <w:rPr>
      <w:rFonts w:ascii="Verdana" w:eastAsiaTheme="majorEastAsia" w:hAnsi="Verdana" w:cstheme="majorBidi"/>
      <w:caps/>
      <w:color w:val="000000" w:themeColor="text2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410D"/>
    <w:pPr>
      <w:spacing w:before="360" w:after="120"/>
      <w:outlineLvl w:val="1"/>
    </w:pPr>
    <w:rPr>
      <w:rFonts w:asciiTheme="majorHAnsi" w:hAnsiTheme="majorHAnsi"/>
      <w:b/>
      <w:bCs/>
      <w:color w:val="262626" w:themeColor="text2" w:themeTint="D9"/>
      <w:spacing w:val="20"/>
      <w:sz w:val="52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410D"/>
    <w:pPr>
      <w:spacing w:before="240" w:after="60"/>
      <w:outlineLvl w:val="2"/>
    </w:pPr>
    <w:rPr>
      <w:bCs/>
      <w:color w:val="262626" w:themeColor="text2" w:themeTint="D9"/>
      <w:spacing w:val="10"/>
      <w:sz w:val="4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A5297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A5297"/>
    <w:pPr>
      <w:spacing w:before="200" w:after="0"/>
      <w:outlineLvl w:val="4"/>
    </w:pPr>
    <w:rPr>
      <w:b/>
      <w:bCs/>
      <w:color w:val="000000" w:themeColor="text2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5297"/>
    <w:pPr>
      <w:spacing w:after="0"/>
      <w:outlineLvl w:val="5"/>
    </w:pPr>
    <w:rPr>
      <w:b/>
      <w:bCs/>
      <w:color w:val="B2B2B2" w:themeColor="accent2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5297"/>
    <w:pPr>
      <w:spacing w:after="0"/>
      <w:outlineLvl w:val="6"/>
    </w:pPr>
    <w:rPr>
      <w:smallCaps/>
      <w:color w:val="000000" w:themeColor="text1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5297"/>
    <w:pPr>
      <w:spacing w:after="0"/>
      <w:outlineLvl w:val="7"/>
    </w:pPr>
    <w:rPr>
      <w:b/>
      <w:bCs/>
      <w:i/>
      <w:iCs/>
      <w:color w:val="DDDDDD" w:themeColor="accent1"/>
      <w:spacing w:val="10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5297"/>
    <w:pPr>
      <w:spacing w:after="0"/>
      <w:outlineLvl w:val="8"/>
    </w:pPr>
    <w:rPr>
      <w:b/>
      <w:bCs/>
      <w:caps/>
      <w:color w:val="969696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7410D"/>
    <w:rPr>
      <w:rFonts w:ascii="Verdana" w:eastAsiaTheme="majorEastAsia" w:hAnsi="Verdana" w:cstheme="majorBidi"/>
      <w:caps/>
      <w:color w:val="000000" w:themeColor="text2"/>
      <w:sz w:val="48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67410D"/>
    <w:rPr>
      <w:rFonts w:asciiTheme="majorHAnsi" w:eastAsiaTheme="minorEastAsia" w:hAnsiTheme="majorHAnsi"/>
      <w:b/>
      <w:bCs/>
      <w:color w:val="262626" w:themeColor="text2" w:themeTint="D9"/>
      <w:spacing w:val="20"/>
      <w:sz w:val="52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67410D"/>
    <w:rPr>
      <w:rFonts w:ascii="Century Gothic" w:eastAsiaTheme="minorEastAsia" w:hAnsi="Century Gothic"/>
      <w:bCs/>
      <w:color w:val="262626" w:themeColor="text2" w:themeTint="D9"/>
      <w:spacing w:val="10"/>
      <w:sz w:val="40"/>
      <w:szCs w:val="23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5A5297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A5297"/>
    <w:rPr>
      <w:sz w:val="23"/>
    </w:rPr>
  </w:style>
  <w:style w:type="paragraph" w:styleId="En-tte">
    <w:name w:val="header"/>
    <w:basedOn w:val="Normal"/>
    <w:link w:val="En-tteCar"/>
    <w:uiPriority w:val="99"/>
    <w:unhideWhenUsed/>
    <w:rsid w:val="005A5297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5A5297"/>
    <w:rPr>
      <w:sz w:val="23"/>
    </w:rPr>
  </w:style>
  <w:style w:type="paragraph" w:styleId="Citationintense">
    <w:name w:val="Intense Quote"/>
    <w:basedOn w:val="Normal"/>
    <w:link w:val="CitationintenseCar"/>
    <w:uiPriority w:val="30"/>
    <w:qFormat/>
    <w:rsid w:val="005A5297"/>
    <w:pPr>
      <w:pBdr>
        <w:top w:val="double" w:sz="12" w:space="10" w:color="B2B2B2" w:themeColor="accent2"/>
        <w:left w:val="double" w:sz="12" w:space="10" w:color="B2B2B2" w:themeColor="accent2"/>
        <w:bottom w:val="double" w:sz="12" w:space="10" w:color="B2B2B2" w:themeColor="accent2"/>
        <w:right w:val="double" w:sz="12" w:space="10" w:color="B2B2B2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B2B2B2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5297"/>
    <w:rPr>
      <w:b/>
      <w:bCs/>
      <w:color w:val="B2B2B2" w:themeColor="accent2"/>
      <w:sz w:val="23"/>
      <w:shd w:val="clear" w:color="auto" w:fill="FFFFFF" w:themeFill="background1"/>
    </w:rPr>
  </w:style>
  <w:style w:type="paragraph" w:styleId="Sous-titre">
    <w:name w:val="Subtitle"/>
    <w:basedOn w:val="Normal"/>
    <w:link w:val="Sous-titreCar"/>
    <w:uiPriority w:val="11"/>
    <w:qFormat/>
    <w:rsid w:val="005A5297"/>
    <w:pPr>
      <w:spacing w:after="720"/>
    </w:pPr>
    <w:rPr>
      <w:rFonts w:asciiTheme="majorHAnsi" w:eastAsiaTheme="majorEastAsia" w:hAnsiTheme="majorHAnsi" w:cstheme="majorBidi"/>
      <w:b/>
      <w:bCs/>
      <w:caps/>
      <w:color w:val="B2B2B2" w:themeColor="accent2"/>
      <w:spacing w:val="50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A5297"/>
    <w:rPr>
      <w:rFonts w:asciiTheme="majorHAnsi" w:eastAsiaTheme="majorEastAsia" w:hAnsiTheme="majorHAnsi" w:cstheme="majorBidi"/>
      <w:b/>
      <w:bCs/>
      <w:caps/>
      <w:color w:val="B2B2B2" w:themeColor="accent2"/>
      <w:spacing w:val="50"/>
      <w:sz w:val="24"/>
      <w:szCs w:val="24"/>
    </w:rPr>
  </w:style>
  <w:style w:type="paragraph" w:styleId="Titre">
    <w:name w:val="Title"/>
    <w:basedOn w:val="Normal"/>
    <w:link w:val="TitreCar"/>
    <w:uiPriority w:val="10"/>
    <w:qFormat/>
    <w:rsid w:val="00602E70"/>
    <w:pPr>
      <w:spacing w:after="360"/>
    </w:pPr>
    <w:rPr>
      <w:color w:val="000000" w:themeColor="text2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602E70"/>
    <w:rPr>
      <w:rFonts w:eastAsiaTheme="minorEastAsia"/>
      <w:color w:val="000000" w:themeColor="text2"/>
      <w:sz w:val="72"/>
      <w:szCs w:val="72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5297"/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A5297"/>
    <w:rPr>
      <w:rFonts w:eastAsiaTheme="minorEastAsia" w:hAnsi="Tahoma"/>
      <w:sz w:val="16"/>
      <w:szCs w:val="16"/>
      <w:lang w:val="fr-FR"/>
    </w:rPr>
  </w:style>
  <w:style w:type="character" w:styleId="Titredulivre">
    <w:name w:val="Book Title"/>
    <w:basedOn w:val="Policepardfaut"/>
    <w:uiPriority w:val="33"/>
    <w:qFormat/>
    <w:rsid w:val="005A5297"/>
    <w:rPr>
      <w:rFonts w:asciiTheme="minorHAnsi" w:eastAsiaTheme="minorEastAsia" w:hAnsiTheme="minorHAnsi" w:cstheme="minorBidi"/>
      <w:bCs w:val="0"/>
      <w:i/>
      <w:iCs/>
      <w:color w:val="000000" w:themeColor="text2"/>
      <w:sz w:val="23"/>
      <w:szCs w:val="23"/>
      <w:lang w:val="fr-FR"/>
    </w:rPr>
  </w:style>
  <w:style w:type="paragraph" w:styleId="Lgende">
    <w:name w:val="caption"/>
    <w:basedOn w:val="Normal"/>
    <w:next w:val="Normal"/>
    <w:uiPriority w:val="35"/>
    <w:unhideWhenUsed/>
    <w:rsid w:val="005A5297"/>
    <w:rPr>
      <w:b/>
      <w:bCs/>
      <w:caps/>
      <w:sz w:val="16"/>
      <w:szCs w:val="16"/>
    </w:rPr>
  </w:style>
  <w:style w:type="character" w:styleId="Accentuation">
    <w:name w:val="Emphasis"/>
    <w:uiPriority w:val="20"/>
    <w:qFormat/>
    <w:rsid w:val="005A5297"/>
    <w:rPr>
      <w:rFonts w:asciiTheme="minorHAnsi" w:eastAsiaTheme="minorEastAsia" w:hAnsiTheme="minorHAnsi" w:cstheme="minorBidi"/>
      <w:b/>
      <w:bCs/>
      <w:i/>
      <w:iCs/>
      <w:color w:val="000000" w:themeColor="text2"/>
      <w:spacing w:val="10"/>
      <w:sz w:val="23"/>
      <w:szCs w:val="23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5A5297"/>
    <w:rPr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rsid w:val="005A5297"/>
    <w:rPr>
      <w:b/>
      <w:bCs/>
      <w:color w:val="000000" w:themeColor="text2"/>
      <w:spacing w:val="10"/>
      <w:sz w:val="23"/>
    </w:rPr>
  </w:style>
  <w:style w:type="character" w:customStyle="1" w:styleId="Titre6Car">
    <w:name w:val="Titre 6 Car"/>
    <w:basedOn w:val="Policepardfaut"/>
    <w:link w:val="Titre6"/>
    <w:uiPriority w:val="9"/>
    <w:semiHidden/>
    <w:rsid w:val="005A5297"/>
    <w:rPr>
      <w:b/>
      <w:bCs/>
      <w:color w:val="B2B2B2" w:themeColor="accent2"/>
      <w:spacing w:val="10"/>
      <w:sz w:val="23"/>
    </w:rPr>
  </w:style>
  <w:style w:type="character" w:customStyle="1" w:styleId="Titre7Car">
    <w:name w:val="Titre 7 Car"/>
    <w:basedOn w:val="Policepardfaut"/>
    <w:link w:val="Titre7"/>
    <w:uiPriority w:val="9"/>
    <w:semiHidden/>
    <w:rsid w:val="005A5297"/>
    <w:rPr>
      <w:smallCaps/>
      <w:color w:val="000000" w:themeColor="text1"/>
      <w:spacing w:val="10"/>
      <w:sz w:val="23"/>
    </w:rPr>
  </w:style>
  <w:style w:type="character" w:customStyle="1" w:styleId="Titre8Car">
    <w:name w:val="Titre 8 Car"/>
    <w:basedOn w:val="Policepardfaut"/>
    <w:link w:val="Titre8"/>
    <w:uiPriority w:val="9"/>
    <w:semiHidden/>
    <w:rsid w:val="005A5297"/>
    <w:rPr>
      <w:b/>
      <w:bCs/>
      <w:i/>
      <w:iCs/>
      <w:color w:val="DDDDDD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5A5297"/>
    <w:rPr>
      <w:b/>
      <w:bCs/>
      <w:caps/>
      <w:color w:val="969696" w:themeColor="accent3"/>
      <w:spacing w:val="40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5A5297"/>
    <w:rPr>
      <w:color w:val="5F5F5F" w:themeColor="hyperlink"/>
      <w:u w:val="single"/>
    </w:rPr>
  </w:style>
  <w:style w:type="character" w:styleId="Accentuationintense">
    <w:name w:val="Intense Emphasis"/>
    <w:basedOn w:val="Policepardfaut"/>
    <w:uiPriority w:val="21"/>
    <w:qFormat/>
    <w:rsid w:val="005A5297"/>
    <w:rPr>
      <w:rFonts w:asciiTheme="minorHAnsi" w:hAnsiTheme="minorHAnsi"/>
      <w:b/>
      <w:bCs/>
      <w:dstrike w:val="0"/>
      <w:color w:val="B2B2B2" w:themeColor="accent2"/>
      <w:spacing w:val="10"/>
      <w:w w:val="100"/>
      <w:kern w:val="0"/>
      <w:position w:val="0"/>
      <w:sz w:val="23"/>
      <w:vertAlign w:val="baseline"/>
    </w:rPr>
  </w:style>
  <w:style w:type="character" w:styleId="Rfrenceintense">
    <w:name w:val="Intense Reference"/>
    <w:basedOn w:val="Policepardfaut"/>
    <w:uiPriority w:val="32"/>
    <w:qFormat/>
    <w:rsid w:val="005A5297"/>
    <w:rPr>
      <w:rFonts w:asciiTheme="minorHAnsi" w:hAnsiTheme="minorHAnsi"/>
      <w:b/>
      <w:bCs/>
      <w:caps/>
      <w:color w:val="DDDDDD" w:themeColor="accent1"/>
      <w:spacing w:val="10"/>
      <w:w w:val="100"/>
      <w:position w:val="0"/>
      <w:sz w:val="20"/>
      <w:szCs w:val="20"/>
      <w:u w:val="single" w:color="DDDDDD" w:themeColor="accent1"/>
      <w:bdr w:val="none" w:sz="0" w:space="0" w:color="auto"/>
    </w:rPr>
  </w:style>
  <w:style w:type="paragraph" w:styleId="Liste">
    <w:name w:val="List"/>
    <w:basedOn w:val="Normal"/>
    <w:uiPriority w:val="99"/>
    <w:semiHidden/>
    <w:unhideWhenUsed/>
    <w:rsid w:val="005A5297"/>
    <w:pPr>
      <w:ind w:left="360" w:hanging="360"/>
    </w:pPr>
  </w:style>
  <w:style w:type="paragraph" w:styleId="Liste2">
    <w:name w:val="List 2"/>
    <w:basedOn w:val="Normal"/>
    <w:uiPriority w:val="99"/>
    <w:semiHidden/>
    <w:unhideWhenUsed/>
    <w:rsid w:val="005A5297"/>
    <w:pPr>
      <w:ind w:left="720" w:hanging="360"/>
    </w:pPr>
  </w:style>
  <w:style w:type="paragraph" w:styleId="Listepuces">
    <w:name w:val="List Bullet"/>
    <w:basedOn w:val="Normal"/>
    <w:uiPriority w:val="36"/>
    <w:unhideWhenUsed/>
    <w:qFormat/>
    <w:rsid w:val="005A5297"/>
    <w:pPr>
      <w:numPr>
        <w:numId w:val="2"/>
      </w:numPr>
    </w:pPr>
    <w:rPr>
      <w:szCs w:val="24"/>
    </w:rPr>
  </w:style>
  <w:style w:type="paragraph" w:styleId="Listepuces2">
    <w:name w:val="List Bullet 2"/>
    <w:basedOn w:val="Normal"/>
    <w:uiPriority w:val="36"/>
    <w:unhideWhenUsed/>
    <w:qFormat/>
    <w:rsid w:val="00313C40"/>
    <w:pPr>
      <w:numPr>
        <w:numId w:val="3"/>
      </w:numPr>
    </w:pPr>
    <w:rPr>
      <w:color w:val="373737" w:themeColor="accent1" w:themeShade="40"/>
    </w:rPr>
  </w:style>
  <w:style w:type="paragraph" w:styleId="Listepuces3">
    <w:name w:val="List Bullet 3"/>
    <w:basedOn w:val="Normal"/>
    <w:link w:val="Listepuces3Car"/>
    <w:uiPriority w:val="36"/>
    <w:unhideWhenUsed/>
    <w:qFormat/>
    <w:rsid w:val="00313C40"/>
    <w:rPr>
      <w:color w:val="6E6E6E" w:themeColor="accent1" w:themeShade="80"/>
    </w:rPr>
  </w:style>
  <w:style w:type="paragraph" w:styleId="Listepuces4">
    <w:name w:val="List Bullet 4"/>
    <w:basedOn w:val="Normal"/>
    <w:uiPriority w:val="36"/>
    <w:unhideWhenUsed/>
    <w:qFormat/>
    <w:rsid w:val="005A5297"/>
    <w:pPr>
      <w:numPr>
        <w:numId w:val="4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rsid w:val="005A5297"/>
    <w:pPr>
      <w:numPr>
        <w:numId w:val="5"/>
      </w:numPr>
    </w:pPr>
  </w:style>
  <w:style w:type="paragraph" w:styleId="Paragraphedeliste">
    <w:name w:val="List Paragraph"/>
    <w:basedOn w:val="Normal"/>
    <w:link w:val="ParagraphedelisteCar"/>
    <w:uiPriority w:val="34"/>
    <w:unhideWhenUsed/>
    <w:qFormat/>
    <w:rsid w:val="005A5297"/>
    <w:pPr>
      <w:ind w:left="720"/>
      <w:contextualSpacing/>
    </w:pPr>
  </w:style>
  <w:style w:type="numbering" w:customStyle="1" w:styleId="Styledelistecentral">
    <w:name w:val="Style de liste central"/>
    <w:uiPriority w:val="99"/>
    <w:rsid w:val="005A5297"/>
    <w:pPr>
      <w:numPr>
        <w:numId w:val="1"/>
      </w:numPr>
    </w:pPr>
  </w:style>
  <w:style w:type="paragraph" w:styleId="Sansinterligne">
    <w:name w:val="No Spacing"/>
    <w:aliases w:val="_Sans Interligne"/>
    <w:basedOn w:val="Normal"/>
    <w:link w:val="SansinterligneCar"/>
    <w:uiPriority w:val="1"/>
    <w:qFormat/>
    <w:rsid w:val="005A5297"/>
    <w:pPr>
      <w:spacing w:after="0"/>
    </w:pPr>
  </w:style>
  <w:style w:type="paragraph" w:styleId="Citation">
    <w:name w:val="Quote"/>
    <w:basedOn w:val="Normal"/>
    <w:link w:val="CitationCar"/>
    <w:uiPriority w:val="29"/>
    <w:qFormat/>
    <w:rsid w:val="005A5297"/>
    <w:rPr>
      <w:i/>
      <w:iCs/>
      <w:smallCaps/>
      <w:color w:val="000000" w:themeColor="text2"/>
      <w:spacing w:val="6"/>
    </w:rPr>
  </w:style>
  <w:style w:type="character" w:customStyle="1" w:styleId="CitationCar">
    <w:name w:val="Citation Car"/>
    <w:basedOn w:val="Policepardfaut"/>
    <w:link w:val="Citation"/>
    <w:uiPriority w:val="29"/>
    <w:rsid w:val="005A5297"/>
    <w:rPr>
      <w:i/>
      <w:iCs/>
      <w:smallCaps/>
      <w:color w:val="000000" w:themeColor="text2"/>
      <w:spacing w:val="6"/>
      <w:sz w:val="23"/>
    </w:rPr>
  </w:style>
  <w:style w:type="character" w:styleId="lev">
    <w:name w:val="Strong"/>
    <w:uiPriority w:val="22"/>
    <w:qFormat/>
    <w:rsid w:val="005A5297"/>
    <w:rPr>
      <w:rFonts w:asciiTheme="minorHAnsi" w:eastAsiaTheme="minorEastAsia" w:hAnsiTheme="minorHAnsi" w:cstheme="minorBidi"/>
      <w:b/>
      <w:bCs/>
      <w:iCs w:val="0"/>
      <w:color w:val="B2B2B2" w:themeColor="accent2"/>
      <w:szCs w:val="23"/>
      <w:lang w:val="fr-FR"/>
    </w:rPr>
  </w:style>
  <w:style w:type="character" w:styleId="Accentuationlgre">
    <w:name w:val="Subtle Emphasis"/>
    <w:basedOn w:val="Policepardfaut"/>
    <w:uiPriority w:val="19"/>
    <w:qFormat/>
    <w:rsid w:val="005A5297"/>
    <w:rPr>
      <w:rFonts w:asciiTheme="minorHAnsi" w:hAnsiTheme="minorHAnsi"/>
      <w:i/>
      <w:iCs/>
      <w:sz w:val="23"/>
    </w:rPr>
  </w:style>
  <w:style w:type="character" w:styleId="Rfrencelgre">
    <w:name w:val="Subtle Reference"/>
    <w:basedOn w:val="Policepardfaut"/>
    <w:uiPriority w:val="31"/>
    <w:qFormat/>
    <w:rsid w:val="005A5297"/>
    <w:rPr>
      <w:rFonts w:asciiTheme="minorHAnsi" w:hAnsiTheme="minorHAnsi"/>
      <w:b/>
      <w:bCs/>
      <w:i/>
      <w:iCs/>
      <w:color w:val="000000" w:themeColor="text2"/>
      <w:sz w:val="23"/>
    </w:rPr>
  </w:style>
  <w:style w:type="table" w:styleId="Grilledutableau">
    <w:name w:val="Table Grid"/>
    <w:basedOn w:val="TableauNormal"/>
    <w:rsid w:val="005A5297"/>
    <w:pPr>
      <w:spacing w:after="0" w:line="240" w:lineRule="auto"/>
    </w:pPr>
    <w:rPr>
      <w:rFonts w:eastAsiaTheme="minorEastAsia"/>
      <w:sz w:val="24"/>
      <w:szCs w:val="24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5A5297"/>
    <w:pPr>
      <w:ind w:left="220" w:hanging="220"/>
    </w:pPr>
  </w:style>
  <w:style w:type="paragraph" w:styleId="TM1">
    <w:name w:val="toc 1"/>
    <w:basedOn w:val="Normal"/>
    <w:next w:val="Normal"/>
    <w:autoRedefine/>
    <w:uiPriority w:val="39"/>
    <w:unhideWhenUsed/>
    <w:qFormat/>
    <w:rsid w:val="0067005D"/>
    <w:pPr>
      <w:tabs>
        <w:tab w:val="right" w:leader="dot" w:pos="9639"/>
      </w:tabs>
      <w:spacing w:before="180" w:after="40"/>
    </w:pPr>
    <w:rPr>
      <w:b/>
      <w:bCs/>
      <w:caps/>
      <w:noProof/>
      <w:color w:val="000000" w:themeColor="text2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67005D"/>
    <w:pPr>
      <w:tabs>
        <w:tab w:val="right" w:leader="dot" w:pos="9639"/>
      </w:tabs>
      <w:spacing w:after="40"/>
      <w:ind w:left="144"/>
    </w:pPr>
    <w:rPr>
      <w:noProof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5A5297"/>
    <w:pPr>
      <w:tabs>
        <w:tab w:val="right" w:leader="dot" w:pos="8630"/>
      </w:tabs>
      <w:spacing w:after="40"/>
      <w:ind w:left="288"/>
    </w:pPr>
    <w:rPr>
      <w:noProof/>
    </w:rPr>
  </w:style>
  <w:style w:type="paragraph" w:styleId="TM4">
    <w:name w:val="toc 4"/>
    <w:basedOn w:val="Normal"/>
    <w:next w:val="Normal"/>
    <w:autoRedefine/>
    <w:uiPriority w:val="39"/>
    <w:unhideWhenUsed/>
    <w:qFormat/>
    <w:rsid w:val="005A5297"/>
    <w:pPr>
      <w:tabs>
        <w:tab w:val="right" w:leader="dot" w:pos="8630"/>
      </w:tabs>
      <w:spacing w:after="40"/>
      <w:ind w:left="432"/>
    </w:pPr>
    <w:rPr>
      <w:noProof/>
    </w:rPr>
  </w:style>
  <w:style w:type="paragraph" w:styleId="TM5">
    <w:name w:val="toc 5"/>
    <w:basedOn w:val="Normal"/>
    <w:next w:val="Normal"/>
    <w:autoRedefine/>
    <w:uiPriority w:val="39"/>
    <w:unhideWhenUsed/>
    <w:qFormat/>
    <w:rsid w:val="005A5297"/>
    <w:pPr>
      <w:tabs>
        <w:tab w:val="right" w:leader="dot" w:pos="8630"/>
      </w:tabs>
      <w:spacing w:after="40"/>
      <w:ind w:left="576"/>
    </w:pPr>
    <w:rPr>
      <w:noProof/>
    </w:rPr>
  </w:style>
  <w:style w:type="paragraph" w:styleId="TM6">
    <w:name w:val="toc 6"/>
    <w:basedOn w:val="Normal"/>
    <w:next w:val="Normal"/>
    <w:autoRedefine/>
    <w:uiPriority w:val="39"/>
    <w:unhideWhenUsed/>
    <w:qFormat/>
    <w:rsid w:val="005A5297"/>
    <w:pPr>
      <w:tabs>
        <w:tab w:val="right" w:leader="dot" w:pos="8630"/>
      </w:tabs>
      <w:spacing w:after="40"/>
      <w:ind w:left="720"/>
    </w:pPr>
    <w:rPr>
      <w:noProof/>
    </w:rPr>
  </w:style>
  <w:style w:type="paragraph" w:styleId="TM7">
    <w:name w:val="toc 7"/>
    <w:basedOn w:val="Normal"/>
    <w:next w:val="Normal"/>
    <w:autoRedefine/>
    <w:uiPriority w:val="39"/>
    <w:unhideWhenUsed/>
    <w:qFormat/>
    <w:rsid w:val="005A5297"/>
    <w:pPr>
      <w:tabs>
        <w:tab w:val="right" w:leader="dot" w:pos="8630"/>
      </w:tabs>
      <w:spacing w:after="40"/>
      <w:ind w:left="864"/>
    </w:pPr>
    <w:rPr>
      <w:noProof/>
    </w:rPr>
  </w:style>
  <w:style w:type="paragraph" w:styleId="TM8">
    <w:name w:val="toc 8"/>
    <w:basedOn w:val="Normal"/>
    <w:next w:val="Normal"/>
    <w:autoRedefine/>
    <w:uiPriority w:val="39"/>
    <w:unhideWhenUsed/>
    <w:qFormat/>
    <w:rsid w:val="005A5297"/>
    <w:pPr>
      <w:tabs>
        <w:tab w:val="right" w:leader="dot" w:pos="8630"/>
      </w:tabs>
      <w:spacing w:after="40"/>
      <w:ind w:left="1008"/>
    </w:pPr>
    <w:rPr>
      <w:noProof/>
    </w:rPr>
  </w:style>
  <w:style w:type="paragraph" w:styleId="TM9">
    <w:name w:val="toc 9"/>
    <w:basedOn w:val="Normal"/>
    <w:next w:val="Normal"/>
    <w:autoRedefine/>
    <w:uiPriority w:val="39"/>
    <w:unhideWhenUsed/>
    <w:qFormat/>
    <w:rsid w:val="005A5297"/>
    <w:pPr>
      <w:tabs>
        <w:tab w:val="right" w:leader="dot" w:pos="8630"/>
      </w:tabs>
      <w:spacing w:after="40"/>
      <w:ind w:left="1152"/>
    </w:pPr>
    <w:rPr>
      <w:noProof/>
    </w:rPr>
  </w:style>
  <w:style w:type="character" w:customStyle="1" w:styleId="SansinterligneCar">
    <w:name w:val="Sans interligne Car"/>
    <w:aliases w:val="_Sans Interligne Car"/>
    <w:basedOn w:val="Policepardfaut"/>
    <w:link w:val="Sansinterligne"/>
    <w:uiPriority w:val="1"/>
    <w:rsid w:val="005A5297"/>
    <w:rPr>
      <w:sz w:val="23"/>
    </w:rPr>
  </w:style>
  <w:style w:type="paragraph" w:customStyle="1" w:styleId="En-ttedepagepaire">
    <w:name w:val="En-tête de page paire"/>
    <w:basedOn w:val="Normal"/>
    <w:unhideWhenUsed/>
    <w:qFormat/>
    <w:rsid w:val="005A5297"/>
    <w:pPr>
      <w:pBdr>
        <w:bottom w:val="single" w:sz="4" w:space="1" w:color="DDDDDD" w:themeColor="accent1"/>
      </w:pBdr>
      <w:spacing w:after="0"/>
    </w:pPr>
    <w:rPr>
      <w:b/>
      <w:bCs/>
      <w:color w:val="000000" w:themeColor="text2"/>
      <w:sz w:val="20"/>
    </w:rPr>
  </w:style>
  <w:style w:type="paragraph" w:customStyle="1" w:styleId="Pieddepagepaire">
    <w:name w:val="Pied de page paire"/>
    <w:basedOn w:val="Normal"/>
    <w:unhideWhenUsed/>
    <w:qFormat/>
    <w:rsid w:val="005A5297"/>
    <w:pPr>
      <w:pBdr>
        <w:top w:val="single" w:sz="4" w:space="1" w:color="DDDDDD" w:themeColor="accent1"/>
      </w:pBdr>
    </w:pPr>
    <w:rPr>
      <w:color w:val="000000" w:themeColor="text2"/>
      <w:sz w:val="20"/>
      <w:szCs w:val="20"/>
    </w:rPr>
  </w:style>
  <w:style w:type="paragraph" w:customStyle="1" w:styleId="En-ttedepageimpaire">
    <w:name w:val="En-tête de page impaire"/>
    <w:basedOn w:val="Normal"/>
    <w:unhideWhenUsed/>
    <w:qFormat/>
    <w:rsid w:val="005A5297"/>
    <w:pPr>
      <w:pBdr>
        <w:bottom w:val="single" w:sz="4" w:space="1" w:color="DDDDDD" w:themeColor="accent1"/>
      </w:pBdr>
      <w:spacing w:after="0"/>
      <w:jc w:val="right"/>
    </w:pPr>
    <w:rPr>
      <w:b/>
      <w:bCs/>
      <w:color w:val="000000" w:themeColor="text2"/>
      <w:sz w:val="20"/>
    </w:rPr>
  </w:style>
  <w:style w:type="paragraph" w:customStyle="1" w:styleId="Pieddepageimpaire">
    <w:name w:val="Pied de page impaire"/>
    <w:basedOn w:val="Normal"/>
    <w:unhideWhenUsed/>
    <w:qFormat/>
    <w:rsid w:val="005A5297"/>
    <w:pPr>
      <w:pBdr>
        <w:top w:val="single" w:sz="4" w:space="1" w:color="DDDDDD" w:themeColor="accent1"/>
      </w:pBdr>
      <w:jc w:val="right"/>
    </w:pPr>
    <w:rPr>
      <w:color w:val="000000" w:themeColor="text2"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5A5297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96252"/>
    <w:pPr>
      <w:keepNext/>
      <w:keepLines/>
      <w:spacing w:before="480" w:after="0" w:line="276" w:lineRule="auto"/>
      <w:outlineLvl w:val="9"/>
    </w:pPr>
    <w:rPr>
      <w:b/>
      <w:bCs/>
      <w:caps w:val="0"/>
      <w:color w:val="A5A5A5" w:themeColor="accent1" w:themeShade="BF"/>
      <w:sz w:val="28"/>
      <w:szCs w:val="28"/>
      <w:lang w:val="fr-CA" w:eastAsia="fr-CA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2753B"/>
    <w:pPr>
      <w:spacing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2753B"/>
    <w:rPr>
      <w:rFonts w:eastAsiaTheme="minorEastAsia"/>
      <w:sz w:val="20"/>
      <w:szCs w:val="20"/>
      <w:lang w:val="fr-FR"/>
    </w:rPr>
  </w:style>
  <w:style w:type="character" w:styleId="Appeldenotedefin">
    <w:name w:val="endnote reference"/>
    <w:basedOn w:val="Policepardfaut"/>
    <w:uiPriority w:val="99"/>
    <w:semiHidden/>
    <w:unhideWhenUsed/>
    <w:rsid w:val="0032753B"/>
    <w:rPr>
      <w:vertAlign w:val="superscript"/>
    </w:rPr>
  </w:style>
  <w:style w:type="paragraph" w:customStyle="1" w:styleId="Nombre">
    <w:name w:val="Nombre"/>
    <w:basedOn w:val="Normal"/>
    <w:link w:val="NombreCar"/>
    <w:qFormat/>
    <w:rsid w:val="007D061F"/>
    <w:rPr>
      <w:color w:val="EAEAEA" w:themeColor="accent1" w:themeTint="99"/>
      <w:sz w:val="36"/>
      <w:szCs w:val="40"/>
    </w:rPr>
  </w:style>
  <w:style w:type="character" w:customStyle="1" w:styleId="NombreCar">
    <w:name w:val="Nombre Car"/>
    <w:basedOn w:val="Policepardfaut"/>
    <w:link w:val="Nombre"/>
    <w:rsid w:val="007D061F"/>
    <w:rPr>
      <w:rFonts w:eastAsiaTheme="minorEastAsia"/>
      <w:color w:val="EAEAEA" w:themeColor="accent1" w:themeTint="99"/>
      <w:sz w:val="36"/>
      <w:szCs w:val="40"/>
      <w:lang w:val="fr-FR"/>
    </w:rPr>
  </w:style>
  <w:style w:type="paragraph" w:customStyle="1" w:styleId="Soussection">
    <w:name w:val="Sous section"/>
    <w:basedOn w:val="Titre2"/>
    <w:link w:val="SoussectionCar"/>
    <w:qFormat/>
    <w:rsid w:val="007B0B82"/>
    <w:pPr>
      <w:shd w:val="clear" w:color="auto" w:fill="D0D0D0" w:themeFill="accent2" w:themeFillTint="99"/>
    </w:pPr>
    <w:rPr>
      <w:color w:val="000000" w:themeColor="text2"/>
    </w:rPr>
  </w:style>
  <w:style w:type="character" w:customStyle="1" w:styleId="SoussectionCar">
    <w:name w:val="Sous section Car"/>
    <w:basedOn w:val="Policepardfaut"/>
    <w:link w:val="Soussection"/>
    <w:rsid w:val="007B0B82"/>
    <w:rPr>
      <w:rFonts w:eastAsiaTheme="minorEastAsia"/>
      <w:b/>
      <w:bCs/>
      <w:color w:val="000000" w:themeColor="text2"/>
      <w:spacing w:val="20"/>
      <w:sz w:val="28"/>
      <w:szCs w:val="28"/>
      <w:shd w:val="clear" w:color="auto" w:fill="D0D0D0" w:themeFill="accent2" w:themeFillTint="99"/>
      <w:lang w:val="fr-FR"/>
    </w:rPr>
  </w:style>
  <w:style w:type="table" w:styleId="Tramemoyenne2-Accent1">
    <w:name w:val="Medium Shading 2 Accent 1"/>
    <w:basedOn w:val="TableauNormal"/>
    <w:uiPriority w:val="64"/>
    <w:rsid w:val="00684F99"/>
    <w:pPr>
      <w:spacing w:after="0" w:line="240" w:lineRule="auto"/>
    </w:pPr>
    <w:rPr>
      <w:rFonts w:ascii="Calibri" w:hAnsi="Calibri" w:cs="Times New Roman"/>
      <w:sz w:val="24"/>
      <w:szCs w:val="24"/>
      <w:lang w:val="fr-C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2B23EB"/>
    <w:pPr>
      <w:spacing w:after="0" w:line="240" w:lineRule="auto"/>
    </w:pPr>
    <w:rPr>
      <w:rFonts w:ascii="Calibri" w:hAnsi="Calibri" w:cs="Times New Roman"/>
      <w:sz w:val="24"/>
      <w:szCs w:val="24"/>
      <w:lang w:val="fr-C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46"/>
    <w:rsid w:val="001B1C7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NormalTAB">
    <w:name w:val="Normal TAB"/>
    <w:basedOn w:val="Paragraphedeliste"/>
    <w:link w:val="NormalTABCar"/>
    <w:qFormat/>
    <w:rsid w:val="000C4EF1"/>
    <w:pPr>
      <w:spacing w:before="0" w:after="0"/>
      <w:ind w:left="0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0C4EF1"/>
    <w:rPr>
      <w:rFonts w:ascii="Century Gothic" w:eastAsiaTheme="minorEastAsia" w:hAnsi="Century Gothic"/>
      <w:sz w:val="24"/>
      <w:szCs w:val="23"/>
      <w:lang w:val="fr-FR"/>
    </w:rPr>
  </w:style>
  <w:style w:type="character" w:customStyle="1" w:styleId="NormalTABCar">
    <w:name w:val="Normal TAB Car"/>
    <w:basedOn w:val="ParagraphedelisteCar"/>
    <w:link w:val="NormalTAB"/>
    <w:rsid w:val="000C4EF1"/>
    <w:rPr>
      <w:rFonts w:ascii="Century Gothic" w:eastAsiaTheme="minorEastAsia" w:hAnsi="Century Gothic"/>
      <w:sz w:val="24"/>
      <w:szCs w:val="23"/>
      <w:lang w:val="fr-FR"/>
    </w:rPr>
  </w:style>
  <w:style w:type="paragraph" w:customStyle="1" w:styleId="Pucesrapproches">
    <w:name w:val="Puces rapprochées"/>
    <w:basedOn w:val="Listepuces3"/>
    <w:link w:val="PucesrapprochesCar"/>
    <w:qFormat/>
    <w:rsid w:val="00482D53"/>
    <w:pPr>
      <w:spacing w:before="40" w:after="40"/>
    </w:pPr>
  </w:style>
  <w:style w:type="character" w:customStyle="1" w:styleId="Listepuces3Car">
    <w:name w:val="Liste à puces 3 Car"/>
    <w:basedOn w:val="Policepardfaut"/>
    <w:link w:val="Listepuces3"/>
    <w:uiPriority w:val="36"/>
    <w:rsid w:val="00482D53"/>
    <w:rPr>
      <w:rFonts w:ascii="Century Gothic" w:eastAsiaTheme="minorEastAsia" w:hAnsi="Century Gothic"/>
      <w:color w:val="6E6E6E" w:themeColor="accent1" w:themeShade="80"/>
      <w:sz w:val="24"/>
      <w:szCs w:val="23"/>
      <w:lang w:val="fr-FR"/>
    </w:rPr>
  </w:style>
  <w:style w:type="character" w:customStyle="1" w:styleId="PucesrapprochesCar">
    <w:name w:val="Puces rapprochées Car"/>
    <w:basedOn w:val="Listepuces3Car"/>
    <w:link w:val="Pucesrapproches"/>
    <w:rsid w:val="00482D53"/>
    <w:rPr>
      <w:rFonts w:ascii="Century Gothic" w:eastAsiaTheme="minorEastAsia" w:hAnsi="Century Gothic"/>
      <w:color w:val="6E6E6E" w:themeColor="accent1" w:themeShade="80"/>
      <w:sz w:val="24"/>
      <w:szCs w:val="23"/>
      <w:lang w:val="fr-FR"/>
    </w:rPr>
  </w:style>
  <w:style w:type="paragraph" w:customStyle="1" w:styleId="Corps11">
    <w:name w:val="_Corps 11"/>
    <w:basedOn w:val="Normal"/>
    <w:qFormat/>
    <w:rsid w:val="00C27B57"/>
    <w:pPr>
      <w:spacing w:before="240" w:after="120"/>
      <w:ind w:left="284" w:right="284"/>
    </w:pPr>
    <w:rPr>
      <w:rFonts w:asciiTheme="minorHAnsi" w:eastAsia="Adobe Fangsong Std R" w:hAnsiTheme="minorHAnsi" w:cstheme="minorHAnsi"/>
      <w:sz w:val="22"/>
      <w:szCs w:val="24"/>
      <w:lang w:val="fr-CA" w:eastAsia="fr-CA"/>
    </w:rPr>
  </w:style>
  <w:style w:type="paragraph" w:customStyle="1" w:styleId="num2">
    <w:name w:val="_Énum 2"/>
    <w:basedOn w:val="Normal"/>
    <w:qFormat/>
    <w:rsid w:val="00867089"/>
    <w:pPr>
      <w:numPr>
        <w:numId w:val="6"/>
      </w:numPr>
      <w:spacing w:after="0"/>
      <w:ind w:left="720" w:right="284"/>
      <w:contextualSpacing/>
    </w:pPr>
    <w:rPr>
      <w:rFonts w:asciiTheme="minorHAnsi" w:eastAsia="Adobe Fangsong Std R" w:hAnsiTheme="minorHAnsi" w:cstheme="minorHAnsi"/>
      <w:sz w:val="20"/>
      <w:szCs w:val="24"/>
      <w:shd w:val="clear" w:color="auto" w:fill="FFFFFF"/>
      <w:lang w:val="fr-CA" w:eastAsia="fr-CA"/>
    </w:rPr>
  </w:style>
  <w:style w:type="paragraph" w:customStyle="1" w:styleId="Code">
    <w:name w:val="_Code"/>
    <w:basedOn w:val="Normal"/>
    <w:link w:val="CodeCar"/>
    <w:qFormat/>
    <w:rsid w:val="00900FC1"/>
    <w:pPr>
      <w:keepNext/>
      <w:keepLines/>
      <w:pBdr>
        <w:top w:val="single" w:sz="4" w:space="3" w:color="auto"/>
        <w:bottom w:val="single" w:sz="4" w:space="3" w:color="auto"/>
      </w:pBdr>
      <w:spacing w:after="120"/>
      <w:ind w:left="567" w:right="284"/>
    </w:pPr>
    <w:rPr>
      <w:rFonts w:asciiTheme="minorHAnsi" w:eastAsia="Adobe Fangsong Std R" w:hAnsiTheme="minorHAnsi" w:cstheme="minorHAnsi"/>
      <w:b/>
      <w:sz w:val="20"/>
      <w:szCs w:val="14"/>
      <w:lang w:val="fr-CA" w:eastAsia="fr-CA"/>
    </w:rPr>
  </w:style>
  <w:style w:type="paragraph" w:customStyle="1" w:styleId="Corps12p">
    <w:name w:val="_Corps 12p"/>
    <w:basedOn w:val="Normal"/>
    <w:qFormat/>
    <w:rsid w:val="00900FC1"/>
    <w:pPr>
      <w:spacing w:before="240" w:after="120"/>
      <w:ind w:right="284"/>
    </w:pPr>
    <w:rPr>
      <w:rFonts w:asciiTheme="minorHAnsi" w:eastAsia="Adobe Fangsong Std R" w:hAnsiTheme="minorHAnsi" w:cstheme="minorHAnsi"/>
      <w:szCs w:val="24"/>
      <w:lang w:val="fr-CA" w:eastAsia="fr-CA"/>
    </w:rPr>
  </w:style>
  <w:style w:type="character" w:customStyle="1" w:styleId="CodeCar">
    <w:name w:val="_Code Car"/>
    <w:basedOn w:val="Policepardfaut"/>
    <w:link w:val="Code"/>
    <w:rsid w:val="00900FC1"/>
    <w:rPr>
      <w:rFonts w:eastAsia="Adobe Fangsong Std R" w:cstheme="minorHAnsi"/>
      <w:b/>
      <w:sz w:val="20"/>
      <w:szCs w:val="14"/>
      <w:lang w:val="fr-CA" w:eastAsia="fr-CA"/>
    </w:rPr>
  </w:style>
  <w:style w:type="table" w:styleId="Grillemoyenne3-Accent1">
    <w:name w:val="Medium Grid 3 Accent 1"/>
    <w:basedOn w:val="TableauNormal"/>
    <w:uiPriority w:val="41"/>
    <w:rsid w:val="00D973C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Tramemoyenne2-Accent5">
    <w:name w:val="Medium Shading 2 Accent 5"/>
    <w:basedOn w:val="TableauNormal"/>
    <w:uiPriority w:val="45"/>
    <w:rsid w:val="00D973C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claire-Accent1">
    <w:name w:val="Light Shading Accent 1"/>
    <w:basedOn w:val="TableauNormal"/>
    <w:uiPriority w:val="60"/>
    <w:rsid w:val="00925DA5"/>
    <w:pPr>
      <w:spacing w:after="0" w:line="240" w:lineRule="auto"/>
    </w:pPr>
    <w:rPr>
      <w:rFonts w:eastAsiaTheme="minorEastAsia"/>
      <w:color w:val="A5A5A5" w:themeColor="accent1" w:themeShade="BF"/>
      <w:lang w:val="fr-CA" w:eastAsia="fr-CA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ylvie\AppData\Roaming\Microsoft\Templates\Median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anels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nalisé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Panels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100000"/>
                <a:satMod val="150000"/>
              </a:schemeClr>
            </a:gs>
            <a:gs pos="35000">
              <a:schemeClr val="phClr">
                <a:tint val="90000"/>
                <a:alpha val="85000"/>
                <a:satMod val="150000"/>
              </a:schemeClr>
            </a:gs>
            <a:gs pos="100000">
              <a:schemeClr val="phClr">
                <a:tint val="80000"/>
                <a:alpha val="7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60000"/>
                <a:satMod val="135000"/>
              </a:schemeClr>
            </a:gs>
            <a:gs pos="80000">
              <a:schemeClr val="phClr">
                <a:shade val="90000"/>
                <a:satMod val="135000"/>
              </a:schemeClr>
            </a:gs>
            <a:gs pos="100000">
              <a:schemeClr val="phClr">
                <a:tint val="90000"/>
                <a:shade val="100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alpha val="80000"/>
              <a:satMod val="105000"/>
            </a:schemeClr>
          </a:solidFill>
          <a:prstDash val="solid"/>
        </a:ln>
        <a:ln w="12700" cap="flat" cmpd="sng" algn="ctr">
          <a:solidFill>
            <a:schemeClr val="phClr">
              <a:alpha val="70000"/>
            </a:schemeClr>
          </a:solidFill>
          <a:prstDash val="solid"/>
        </a:ln>
        <a:ln w="19050" cap="flat" cmpd="sng" algn="ctr">
          <a:solidFill>
            <a:schemeClr val="phClr">
              <a:alpha val="6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101600" sx="101000" sy="101000" rotWithShape="0">
              <a:srgbClr val="FFFFFF">
                <a:alpha val="25000"/>
              </a:srgbClr>
            </a:outerShdw>
          </a:effectLst>
        </a:effectStyle>
        <a:effectStyle>
          <a:effectLst>
            <a:outerShdw blurRad="101600" sx="101000" sy="101000" rotWithShape="0">
              <a:srgbClr val="FFFFFF">
                <a:alpha val="25000"/>
              </a:srgbClr>
            </a:outerShdw>
            <a:reflection blurRad="12700" stA="35000" endPos="40000" dist="50800" dir="5400000" sy="-100000" rotWithShape="0"/>
          </a:effectLst>
          <a:scene3d>
            <a:camera prst="orthographicFront">
              <a:rot lat="0" lon="0" rev="0"/>
            </a:camera>
            <a:lightRig rig="twoPt" dir="t">
              <a:rot lat="0" lon="0" rev="4200000"/>
            </a:lightRig>
          </a:scene3d>
          <a:sp3d prstMaterial="softEdge">
            <a:bevelT w="63500" h="2540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40000"/>
                <a:satMod val="150000"/>
              </a:schemeClr>
              <a:schemeClr val="phClr">
                <a:tint val="97000"/>
                <a:shade val="85000"/>
                <a:satMod val="150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90000"/>
                <a:satMod val="150000"/>
              </a:schemeClr>
            </a:gs>
            <a:gs pos="100000">
              <a:schemeClr val="phClr">
                <a:shade val="40000"/>
                <a:satMod val="15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28" ma:contentTypeDescription="Create a new document." ma:contentTypeScope="" ma:versionID="3734922cae638a1d4f2b3c9f45d0aea3"/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3645E1F1-DAE4-477F-B358-4991BFEC9C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6D4C91E-75C9-41A7-BAEA-D44C9DA55E19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B15EA98B-2241-4B26-B144-7EAE4DB42745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B7F17493-2C23-449C-89F4-91A32EF41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MedianReport</Template>
  <TotalTime>8550</TotalTime>
  <Pages>23</Pages>
  <Words>3229</Words>
  <Characters>17764</Characters>
  <Application>Microsoft Office Word</Application>
  <DocSecurity>0</DocSecurity>
  <Lines>148</Lines>
  <Paragraphs>41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 FINAL C53</vt:lpstr>
      <vt:lpstr>PROJET FINAL B64</vt:lpstr>
    </vt:vector>
  </TitlesOfParts>
  <Company>Famille</Company>
  <LinksUpToDate>false</LinksUpToDate>
  <CharactersWithSpaces>20952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FINAL C53</dc:title>
  <dc:subject>Cahier de charge</dc:subject>
  <dc:creator>Famille</dc:creator>
  <cp:lastModifiedBy>Administrateur</cp:lastModifiedBy>
  <cp:revision>4228</cp:revision>
  <cp:lastPrinted>2024-04-04T12:22:00Z</cp:lastPrinted>
  <dcterms:created xsi:type="dcterms:W3CDTF">2013-04-16T18:13:00Z</dcterms:created>
  <dcterms:modified xsi:type="dcterms:W3CDTF">2024-04-29T20:07:00Z</dcterms:modified>
  <cp:category>Département INFORMATIQUE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TC101927459990</vt:lpwstr>
  </property>
</Properties>
</file>