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40795504"/>
      </w:sdtPr>
      <w:sdtEndPr>
        <w:rPr>
          <w:sz w:val="56"/>
        </w:rPr>
      </w:sdtEndPr>
      <w:sdtContent>
        <w:p w14:paraId="44426BBB" w14:textId="2E6FD532" w:rsidR="004F3D76" w:rsidRDefault="001E56CB" w:rsidP="003356B1">
          <w:r>
            <w:rPr>
              <w:noProof/>
            </w:rPr>
            <w:drawing>
              <wp:inline distT="0" distB="0" distL="0" distR="0" wp14:anchorId="7B15A91B" wp14:editId="1352A1B3">
                <wp:extent cx="6530400" cy="6451200"/>
                <wp:effectExtent l="0" t="0" r="3810" b="6985"/>
                <wp:docPr id="7" name="Image 0" descr="telecommun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communication.jpg"/>
                        <pic:cNvPicPr/>
                      </pic:nvPicPr>
                      <pic:blipFill>
                        <a:blip r:embed="rId9"/>
                        <a:stretch>
                          <a:fillRect/>
                        </a:stretch>
                      </pic:blipFill>
                      <pic:spPr>
                        <a:xfrm>
                          <a:off x="0" y="0"/>
                          <a:ext cx="6530400" cy="6451200"/>
                        </a:xfrm>
                        <a:prstGeom prst="rect">
                          <a:avLst/>
                        </a:prstGeom>
                      </pic:spPr>
                    </pic:pic>
                  </a:graphicData>
                </a:graphic>
              </wp:inline>
            </w:drawing>
          </w:r>
          <w:r w:rsidR="00271B50">
            <w:rPr>
              <w:noProof/>
            </w:rPr>
            <mc:AlternateContent>
              <mc:Choice Requires="wps">
                <w:drawing>
                  <wp:anchor distT="0" distB="0" distL="114300" distR="114300" simplePos="0" relativeHeight="251661312" behindDoc="0" locked="0" layoutInCell="1" allowOverlap="1" wp14:anchorId="2DCAF47F" wp14:editId="5E128467">
                    <wp:simplePos x="0" y="0"/>
                    <mc:AlternateContent>
                      <mc:Choice Requires="wp14">
                        <wp:positionH relativeFrom="margin">
                          <wp14:pctPosHOffset>101500</wp14:pctPosHOffset>
                        </wp:positionH>
                      </mc:Choice>
                      <mc:Fallback>
                        <wp:positionH relativeFrom="page">
                          <wp:posOffset>7202805</wp:posOffset>
                        </wp:positionH>
                      </mc:Fallback>
                    </mc:AlternateContent>
                    <mc:AlternateContent>
                      <mc:Choice Requires="wp14">
                        <wp:positionV relativeFrom="margin">
                          <wp14:pctPosVOffset>70000</wp14:pctPosVOffset>
                        </wp:positionV>
                      </mc:Choice>
                      <mc:Fallback>
                        <wp:positionV relativeFrom="page">
                          <wp:posOffset>6752590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34E78340" id="Rectangle 9" o:spid="_x0000_s1026" style="position:absolute;margin-left:0;margin-top:0;width:10.1pt;height:222.3pt;z-index:25166131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212745 [3215]" stroked="f">
                    <w10:wrap anchorx="margin" anchory="margin"/>
                  </v:rect>
                </w:pict>
              </mc:Fallback>
            </mc:AlternateContent>
          </w:r>
          <w:r w:rsidR="00271B50">
            <w:rPr>
              <w:noProof/>
            </w:rPr>
            <mc:AlternateContent>
              <mc:Choice Requires="wps">
                <w:drawing>
                  <wp:anchor distT="0" distB="0" distL="114300" distR="114300" simplePos="0" relativeHeight="251659264" behindDoc="0" locked="0" layoutInCell="1" allowOverlap="1" wp14:anchorId="076E3C36" wp14:editId="2B08A076">
                    <wp:simplePos x="0" y="0"/>
                    <mc:AlternateContent>
                      <mc:Choice Requires="wp14">
                        <wp:positionH relativeFrom="margin">
                          <wp14:pctPosHOffset>101500</wp14:pctPosHOffset>
                        </wp:positionH>
                      </mc:Choice>
                      <mc:Fallback>
                        <wp:positionH relativeFrom="page">
                          <wp:posOffset>7202805</wp:posOffset>
                        </wp:positionH>
                      </mc:Fallback>
                    </mc:AlternateContent>
                    <mc:AlternateContent>
                      <mc:Choice Requires="wp14">
                        <wp:positionV relativeFrom="margin">
                          <wp14:pctPosVOffset>-2500</wp14:pctPosVOffset>
                        </wp:positionV>
                      </mc:Choice>
                      <mc:Fallback>
                        <wp:positionV relativeFrom="page">
                          <wp:posOffset>504825</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BF6A357" id="Rectangle 8" o:spid="_x0000_s1026" style="position:absolute;margin-left:0;margin-top:0;width:10.1pt;height:495.9pt;z-index:251659264;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271B50">
            <w:rPr>
              <w:noProof/>
            </w:rPr>
            <mc:AlternateContent>
              <mc:Choice Requires="wps">
                <w:drawing>
                  <wp:anchor distT="0" distB="0" distL="114300" distR="114300" simplePos="0" relativeHeight="251657216" behindDoc="0" locked="0" layoutInCell="1" allowOverlap="1" wp14:anchorId="0500953B" wp14:editId="02699B0E">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41F0BAE3" id="Rectangle 4" o:spid="_x0000_s1026" style="position:absolute;margin-left:0;margin-top:0;width:538.55pt;height:718.2pt;z-index:251657216;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p>
        <w:p w14:paraId="452D8438" w14:textId="11DBC491" w:rsidR="00B179AC" w:rsidRPr="003E0B8E" w:rsidRDefault="00B179AC" w:rsidP="00B179AC">
          <w:pPr>
            <w:spacing w:after="0" w:line="240" w:lineRule="auto"/>
            <w:rPr>
              <w:rFonts w:ascii="Arial" w:hAnsi="Arial" w:cs="Arial"/>
              <w:kern w:val="28"/>
              <w:sz w:val="48"/>
              <w:szCs w:val="48"/>
            </w:rPr>
          </w:pPr>
          <w:r w:rsidRPr="003E0B8E">
            <w:rPr>
              <w:rFonts w:ascii="Arial" w:hAnsi="Arial" w:cs="Arial"/>
              <w:b/>
              <w:bCs/>
              <w:sz w:val="48"/>
              <w:szCs w:val="48"/>
            </w:rPr>
            <w:t xml:space="preserve">AUTOMNE 2023 </w:t>
          </w:r>
          <w:r w:rsidR="003E0B8E" w:rsidRPr="003E0B8E">
            <w:rPr>
              <w:rFonts w:ascii="Arial" w:hAnsi="Arial" w:cs="Arial"/>
              <w:b/>
              <w:bCs/>
              <w:sz w:val="48"/>
              <w:szCs w:val="48"/>
            </w:rPr>
            <w:t xml:space="preserve">- </w:t>
          </w:r>
          <w:r w:rsidRPr="003E0B8E">
            <w:rPr>
              <w:rFonts w:ascii="Arial" w:hAnsi="Arial" w:cs="Arial"/>
              <w:b/>
              <w:bCs/>
              <w:sz w:val="48"/>
              <w:szCs w:val="48"/>
            </w:rPr>
            <w:t>CAHIER DE CHARGE</w:t>
          </w:r>
        </w:p>
        <w:p w14:paraId="64649F57" w14:textId="77777777" w:rsidR="00B179AC" w:rsidRDefault="00B179AC" w:rsidP="00B179AC">
          <w:pPr>
            <w:spacing w:after="0" w:line="240" w:lineRule="auto"/>
            <w:rPr>
              <w:kern w:val="28"/>
            </w:rPr>
          </w:pPr>
        </w:p>
        <w:p w14:paraId="0257EDEB" w14:textId="2BC4C9F2" w:rsidR="00B179AC" w:rsidRDefault="00B179AC" w:rsidP="00B179AC">
          <w:pPr>
            <w:spacing w:after="0" w:line="240" w:lineRule="auto"/>
            <w:rPr>
              <w:kern w:val="28"/>
              <w:sz w:val="22"/>
            </w:rPr>
          </w:pPr>
          <w:r w:rsidRPr="00B179AC">
            <w:rPr>
              <w:kern w:val="28"/>
              <w:sz w:val="22"/>
            </w:rPr>
            <w:t>Spécifications techniques de l’implantation d’une infrastructure réseau sous TCP/IP</w:t>
          </w:r>
        </w:p>
        <w:p w14:paraId="37840FA6" w14:textId="77777777" w:rsidR="00B179AC" w:rsidRPr="00B179AC" w:rsidRDefault="00B179AC" w:rsidP="00B179AC">
          <w:pPr>
            <w:spacing w:after="0" w:line="240" w:lineRule="auto"/>
            <w:rPr>
              <w:kern w:val="28"/>
              <w:sz w:val="22"/>
            </w:rPr>
          </w:pPr>
        </w:p>
        <w:p w14:paraId="432BB39C" w14:textId="75CBFE81" w:rsidR="004F3D76" w:rsidRDefault="004F3D76">
          <w:pPr>
            <w:spacing w:line="276" w:lineRule="auto"/>
            <w:rPr>
              <w:kern w:val="28"/>
            </w:rPr>
          </w:pPr>
          <w:r>
            <w:rPr>
              <w:kern w:val="28"/>
            </w:rPr>
            <w:br w:type="page"/>
          </w:r>
        </w:p>
        <w:sdt>
          <w:sdtPr>
            <w:rPr>
              <w:rFonts w:asciiTheme="minorHAnsi" w:eastAsiaTheme="minorEastAsia" w:hAnsiTheme="minorHAnsi" w:cstheme="minorBidi"/>
              <w:bCs w:val="0"/>
              <w:caps w:val="0"/>
              <w:color w:val="auto"/>
              <w:sz w:val="24"/>
              <w:szCs w:val="22"/>
              <w:lang w:val="fr-FR"/>
            </w:rPr>
            <w:id w:val="397636712"/>
            <w:docPartObj>
              <w:docPartGallery w:val="Table of Contents"/>
              <w:docPartUnique/>
            </w:docPartObj>
          </w:sdtPr>
          <w:sdtEndPr>
            <w:rPr>
              <w:b/>
              <w:highlight w:val="yellow"/>
            </w:rPr>
          </w:sdtEndPr>
          <w:sdtContent>
            <w:p w14:paraId="7E9636DE" w14:textId="77777777" w:rsidR="00CF1994" w:rsidRPr="00120C74" w:rsidRDefault="00CF1994">
              <w:pPr>
                <w:pStyle w:val="En-ttedetabledesmatires"/>
                <w:rPr>
                  <w:rFonts w:asciiTheme="minorHAnsi" w:eastAsiaTheme="minorEastAsia" w:hAnsiTheme="minorHAnsi" w:cstheme="minorBidi"/>
                  <w:bCs w:val="0"/>
                  <w:caps w:val="0"/>
                  <w:color w:val="auto"/>
                  <w:sz w:val="24"/>
                  <w:szCs w:val="22"/>
                  <w:lang w:val="fr-FR"/>
                </w:rPr>
              </w:pPr>
              <w:r w:rsidRPr="00120C74">
                <w:rPr>
                  <w:lang w:val="fr-FR"/>
                </w:rPr>
                <w:t>Table des matières</w:t>
              </w:r>
            </w:p>
            <w:p w14:paraId="54FB6CE5" w14:textId="06B4A0FB" w:rsidR="00E461CF" w:rsidRDefault="00281067">
              <w:pPr>
                <w:pStyle w:val="TM1"/>
                <w:tabs>
                  <w:tab w:val="right" w:leader="dot" w:pos="10132"/>
                </w:tabs>
                <w:rPr>
                  <w:noProof/>
                  <w:sz w:val="22"/>
                </w:rPr>
              </w:pPr>
              <w:r w:rsidRPr="00120C74">
                <w:fldChar w:fldCharType="begin"/>
              </w:r>
              <w:r w:rsidRPr="00120C74">
                <w:instrText xml:space="preserve"> TOC \o "1-3" \h \z \u </w:instrText>
              </w:r>
              <w:r w:rsidRPr="00120C74">
                <w:fldChar w:fldCharType="separate"/>
              </w:r>
              <w:hyperlink w:anchor="_Toc151101238" w:history="1">
                <w:r w:rsidR="00E461CF" w:rsidRPr="008F015B">
                  <w:rPr>
                    <w:rStyle w:val="Lienhypertexte"/>
                    <w:b/>
                    <w:noProof/>
                  </w:rPr>
                  <w:t>Description générale du projet</w:t>
                </w:r>
                <w:r w:rsidR="00E461CF">
                  <w:rPr>
                    <w:noProof/>
                    <w:webHidden/>
                  </w:rPr>
                  <w:tab/>
                </w:r>
                <w:r w:rsidR="00E461CF">
                  <w:rPr>
                    <w:noProof/>
                    <w:webHidden/>
                  </w:rPr>
                  <w:fldChar w:fldCharType="begin"/>
                </w:r>
                <w:r w:rsidR="00E461CF">
                  <w:rPr>
                    <w:noProof/>
                    <w:webHidden/>
                  </w:rPr>
                  <w:instrText xml:space="preserve"> PAGEREF _Toc151101238 \h </w:instrText>
                </w:r>
                <w:r w:rsidR="00E461CF">
                  <w:rPr>
                    <w:noProof/>
                    <w:webHidden/>
                  </w:rPr>
                </w:r>
                <w:r w:rsidR="00E461CF">
                  <w:rPr>
                    <w:noProof/>
                    <w:webHidden/>
                  </w:rPr>
                  <w:fldChar w:fldCharType="separate"/>
                </w:r>
                <w:r w:rsidR="00E461CF">
                  <w:rPr>
                    <w:noProof/>
                    <w:webHidden/>
                  </w:rPr>
                  <w:t>2</w:t>
                </w:r>
                <w:r w:rsidR="00E461CF">
                  <w:rPr>
                    <w:noProof/>
                    <w:webHidden/>
                  </w:rPr>
                  <w:fldChar w:fldCharType="end"/>
                </w:r>
              </w:hyperlink>
            </w:p>
            <w:p w14:paraId="4C8D7A5D" w14:textId="05465F05" w:rsidR="00E461CF" w:rsidRDefault="001317EC">
              <w:pPr>
                <w:pStyle w:val="TM1"/>
                <w:tabs>
                  <w:tab w:val="right" w:leader="dot" w:pos="10132"/>
                </w:tabs>
                <w:rPr>
                  <w:noProof/>
                  <w:sz w:val="22"/>
                </w:rPr>
              </w:pPr>
              <w:hyperlink w:anchor="_Toc151101239" w:history="1">
                <w:r w:rsidR="00E461CF" w:rsidRPr="008F015B">
                  <w:rPr>
                    <w:rStyle w:val="Lienhypertexte"/>
                    <w:b/>
                    <w:noProof/>
                  </w:rPr>
                  <w:t>Déroulement du projet</w:t>
                </w:r>
                <w:r w:rsidR="00E461CF">
                  <w:rPr>
                    <w:noProof/>
                    <w:webHidden/>
                  </w:rPr>
                  <w:tab/>
                </w:r>
                <w:r w:rsidR="00E461CF">
                  <w:rPr>
                    <w:noProof/>
                    <w:webHidden/>
                  </w:rPr>
                  <w:fldChar w:fldCharType="begin"/>
                </w:r>
                <w:r w:rsidR="00E461CF">
                  <w:rPr>
                    <w:noProof/>
                    <w:webHidden/>
                  </w:rPr>
                  <w:instrText xml:space="preserve"> PAGEREF _Toc151101239 \h </w:instrText>
                </w:r>
                <w:r w:rsidR="00E461CF">
                  <w:rPr>
                    <w:noProof/>
                    <w:webHidden/>
                  </w:rPr>
                </w:r>
                <w:r w:rsidR="00E461CF">
                  <w:rPr>
                    <w:noProof/>
                    <w:webHidden/>
                  </w:rPr>
                  <w:fldChar w:fldCharType="separate"/>
                </w:r>
                <w:r w:rsidR="00E461CF">
                  <w:rPr>
                    <w:noProof/>
                    <w:webHidden/>
                  </w:rPr>
                  <w:t>2</w:t>
                </w:r>
                <w:r w:rsidR="00E461CF">
                  <w:rPr>
                    <w:noProof/>
                    <w:webHidden/>
                  </w:rPr>
                  <w:fldChar w:fldCharType="end"/>
                </w:r>
              </w:hyperlink>
            </w:p>
            <w:p w14:paraId="6A9C0E36" w14:textId="70A9C5E9" w:rsidR="00E461CF" w:rsidRDefault="001317EC">
              <w:pPr>
                <w:pStyle w:val="TM2"/>
                <w:tabs>
                  <w:tab w:val="right" w:leader="dot" w:pos="10132"/>
                </w:tabs>
                <w:rPr>
                  <w:noProof/>
                  <w:sz w:val="22"/>
                </w:rPr>
              </w:pPr>
              <w:hyperlink w:anchor="_Toc151101240" w:history="1">
                <w:r w:rsidR="00E461CF" w:rsidRPr="008F015B">
                  <w:rPr>
                    <w:rStyle w:val="Lienhypertexte"/>
                    <w:noProof/>
                  </w:rPr>
                  <w:t>Fonctionnement général</w:t>
                </w:r>
                <w:r w:rsidR="00E461CF">
                  <w:rPr>
                    <w:noProof/>
                    <w:webHidden/>
                  </w:rPr>
                  <w:tab/>
                </w:r>
                <w:r w:rsidR="00E461CF">
                  <w:rPr>
                    <w:noProof/>
                    <w:webHidden/>
                  </w:rPr>
                  <w:fldChar w:fldCharType="begin"/>
                </w:r>
                <w:r w:rsidR="00E461CF">
                  <w:rPr>
                    <w:noProof/>
                    <w:webHidden/>
                  </w:rPr>
                  <w:instrText xml:space="preserve"> PAGEREF _Toc151101240 \h </w:instrText>
                </w:r>
                <w:r w:rsidR="00E461CF">
                  <w:rPr>
                    <w:noProof/>
                    <w:webHidden/>
                  </w:rPr>
                </w:r>
                <w:r w:rsidR="00E461CF">
                  <w:rPr>
                    <w:noProof/>
                    <w:webHidden/>
                  </w:rPr>
                  <w:fldChar w:fldCharType="separate"/>
                </w:r>
                <w:r w:rsidR="00E461CF">
                  <w:rPr>
                    <w:noProof/>
                    <w:webHidden/>
                  </w:rPr>
                  <w:t>2</w:t>
                </w:r>
                <w:r w:rsidR="00E461CF">
                  <w:rPr>
                    <w:noProof/>
                    <w:webHidden/>
                  </w:rPr>
                  <w:fldChar w:fldCharType="end"/>
                </w:r>
              </w:hyperlink>
            </w:p>
            <w:p w14:paraId="7FDA11F1" w14:textId="5DB32699" w:rsidR="00E461CF" w:rsidRDefault="001317EC">
              <w:pPr>
                <w:pStyle w:val="TM2"/>
                <w:tabs>
                  <w:tab w:val="right" w:leader="dot" w:pos="10132"/>
                </w:tabs>
                <w:rPr>
                  <w:noProof/>
                  <w:sz w:val="22"/>
                </w:rPr>
              </w:pPr>
              <w:hyperlink w:anchor="_Toc151101241" w:history="1">
                <w:r w:rsidR="00E461CF" w:rsidRPr="008F015B">
                  <w:rPr>
                    <w:rStyle w:val="Lienhypertexte"/>
                    <w:noProof/>
                  </w:rPr>
                  <w:t>Évaluations</w:t>
                </w:r>
                <w:r w:rsidR="00E461CF">
                  <w:rPr>
                    <w:noProof/>
                    <w:webHidden/>
                  </w:rPr>
                  <w:tab/>
                </w:r>
                <w:r w:rsidR="00E461CF">
                  <w:rPr>
                    <w:noProof/>
                    <w:webHidden/>
                  </w:rPr>
                  <w:fldChar w:fldCharType="begin"/>
                </w:r>
                <w:r w:rsidR="00E461CF">
                  <w:rPr>
                    <w:noProof/>
                    <w:webHidden/>
                  </w:rPr>
                  <w:instrText xml:space="preserve"> PAGEREF _Toc151101241 \h </w:instrText>
                </w:r>
                <w:r w:rsidR="00E461CF">
                  <w:rPr>
                    <w:noProof/>
                    <w:webHidden/>
                  </w:rPr>
                </w:r>
                <w:r w:rsidR="00E461CF">
                  <w:rPr>
                    <w:noProof/>
                    <w:webHidden/>
                  </w:rPr>
                  <w:fldChar w:fldCharType="separate"/>
                </w:r>
                <w:r w:rsidR="00E461CF">
                  <w:rPr>
                    <w:noProof/>
                    <w:webHidden/>
                  </w:rPr>
                  <w:t>3</w:t>
                </w:r>
                <w:r w:rsidR="00E461CF">
                  <w:rPr>
                    <w:noProof/>
                    <w:webHidden/>
                  </w:rPr>
                  <w:fldChar w:fldCharType="end"/>
                </w:r>
              </w:hyperlink>
            </w:p>
            <w:p w14:paraId="6BEF5311" w14:textId="404393B3" w:rsidR="00E461CF" w:rsidRDefault="001317EC">
              <w:pPr>
                <w:pStyle w:val="TM1"/>
                <w:tabs>
                  <w:tab w:val="right" w:leader="dot" w:pos="10132"/>
                </w:tabs>
                <w:rPr>
                  <w:noProof/>
                  <w:sz w:val="22"/>
                </w:rPr>
              </w:pPr>
              <w:hyperlink w:anchor="_Toc151101242" w:history="1">
                <w:r w:rsidR="00E461CF" w:rsidRPr="008F015B">
                  <w:rPr>
                    <w:rStyle w:val="Lienhypertexte"/>
                    <w:b/>
                    <w:noProof/>
                  </w:rPr>
                  <w:t>Le réseau</w:t>
                </w:r>
                <w:r w:rsidR="00E461CF">
                  <w:rPr>
                    <w:noProof/>
                    <w:webHidden/>
                  </w:rPr>
                  <w:tab/>
                </w:r>
                <w:r w:rsidR="00E461CF">
                  <w:rPr>
                    <w:noProof/>
                    <w:webHidden/>
                  </w:rPr>
                  <w:fldChar w:fldCharType="begin"/>
                </w:r>
                <w:r w:rsidR="00E461CF">
                  <w:rPr>
                    <w:noProof/>
                    <w:webHidden/>
                  </w:rPr>
                  <w:instrText xml:space="preserve"> PAGEREF _Toc151101242 \h </w:instrText>
                </w:r>
                <w:r w:rsidR="00E461CF">
                  <w:rPr>
                    <w:noProof/>
                    <w:webHidden/>
                  </w:rPr>
                </w:r>
                <w:r w:rsidR="00E461CF">
                  <w:rPr>
                    <w:noProof/>
                    <w:webHidden/>
                  </w:rPr>
                  <w:fldChar w:fldCharType="separate"/>
                </w:r>
                <w:r w:rsidR="00E461CF">
                  <w:rPr>
                    <w:noProof/>
                    <w:webHidden/>
                  </w:rPr>
                  <w:t>4</w:t>
                </w:r>
                <w:r w:rsidR="00E461CF">
                  <w:rPr>
                    <w:noProof/>
                    <w:webHidden/>
                  </w:rPr>
                  <w:fldChar w:fldCharType="end"/>
                </w:r>
              </w:hyperlink>
            </w:p>
            <w:p w14:paraId="5752B194" w14:textId="1A9BFE56" w:rsidR="00E461CF" w:rsidRDefault="001317EC">
              <w:pPr>
                <w:pStyle w:val="TM1"/>
                <w:tabs>
                  <w:tab w:val="right" w:leader="dot" w:pos="10132"/>
                </w:tabs>
                <w:rPr>
                  <w:noProof/>
                  <w:sz w:val="22"/>
                </w:rPr>
              </w:pPr>
              <w:hyperlink w:anchor="_Toc151101243" w:history="1">
                <w:r w:rsidR="00E461CF" w:rsidRPr="008F015B">
                  <w:rPr>
                    <w:rStyle w:val="Lienhypertexte"/>
                    <w:noProof/>
                  </w:rPr>
                  <w:t>Le serveur Réel</w:t>
                </w:r>
                <w:r w:rsidR="00E461CF">
                  <w:rPr>
                    <w:noProof/>
                    <w:webHidden/>
                  </w:rPr>
                  <w:tab/>
                </w:r>
                <w:r w:rsidR="00E461CF">
                  <w:rPr>
                    <w:noProof/>
                    <w:webHidden/>
                  </w:rPr>
                  <w:fldChar w:fldCharType="begin"/>
                </w:r>
                <w:r w:rsidR="00E461CF">
                  <w:rPr>
                    <w:noProof/>
                    <w:webHidden/>
                  </w:rPr>
                  <w:instrText xml:space="preserve"> PAGEREF _Toc151101243 \h </w:instrText>
                </w:r>
                <w:r w:rsidR="00E461CF">
                  <w:rPr>
                    <w:noProof/>
                    <w:webHidden/>
                  </w:rPr>
                </w:r>
                <w:r w:rsidR="00E461CF">
                  <w:rPr>
                    <w:noProof/>
                    <w:webHidden/>
                  </w:rPr>
                  <w:fldChar w:fldCharType="separate"/>
                </w:r>
                <w:r w:rsidR="00E461CF">
                  <w:rPr>
                    <w:noProof/>
                    <w:webHidden/>
                  </w:rPr>
                  <w:t>5</w:t>
                </w:r>
                <w:r w:rsidR="00E461CF">
                  <w:rPr>
                    <w:noProof/>
                    <w:webHidden/>
                  </w:rPr>
                  <w:fldChar w:fldCharType="end"/>
                </w:r>
              </w:hyperlink>
            </w:p>
            <w:p w14:paraId="1A736517" w14:textId="47B17608" w:rsidR="00E461CF" w:rsidRDefault="001317EC">
              <w:pPr>
                <w:pStyle w:val="TM3"/>
                <w:tabs>
                  <w:tab w:val="right" w:leader="dot" w:pos="10132"/>
                </w:tabs>
                <w:rPr>
                  <w:noProof/>
                  <w:sz w:val="22"/>
                </w:rPr>
              </w:pPr>
              <w:hyperlink w:anchor="_Toc151101244" w:history="1">
                <w:r w:rsidR="00E461CF" w:rsidRPr="008F015B">
                  <w:rPr>
                    <w:rStyle w:val="Lienhypertexte"/>
                    <w:noProof/>
                  </w:rPr>
                  <w:t>Création des ordinateurs virtuels</w:t>
                </w:r>
                <w:r w:rsidR="00E461CF">
                  <w:rPr>
                    <w:noProof/>
                    <w:webHidden/>
                  </w:rPr>
                  <w:tab/>
                </w:r>
                <w:r w:rsidR="00E461CF">
                  <w:rPr>
                    <w:noProof/>
                    <w:webHidden/>
                  </w:rPr>
                  <w:fldChar w:fldCharType="begin"/>
                </w:r>
                <w:r w:rsidR="00E461CF">
                  <w:rPr>
                    <w:noProof/>
                    <w:webHidden/>
                  </w:rPr>
                  <w:instrText xml:space="preserve"> PAGEREF _Toc151101244 \h </w:instrText>
                </w:r>
                <w:r w:rsidR="00E461CF">
                  <w:rPr>
                    <w:noProof/>
                    <w:webHidden/>
                  </w:rPr>
                </w:r>
                <w:r w:rsidR="00E461CF">
                  <w:rPr>
                    <w:noProof/>
                    <w:webHidden/>
                  </w:rPr>
                  <w:fldChar w:fldCharType="separate"/>
                </w:r>
                <w:r w:rsidR="00E461CF">
                  <w:rPr>
                    <w:noProof/>
                    <w:webHidden/>
                  </w:rPr>
                  <w:t>5</w:t>
                </w:r>
                <w:r w:rsidR="00E461CF">
                  <w:rPr>
                    <w:noProof/>
                    <w:webHidden/>
                  </w:rPr>
                  <w:fldChar w:fldCharType="end"/>
                </w:r>
              </w:hyperlink>
            </w:p>
            <w:p w14:paraId="57F9F387" w14:textId="303749C0" w:rsidR="00E461CF" w:rsidRDefault="001317EC">
              <w:pPr>
                <w:pStyle w:val="TM3"/>
                <w:tabs>
                  <w:tab w:val="right" w:leader="dot" w:pos="10132"/>
                </w:tabs>
                <w:rPr>
                  <w:noProof/>
                  <w:sz w:val="22"/>
                </w:rPr>
              </w:pPr>
              <w:hyperlink w:anchor="_Toc151101245" w:history="1">
                <w:r w:rsidR="00E461CF" w:rsidRPr="008F015B">
                  <w:rPr>
                    <w:rStyle w:val="Lienhypertexte"/>
                    <w:noProof/>
                  </w:rPr>
                  <w:t>Configuration des ordinateurs virtuels</w:t>
                </w:r>
                <w:r w:rsidR="00E461CF">
                  <w:rPr>
                    <w:noProof/>
                    <w:webHidden/>
                  </w:rPr>
                  <w:tab/>
                </w:r>
                <w:r w:rsidR="00E461CF">
                  <w:rPr>
                    <w:noProof/>
                    <w:webHidden/>
                  </w:rPr>
                  <w:fldChar w:fldCharType="begin"/>
                </w:r>
                <w:r w:rsidR="00E461CF">
                  <w:rPr>
                    <w:noProof/>
                    <w:webHidden/>
                  </w:rPr>
                  <w:instrText xml:space="preserve"> PAGEREF _Toc151101245 \h </w:instrText>
                </w:r>
                <w:r w:rsidR="00E461CF">
                  <w:rPr>
                    <w:noProof/>
                    <w:webHidden/>
                  </w:rPr>
                </w:r>
                <w:r w:rsidR="00E461CF">
                  <w:rPr>
                    <w:noProof/>
                    <w:webHidden/>
                  </w:rPr>
                  <w:fldChar w:fldCharType="separate"/>
                </w:r>
                <w:r w:rsidR="00E461CF">
                  <w:rPr>
                    <w:noProof/>
                    <w:webHidden/>
                  </w:rPr>
                  <w:t>5</w:t>
                </w:r>
                <w:r w:rsidR="00E461CF">
                  <w:rPr>
                    <w:noProof/>
                    <w:webHidden/>
                  </w:rPr>
                  <w:fldChar w:fldCharType="end"/>
                </w:r>
              </w:hyperlink>
            </w:p>
            <w:p w14:paraId="2B006985" w14:textId="65549E5A" w:rsidR="00E461CF" w:rsidRDefault="001317EC">
              <w:pPr>
                <w:pStyle w:val="TM1"/>
                <w:tabs>
                  <w:tab w:val="right" w:leader="dot" w:pos="10132"/>
                </w:tabs>
                <w:rPr>
                  <w:noProof/>
                  <w:sz w:val="22"/>
                </w:rPr>
              </w:pPr>
              <w:hyperlink w:anchor="_Toc151101246" w:history="1">
                <w:r w:rsidR="00E461CF" w:rsidRPr="008F015B">
                  <w:rPr>
                    <w:rStyle w:val="Lienhypertexte"/>
                    <w:b/>
                    <w:noProof/>
                  </w:rPr>
                  <w:t>Les ordinateurs virtuels</w:t>
                </w:r>
                <w:r w:rsidR="00E461CF">
                  <w:rPr>
                    <w:noProof/>
                    <w:webHidden/>
                  </w:rPr>
                  <w:tab/>
                </w:r>
                <w:r w:rsidR="00E461CF">
                  <w:rPr>
                    <w:noProof/>
                    <w:webHidden/>
                  </w:rPr>
                  <w:fldChar w:fldCharType="begin"/>
                </w:r>
                <w:r w:rsidR="00E461CF">
                  <w:rPr>
                    <w:noProof/>
                    <w:webHidden/>
                  </w:rPr>
                  <w:instrText xml:space="preserve"> PAGEREF _Toc151101246 \h </w:instrText>
                </w:r>
                <w:r w:rsidR="00E461CF">
                  <w:rPr>
                    <w:noProof/>
                    <w:webHidden/>
                  </w:rPr>
                </w:r>
                <w:r w:rsidR="00E461CF">
                  <w:rPr>
                    <w:noProof/>
                    <w:webHidden/>
                  </w:rPr>
                  <w:fldChar w:fldCharType="separate"/>
                </w:r>
                <w:r w:rsidR="00E461CF">
                  <w:rPr>
                    <w:noProof/>
                    <w:webHidden/>
                  </w:rPr>
                  <w:t>6</w:t>
                </w:r>
                <w:r w:rsidR="00E461CF">
                  <w:rPr>
                    <w:noProof/>
                    <w:webHidden/>
                  </w:rPr>
                  <w:fldChar w:fldCharType="end"/>
                </w:r>
              </w:hyperlink>
            </w:p>
            <w:p w14:paraId="49DCE73C" w14:textId="5106B02B" w:rsidR="00E461CF" w:rsidRDefault="001317EC">
              <w:pPr>
                <w:pStyle w:val="TM2"/>
                <w:tabs>
                  <w:tab w:val="right" w:leader="dot" w:pos="10132"/>
                </w:tabs>
                <w:rPr>
                  <w:noProof/>
                  <w:sz w:val="22"/>
                </w:rPr>
              </w:pPr>
              <w:hyperlink w:anchor="_Toc151101247" w:history="1">
                <w:r w:rsidR="00E461CF" w:rsidRPr="008F015B">
                  <w:rPr>
                    <w:rStyle w:val="Lienhypertexte"/>
                    <w:noProof/>
                  </w:rPr>
                  <w:t>Le SERVEUR1</w:t>
                </w:r>
                <w:r w:rsidR="00E461CF">
                  <w:rPr>
                    <w:noProof/>
                    <w:webHidden/>
                  </w:rPr>
                  <w:tab/>
                </w:r>
                <w:r w:rsidR="00E461CF">
                  <w:rPr>
                    <w:noProof/>
                    <w:webHidden/>
                  </w:rPr>
                  <w:fldChar w:fldCharType="begin"/>
                </w:r>
                <w:r w:rsidR="00E461CF">
                  <w:rPr>
                    <w:noProof/>
                    <w:webHidden/>
                  </w:rPr>
                  <w:instrText xml:space="preserve"> PAGEREF _Toc151101247 \h </w:instrText>
                </w:r>
                <w:r w:rsidR="00E461CF">
                  <w:rPr>
                    <w:noProof/>
                    <w:webHidden/>
                  </w:rPr>
                </w:r>
                <w:r w:rsidR="00E461CF">
                  <w:rPr>
                    <w:noProof/>
                    <w:webHidden/>
                  </w:rPr>
                  <w:fldChar w:fldCharType="separate"/>
                </w:r>
                <w:r w:rsidR="00E461CF">
                  <w:rPr>
                    <w:noProof/>
                    <w:webHidden/>
                  </w:rPr>
                  <w:t>6</w:t>
                </w:r>
                <w:r w:rsidR="00E461CF">
                  <w:rPr>
                    <w:noProof/>
                    <w:webHidden/>
                  </w:rPr>
                  <w:fldChar w:fldCharType="end"/>
                </w:r>
              </w:hyperlink>
            </w:p>
            <w:p w14:paraId="3A9FD36C" w14:textId="7D32DDF3" w:rsidR="00E461CF" w:rsidRDefault="001317EC">
              <w:pPr>
                <w:pStyle w:val="TM2"/>
                <w:tabs>
                  <w:tab w:val="right" w:leader="dot" w:pos="10132"/>
                </w:tabs>
                <w:rPr>
                  <w:noProof/>
                  <w:sz w:val="22"/>
                </w:rPr>
              </w:pPr>
              <w:hyperlink w:anchor="_Toc151101248" w:history="1">
                <w:r w:rsidR="00E461CF" w:rsidRPr="008F015B">
                  <w:rPr>
                    <w:rStyle w:val="Lienhypertexte"/>
                    <w:noProof/>
                  </w:rPr>
                  <w:t>Le SERVEUR2</w:t>
                </w:r>
                <w:r w:rsidR="00E461CF">
                  <w:rPr>
                    <w:noProof/>
                    <w:webHidden/>
                  </w:rPr>
                  <w:tab/>
                </w:r>
                <w:r w:rsidR="00E461CF">
                  <w:rPr>
                    <w:noProof/>
                    <w:webHidden/>
                  </w:rPr>
                  <w:fldChar w:fldCharType="begin"/>
                </w:r>
                <w:r w:rsidR="00E461CF">
                  <w:rPr>
                    <w:noProof/>
                    <w:webHidden/>
                  </w:rPr>
                  <w:instrText xml:space="preserve"> PAGEREF _Toc151101248 \h </w:instrText>
                </w:r>
                <w:r w:rsidR="00E461CF">
                  <w:rPr>
                    <w:noProof/>
                    <w:webHidden/>
                  </w:rPr>
                </w:r>
                <w:r w:rsidR="00E461CF">
                  <w:rPr>
                    <w:noProof/>
                    <w:webHidden/>
                  </w:rPr>
                  <w:fldChar w:fldCharType="separate"/>
                </w:r>
                <w:r w:rsidR="00E461CF">
                  <w:rPr>
                    <w:noProof/>
                    <w:webHidden/>
                  </w:rPr>
                  <w:t>6</w:t>
                </w:r>
                <w:r w:rsidR="00E461CF">
                  <w:rPr>
                    <w:noProof/>
                    <w:webHidden/>
                  </w:rPr>
                  <w:fldChar w:fldCharType="end"/>
                </w:r>
              </w:hyperlink>
            </w:p>
            <w:p w14:paraId="207E9BEC" w14:textId="5B930B62" w:rsidR="00E461CF" w:rsidRDefault="001317EC">
              <w:pPr>
                <w:pStyle w:val="TM2"/>
                <w:tabs>
                  <w:tab w:val="right" w:leader="dot" w:pos="10132"/>
                </w:tabs>
                <w:rPr>
                  <w:noProof/>
                  <w:sz w:val="22"/>
                </w:rPr>
              </w:pPr>
              <w:hyperlink w:anchor="_Toc151101249" w:history="1">
                <w:r w:rsidR="00E461CF" w:rsidRPr="008F015B">
                  <w:rPr>
                    <w:rStyle w:val="Lienhypertexte"/>
                    <w:noProof/>
                  </w:rPr>
                  <w:t>Le ROUTEUR pfSense</w:t>
                </w:r>
                <w:r w:rsidR="00E461CF">
                  <w:rPr>
                    <w:noProof/>
                    <w:webHidden/>
                  </w:rPr>
                  <w:tab/>
                </w:r>
                <w:r w:rsidR="00E461CF">
                  <w:rPr>
                    <w:noProof/>
                    <w:webHidden/>
                  </w:rPr>
                  <w:fldChar w:fldCharType="begin"/>
                </w:r>
                <w:r w:rsidR="00E461CF">
                  <w:rPr>
                    <w:noProof/>
                    <w:webHidden/>
                  </w:rPr>
                  <w:instrText xml:space="preserve"> PAGEREF _Toc151101249 \h </w:instrText>
                </w:r>
                <w:r w:rsidR="00E461CF">
                  <w:rPr>
                    <w:noProof/>
                    <w:webHidden/>
                  </w:rPr>
                </w:r>
                <w:r w:rsidR="00E461CF">
                  <w:rPr>
                    <w:noProof/>
                    <w:webHidden/>
                  </w:rPr>
                  <w:fldChar w:fldCharType="separate"/>
                </w:r>
                <w:r w:rsidR="00E461CF">
                  <w:rPr>
                    <w:noProof/>
                    <w:webHidden/>
                  </w:rPr>
                  <w:t>6</w:t>
                </w:r>
                <w:r w:rsidR="00E461CF">
                  <w:rPr>
                    <w:noProof/>
                    <w:webHidden/>
                  </w:rPr>
                  <w:fldChar w:fldCharType="end"/>
                </w:r>
              </w:hyperlink>
            </w:p>
            <w:p w14:paraId="34305D5D" w14:textId="0271B1E1" w:rsidR="00E461CF" w:rsidRDefault="001317EC">
              <w:pPr>
                <w:pStyle w:val="TM1"/>
                <w:tabs>
                  <w:tab w:val="right" w:leader="dot" w:pos="10132"/>
                </w:tabs>
                <w:rPr>
                  <w:noProof/>
                  <w:sz w:val="22"/>
                </w:rPr>
              </w:pPr>
              <w:hyperlink w:anchor="_Toc151101250" w:history="1">
                <w:r w:rsidR="00E461CF" w:rsidRPr="008F015B">
                  <w:rPr>
                    <w:rStyle w:val="Lienhypertexte"/>
                    <w:b/>
                    <w:noProof/>
                  </w:rPr>
                  <w:t>Les serveurs DNS</w:t>
                </w:r>
                <w:r w:rsidR="00E461CF">
                  <w:rPr>
                    <w:noProof/>
                    <w:webHidden/>
                  </w:rPr>
                  <w:tab/>
                </w:r>
                <w:r w:rsidR="00E461CF">
                  <w:rPr>
                    <w:noProof/>
                    <w:webHidden/>
                  </w:rPr>
                  <w:fldChar w:fldCharType="begin"/>
                </w:r>
                <w:r w:rsidR="00E461CF">
                  <w:rPr>
                    <w:noProof/>
                    <w:webHidden/>
                  </w:rPr>
                  <w:instrText xml:space="preserve"> PAGEREF _Toc151101250 \h </w:instrText>
                </w:r>
                <w:r w:rsidR="00E461CF">
                  <w:rPr>
                    <w:noProof/>
                    <w:webHidden/>
                  </w:rPr>
                </w:r>
                <w:r w:rsidR="00E461CF">
                  <w:rPr>
                    <w:noProof/>
                    <w:webHidden/>
                  </w:rPr>
                  <w:fldChar w:fldCharType="separate"/>
                </w:r>
                <w:r w:rsidR="00E461CF">
                  <w:rPr>
                    <w:noProof/>
                    <w:webHidden/>
                  </w:rPr>
                  <w:t>7</w:t>
                </w:r>
                <w:r w:rsidR="00E461CF">
                  <w:rPr>
                    <w:noProof/>
                    <w:webHidden/>
                  </w:rPr>
                  <w:fldChar w:fldCharType="end"/>
                </w:r>
              </w:hyperlink>
            </w:p>
            <w:p w14:paraId="3E7A8E34" w14:textId="6FE7816D" w:rsidR="00E461CF" w:rsidRDefault="001317EC">
              <w:pPr>
                <w:pStyle w:val="TM2"/>
                <w:tabs>
                  <w:tab w:val="right" w:leader="dot" w:pos="10132"/>
                </w:tabs>
                <w:rPr>
                  <w:noProof/>
                  <w:sz w:val="22"/>
                </w:rPr>
              </w:pPr>
              <w:hyperlink w:anchor="_Toc151101251" w:history="1">
                <w:r w:rsidR="00E461CF" w:rsidRPr="008F015B">
                  <w:rPr>
                    <w:rStyle w:val="Lienhypertexte"/>
                    <w:noProof/>
                  </w:rPr>
                  <w:t>Propriétés des serveurs DNS</w:t>
                </w:r>
                <w:r w:rsidR="00E461CF">
                  <w:rPr>
                    <w:noProof/>
                    <w:webHidden/>
                  </w:rPr>
                  <w:tab/>
                </w:r>
                <w:r w:rsidR="00E461CF">
                  <w:rPr>
                    <w:noProof/>
                    <w:webHidden/>
                  </w:rPr>
                  <w:fldChar w:fldCharType="begin"/>
                </w:r>
                <w:r w:rsidR="00E461CF">
                  <w:rPr>
                    <w:noProof/>
                    <w:webHidden/>
                  </w:rPr>
                  <w:instrText xml:space="preserve"> PAGEREF _Toc151101251 \h </w:instrText>
                </w:r>
                <w:r w:rsidR="00E461CF">
                  <w:rPr>
                    <w:noProof/>
                    <w:webHidden/>
                  </w:rPr>
                </w:r>
                <w:r w:rsidR="00E461CF">
                  <w:rPr>
                    <w:noProof/>
                    <w:webHidden/>
                  </w:rPr>
                  <w:fldChar w:fldCharType="separate"/>
                </w:r>
                <w:r w:rsidR="00E461CF">
                  <w:rPr>
                    <w:noProof/>
                    <w:webHidden/>
                  </w:rPr>
                  <w:t>7</w:t>
                </w:r>
                <w:r w:rsidR="00E461CF">
                  <w:rPr>
                    <w:noProof/>
                    <w:webHidden/>
                  </w:rPr>
                  <w:fldChar w:fldCharType="end"/>
                </w:r>
              </w:hyperlink>
            </w:p>
            <w:p w14:paraId="7EAE3D6C" w14:textId="0597EB8D" w:rsidR="00E461CF" w:rsidRDefault="001317EC">
              <w:pPr>
                <w:pStyle w:val="TM2"/>
                <w:tabs>
                  <w:tab w:val="right" w:leader="dot" w:pos="10132"/>
                </w:tabs>
                <w:rPr>
                  <w:noProof/>
                  <w:sz w:val="22"/>
                </w:rPr>
              </w:pPr>
              <w:hyperlink w:anchor="_Toc151101252" w:history="1">
                <w:r w:rsidR="00E461CF" w:rsidRPr="008F015B">
                  <w:rPr>
                    <w:rStyle w:val="Lienhypertexte"/>
                    <w:noProof/>
                  </w:rPr>
                  <w:t>Zones de recherche directes</w:t>
                </w:r>
                <w:r w:rsidR="00E461CF">
                  <w:rPr>
                    <w:noProof/>
                    <w:webHidden/>
                  </w:rPr>
                  <w:tab/>
                </w:r>
                <w:r w:rsidR="00E461CF">
                  <w:rPr>
                    <w:noProof/>
                    <w:webHidden/>
                  </w:rPr>
                  <w:fldChar w:fldCharType="begin"/>
                </w:r>
                <w:r w:rsidR="00E461CF">
                  <w:rPr>
                    <w:noProof/>
                    <w:webHidden/>
                  </w:rPr>
                  <w:instrText xml:space="preserve"> PAGEREF _Toc151101252 \h </w:instrText>
                </w:r>
                <w:r w:rsidR="00E461CF">
                  <w:rPr>
                    <w:noProof/>
                    <w:webHidden/>
                  </w:rPr>
                </w:r>
                <w:r w:rsidR="00E461CF">
                  <w:rPr>
                    <w:noProof/>
                    <w:webHidden/>
                  </w:rPr>
                  <w:fldChar w:fldCharType="separate"/>
                </w:r>
                <w:r w:rsidR="00E461CF">
                  <w:rPr>
                    <w:noProof/>
                    <w:webHidden/>
                  </w:rPr>
                  <w:t>8</w:t>
                </w:r>
                <w:r w:rsidR="00E461CF">
                  <w:rPr>
                    <w:noProof/>
                    <w:webHidden/>
                  </w:rPr>
                  <w:fldChar w:fldCharType="end"/>
                </w:r>
              </w:hyperlink>
            </w:p>
            <w:p w14:paraId="7D7764F2" w14:textId="07AEF553" w:rsidR="00E461CF" w:rsidRDefault="001317EC">
              <w:pPr>
                <w:pStyle w:val="TM1"/>
                <w:tabs>
                  <w:tab w:val="right" w:leader="dot" w:pos="10132"/>
                </w:tabs>
                <w:rPr>
                  <w:noProof/>
                  <w:sz w:val="22"/>
                </w:rPr>
              </w:pPr>
              <w:hyperlink w:anchor="_Toc151101253" w:history="1">
                <w:r w:rsidR="00E461CF" w:rsidRPr="008F015B">
                  <w:rPr>
                    <w:rStyle w:val="Lienhypertexte"/>
                    <w:b/>
                    <w:noProof/>
                  </w:rPr>
                  <w:t>Le serveur IIS</w:t>
                </w:r>
                <w:r w:rsidR="00E461CF">
                  <w:rPr>
                    <w:noProof/>
                    <w:webHidden/>
                  </w:rPr>
                  <w:tab/>
                </w:r>
                <w:r w:rsidR="00E461CF">
                  <w:rPr>
                    <w:noProof/>
                    <w:webHidden/>
                  </w:rPr>
                  <w:fldChar w:fldCharType="begin"/>
                </w:r>
                <w:r w:rsidR="00E461CF">
                  <w:rPr>
                    <w:noProof/>
                    <w:webHidden/>
                  </w:rPr>
                  <w:instrText xml:space="preserve"> PAGEREF _Toc151101253 \h </w:instrText>
                </w:r>
                <w:r w:rsidR="00E461CF">
                  <w:rPr>
                    <w:noProof/>
                    <w:webHidden/>
                  </w:rPr>
                </w:r>
                <w:r w:rsidR="00E461CF">
                  <w:rPr>
                    <w:noProof/>
                    <w:webHidden/>
                  </w:rPr>
                  <w:fldChar w:fldCharType="separate"/>
                </w:r>
                <w:r w:rsidR="00E461CF">
                  <w:rPr>
                    <w:noProof/>
                    <w:webHidden/>
                  </w:rPr>
                  <w:t>9</w:t>
                </w:r>
                <w:r w:rsidR="00E461CF">
                  <w:rPr>
                    <w:noProof/>
                    <w:webHidden/>
                  </w:rPr>
                  <w:fldChar w:fldCharType="end"/>
                </w:r>
              </w:hyperlink>
            </w:p>
            <w:p w14:paraId="68689CE9" w14:textId="24BF28C6" w:rsidR="00E461CF" w:rsidRDefault="001317EC">
              <w:pPr>
                <w:pStyle w:val="TM2"/>
                <w:tabs>
                  <w:tab w:val="right" w:leader="dot" w:pos="10132"/>
                </w:tabs>
                <w:rPr>
                  <w:noProof/>
                  <w:sz w:val="22"/>
                </w:rPr>
              </w:pPr>
              <w:hyperlink w:anchor="_Toc151101254" w:history="1">
                <w:r w:rsidR="00E461CF" w:rsidRPr="008F015B">
                  <w:rPr>
                    <w:rStyle w:val="Lienhypertexte"/>
                    <w:noProof/>
                  </w:rPr>
                  <w:t>Le serveur Web</w:t>
                </w:r>
                <w:r w:rsidR="00E461CF">
                  <w:rPr>
                    <w:noProof/>
                    <w:webHidden/>
                  </w:rPr>
                  <w:tab/>
                </w:r>
                <w:r w:rsidR="00E461CF">
                  <w:rPr>
                    <w:noProof/>
                    <w:webHidden/>
                  </w:rPr>
                  <w:fldChar w:fldCharType="begin"/>
                </w:r>
                <w:r w:rsidR="00E461CF">
                  <w:rPr>
                    <w:noProof/>
                    <w:webHidden/>
                  </w:rPr>
                  <w:instrText xml:space="preserve"> PAGEREF _Toc151101254 \h </w:instrText>
                </w:r>
                <w:r w:rsidR="00E461CF">
                  <w:rPr>
                    <w:noProof/>
                    <w:webHidden/>
                  </w:rPr>
                </w:r>
                <w:r w:rsidR="00E461CF">
                  <w:rPr>
                    <w:noProof/>
                    <w:webHidden/>
                  </w:rPr>
                  <w:fldChar w:fldCharType="separate"/>
                </w:r>
                <w:r w:rsidR="00E461CF">
                  <w:rPr>
                    <w:noProof/>
                    <w:webHidden/>
                  </w:rPr>
                  <w:t>9</w:t>
                </w:r>
                <w:r w:rsidR="00E461CF">
                  <w:rPr>
                    <w:noProof/>
                    <w:webHidden/>
                  </w:rPr>
                  <w:fldChar w:fldCharType="end"/>
                </w:r>
              </w:hyperlink>
            </w:p>
            <w:p w14:paraId="1058805F" w14:textId="4D20D6EA" w:rsidR="00E461CF" w:rsidRDefault="001317EC">
              <w:pPr>
                <w:pStyle w:val="TM2"/>
                <w:tabs>
                  <w:tab w:val="right" w:leader="dot" w:pos="10132"/>
                </w:tabs>
                <w:rPr>
                  <w:noProof/>
                  <w:sz w:val="22"/>
                </w:rPr>
              </w:pPr>
              <w:hyperlink w:anchor="_Toc151101255" w:history="1">
                <w:r w:rsidR="00E461CF" w:rsidRPr="008F015B">
                  <w:rPr>
                    <w:rStyle w:val="Lienhypertexte"/>
                    <w:noProof/>
                  </w:rPr>
                  <w:t>Le contenu des fichiers HTML</w:t>
                </w:r>
                <w:r w:rsidR="00E461CF">
                  <w:rPr>
                    <w:noProof/>
                    <w:webHidden/>
                  </w:rPr>
                  <w:tab/>
                </w:r>
                <w:r w:rsidR="00E461CF">
                  <w:rPr>
                    <w:noProof/>
                    <w:webHidden/>
                  </w:rPr>
                  <w:fldChar w:fldCharType="begin"/>
                </w:r>
                <w:r w:rsidR="00E461CF">
                  <w:rPr>
                    <w:noProof/>
                    <w:webHidden/>
                  </w:rPr>
                  <w:instrText xml:space="preserve"> PAGEREF _Toc151101255 \h </w:instrText>
                </w:r>
                <w:r w:rsidR="00E461CF">
                  <w:rPr>
                    <w:noProof/>
                    <w:webHidden/>
                  </w:rPr>
                </w:r>
                <w:r w:rsidR="00E461CF">
                  <w:rPr>
                    <w:noProof/>
                    <w:webHidden/>
                  </w:rPr>
                  <w:fldChar w:fldCharType="separate"/>
                </w:r>
                <w:r w:rsidR="00E461CF">
                  <w:rPr>
                    <w:noProof/>
                    <w:webHidden/>
                  </w:rPr>
                  <w:t>9</w:t>
                </w:r>
                <w:r w:rsidR="00E461CF">
                  <w:rPr>
                    <w:noProof/>
                    <w:webHidden/>
                  </w:rPr>
                  <w:fldChar w:fldCharType="end"/>
                </w:r>
              </w:hyperlink>
            </w:p>
            <w:p w14:paraId="2E417B4E" w14:textId="415ABE2A" w:rsidR="00E461CF" w:rsidRDefault="001317EC">
              <w:pPr>
                <w:pStyle w:val="TM2"/>
                <w:tabs>
                  <w:tab w:val="right" w:leader="dot" w:pos="10132"/>
                </w:tabs>
                <w:rPr>
                  <w:noProof/>
                  <w:sz w:val="22"/>
                </w:rPr>
              </w:pPr>
              <w:hyperlink w:anchor="_Toc151101256" w:history="1">
                <w:r w:rsidR="00E461CF" w:rsidRPr="008F015B">
                  <w:rPr>
                    <w:rStyle w:val="Lienhypertexte"/>
                    <w:noProof/>
                  </w:rPr>
                  <w:t>Le serveur FTP</w:t>
                </w:r>
                <w:r w:rsidR="00E461CF">
                  <w:rPr>
                    <w:noProof/>
                    <w:webHidden/>
                  </w:rPr>
                  <w:tab/>
                </w:r>
                <w:r w:rsidR="00E461CF">
                  <w:rPr>
                    <w:noProof/>
                    <w:webHidden/>
                  </w:rPr>
                  <w:fldChar w:fldCharType="begin"/>
                </w:r>
                <w:r w:rsidR="00E461CF">
                  <w:rPr>
                    <w:noProof/>
                    <w:webHidden/>
                  </w:rPr>
                  <w:instrText xml:space="preserve"> PAGEREF _Toc151101256 \h </w:instrText>
                </w:r>
                <w:r w:rsidR="00E461CF">
                  <w:rPr>
                    <w:noProof/>
                    <w:webHidden/>
                  </w:rPr>
                </w:r>
                <w:r w:rsidR="00E461CF">
                  <w:rPr>
                    <w:noProof/>
                    <w:webHidden/>
                  </w:rPr>
                  <w:fldChar w:fldCharType="separate"/>
                </w:r>
                <w:r w:rsidR="00E461CF">
                  <w:rPr>
                    <w:noProof/>
                    <w:webHidden/>
                  </w:rPr>
                  <w:t>10</w:t>
                </w:r>
                <w:r w:rsidR="00E461CF">
                  <w:rPr>
                    <w:noProof/>
                    <w:webHidden/>
                  </w:rPr>
                  <w:fldChar w:fldCharType="end"/>
                </w:r>
              </w:hyperlink>
            </w:p>
            <w:p w14:paraId="21241B0E" w14:textId="5956B46D" w:rsidR="00E461CF" w:rsidRDefault="001317EC">
              <w:pPr>
                <w:pStyle w:val="TM1"/>
                <w:tabs>
                  <w:tab w:val="right" w:leader="dot" w:pos="10132"/>
                </w:tabs>
                <w:rPr>
                  <w:noProof/>
                  <w:sz w:val="22"/>
                </w:rPr>
              </w:pPr>
              <w:hyperlink w:anchor="_Toc151101257" w:history="1">
                <w:r w:rsidR="00E461CF" w:rsidRPr="008F015B">
                  <w:rPr>
                    <w:rStyle w:val="Lienhypertexte"/>
                    <w:b/>
                    <w:noProof/>
                  </w:rPr>
                  <w:t>Le serveur DHCP</w:t>
                </w:r>
                <w:r w:rsidR="00E461CF">
                  <w:rPr>
                    <w:noProof/>
                    <w:webHidden/>
                  </w:rPr>
                  <w:tab/>
                </w:r>
                <w:r w:rsidR="00E461CF">
                  <w:rPr>
                    <w:noProof/>
                    <w:webHidden/>
                  </w:rPr>
                  <w:fldChar w:fldCharType="begin"/>
                </w:r>
                <w:r w:rsidR="00E461CF">
                  <w:rPr>
                    <w:noProof/>
                    <w:webHidden/>
                  </w:rPr>
                  <w:instrText xml:space="preserve"> PAGEREF _Toc151101257 \h </w:instrText>
                </w:r>
                <w:r w:rsidR="00E461CF">
                  <w:rPr>
                    <w:noProof/>
                    <w:webHidden/>
                  </w:rPr>
                </w:r>
                <w:r w:rsidR="00E461CF">
                  <w:rPr>
                    <w:noProof/>
                    <w:webHidden/>
                  </w:rPr>
                  <w:fldChar w:fldCharType="separate"/>
                </w:r>
                <w:r w:rsidR="00E461CF">
                  <w:rPr>
                    <w:noProof/>
                    <w:webHidden/>
                  </w:rPr>
                  <w:t>11</w:t>
                </w:r>
                <w:r w:rsidR="00E461CF">
                  <w:rPr>
                    <w:noProof/>
                    <w:webHidden/>
                  </w:rPr>
                  <w:fldChar w:fldCharType="end"/>
                </w:r>
              </w:hyperlink>
            </w:p>
            <w:p w14:paraId="012EB903" w14:textId="3F252E86" w:rsidR="00E461CF" w:rsidRDefault="001317EC">
              <w:pPr>
                <w:pStyle w:val="TM2"/>
                <w:tabs>
                  <w:tab w:val="right" w:leader="dot" w:pos="10132"/>
                </w:tabs>
                <w:rPr>
                  <w:noProof/>
                  <w:sz w:val="22"/>
                </w:rPr>
              </w:pPr>
              <w:hyperlink w:anchor="_Toc151101258" w:history="1">
                <w:r w:rsidR="00E461CF" w:rsidRPr="008F015B">
                  <w:rPr>
                    <w:rStyle w:val="Lienhypertexte"/>
                    <w:noProof/>
                  </w:rPr>
                  <w:t>Propriétés du serveur DHCP</w:t>
                </w:r>
                <w:r w:rsidR="00E461CF">
                  <w:rPr>
                    <w:noProof/>
                    <w:webHidden/>
                  </w:rPr>
                  <w:tab/>
                </w:r>
                <w:r w:rsidR="00E461CF">
                  <w:rPr>
                    <w:noProof/>
                    <w:webHidden/>
                  </w:rPr>
                  <w:fldChar w:fldCharType="begin"/>
                </w:r>
                <w:r w:rsidR="00E461CF">
                  <w:rPr>
                    <w:noProof/>
                    <w:webHidden/>
                  </w:rPr>
                  <w:instrText xml:space="preserve"> PAGEREF _Toc151101258 \h </w:instrText>
                </w:r>
                <w:r w:rsidR="00E461CF">
                  <w:rPr>
                    <w:noProof/>
                    <w:webHidden/>
                  </w:rPr>
                </w:r>
                <w:r w:rsidR="00E461CF">
                  <w:rPr>
                    <w:noProof/>
                    <w:webHidden/>
                  </w:rPr>
                  <w:fldChar w:fldCharType="separate"/>
                </w:r>
                <w:r w:rsidR="00E461CF">
                  <w:rPr>
                    <w:noProof/>
                    <w:webHidden/>
                  </w:rPr>
                  <w:t>11</w:t>
                </w:r>
                <w:r w:rsidR="00E461CF">
                  <w:rPr>
                    <w:noProof/>
                    <w:webHidden/>
                  </w:rPr>
                  <w:fldChar w:fldCharType="end"/>
                </w:r>
              </w:hyperlink>
            </w:p>
            <w:p w14:paraId="787C6228" w14:textId="52AFA5B6" w:rsidR="00E461CF" w:rsidRDefault="001317EC">
              <w:pPr>
                <w:pStyle w:val="TM2"/>
                <w:tabs>
                  <w:tab w:val="right" w:leader="dot" w:pos="10132"/>
                </w:tabs>
                <w:rPr>
                  <w:noProof/>
                  <w:sz w:val="22"/>
                </w:rPr>
              </w:pPr>
              <w:hyperlink w:anchor="_Toc151101259" w:history="1">
                <w:r w:rsidR="00E461CF" w:rsidRPr="008F015B">
                  <w:rPr>
                    <w:rStyle w:val="Lienhypertexte"/>
                    <w:noProof/>
                  </w:rPr>
                  <w:t>Spécification de l’étendue</w:t>
                </w:r>
                <w:r w:rsidR="00E461CF">
                  <w:rPr>
                    <w:noProof/>
                    <w:webHidden/>
                  </w:rPr>
                  <w:tab/>
                </w:r>
                <w:r w:rsidR="00E461CF">
                  <w:rPr>
                    <w:noProof/>
                    <w:webHidden/>
                  </w:rPr>
                  <w:fldChar w:fldCharType="begin"/>
                </w:r>
                <w:r w:rsidR="00E461CF">
                  <w:rPr>
                    <w:noProof/>
                    <w:webHidden/>
                  </w:rPr>
                  <w:instrText xml:space="preserve"> PAGEREF _Toc151101259 \h </w:instrText>
                </w:r>
                <w:r w:rsidR="00E461CF">
                  <w:rPr>
                    <w:noProof/>
                    <w:webHidden/>
                  </w:rPr>
                </w:r>
                <w:r w:rsidR="00E461CF">
                  <w:rPr>
                    <w:noProof/>
                    <w:webHidden/>
                  </w:rPr>
                  <w:fldChar w:fldCharType="separate"/>
                </w:r>
                <w:r w:rsidR="00E461CF">
                  <w:rPr>
                    <w:noProof/>
                    <w:webHidden/>
                  </w:rPr>
                  <w:t>11</w:t>
                </w:r>
                <w:r w:rsidR="00E461CF">
                  <w:rPr>
                    <w:noProof/>
                    <w:webHidden/>
                  </w:rPr>
                  <w:fldChar w:fldCharType="end"/>
                </w:r>
              </w:hyperlink>
            </w:p>
            <w:p w14:paraId="56CE8FF8" w14:textId="3FF5A24D" w:rsidR="00E461CF" w:rsidRDefault="001317EC">
              <w:pPr>
                <w:pStyle w:val="TM1"/>
                <w:tabs>
                  <w:tab w:val="right" w:leader="dot" w:pos="10132"/>
                </w:tabs>
                <w:rPr>
                  <w:noProof/>
                  <w:sz w:val="22"/>
                </w:rPr>
              </w:pPr>
              <w:hyperlink w:anchor="_Toc151101260" w:history="1">
                <w:r w:rsidR="00E461CF" w:rsidRPr="008F015B">
                  <w:rPr>
                    <w:rStyle w:val="Lienhypertexte"/>
                    <w:b/>
                    <w:noProof/>
                  </w:rPr>
                  <w:t>ANNEXE: Échéancier de travail</w:t>
                </w:r>
                <w:r w:rsidR="00E461CF">
                  <w:rPr>
                    <w:noProof/>
                    <w:webHidden/>
                  </w:rPr>
                  <w:tab/>
                </w:r>
                <w:r w:rsidR="00E461CF">
                  <w:rPr>
                    <w:noProof/>
                    <w:webHidden/>
                  </w:rPr>
                  <w:fldChar w:fldCharType="begin"/>
                </w:r>
                <w:r w:rsidR="00E461CF">
                  <w:rPr>
                    <w:noProof/>
                    <w:webHidden/>
                  </w:rPr>
                  <w:instrText xml:space="preserve"> PAGEREF _Toc151101260 \h </w:instrText>
                </w:r>
                <w:r w:rsidR="00E461CF">
                  <w:rPr>
                    <w:noProof/>
                    <w:webHidden/>
                  </w:rPr>
                </w:r>
                <w:r w:rsidR="00E461CF">
                  <w:rPr>
                    <w:noProof/>
                    <w:webHidden/>
                  </w:rPr>
                  <w:fldChar w:fldCharType="separate"/>
                </w:r>
                <w:r w:rsidR="00E461CF">
                  <w:rPr>
                    <w:noProof/>
                    <w:webHidden/>
                  </w:rPr>
                  <w:t>12</w:t>
                </w:r>
                <w:r w:rsidR="00E461CF">
                  <w:rPr>
                    <w:noProof/>
                    <w:webHidden/>
                  </w:rPr>
                  <w:fldChar w:fldCharType="end"/>
                </w:r>
              </w:hyperlink>
            </w:p>
            <w:p w14:paraId="50F242B7" w14:textId="4D75F0A3" w:rsidR="00163CC6" w:rsidRDefault="00281067" w:rsidP="00163CC6">
              <w:pPr>
                <w:tabs>
                  <w:tab w:val="left" w:pos="7755"/>
                </w:tabs>
                <w:rPr>
                  <w:b/>
                  <w:lang w:val="fr-FR"/>
                </w:rPr>
              </w:pPr>
              <w:r w:rsidRPr="00120C74">
                <w:rPr>
                  <w:b/>
                  <w:bCs/>
                  <w:noProof/>
                  <w:lang w:val="fr-FR"/>
                </w:rPr>
                <w:fldChar w:fldCharType="end"/>
              </w:r>
            </w:p>
          </w:sdtContent>
        </w:sdt>
        <w:p w14:paraId="78F63CB8" w14:textId="53976BA5" w:rsidR="00CF1994" w:rsidRPr="00163CC6" w:rsidRDefault="00CF1994" w:rsidP="00163CC6">
          <w:pPr>
            <w:tabs>
              <w:tab w:val="left" w:pos="7755"/>
            </w:tabs>
          </w:pPr>
          <w:r w:rsidRPr="00163CC6">
            <w:rPr>
              <w:rFonts w:eastAsiaTheme="majorEastAsia"/>
            </w:rPr>
            <w:br w:type="page"/>
          </w:r>
        </w:p>
      </w:sdtContent>
    </w:sdt>
    <w:sdt>
      <w:sdtPr>
        <w:rPr>
          <w:b/>
        </w:rPr>
        <w:id w:val="633372245"/>
        <w:dataBinding w:prefixMappings="xmlns:ns0='http://schemas.openxmlformats.org/package/2006/metadata/core-properties' xmlns:ns1='http://purl.org/dc/elements/1.1/'" w:xpath="/ns0:coreProperties[1]/ns1:title[1]" w:storeItemID="{6C3C8BC8-F283-45AE-878A-BAB7291924A1}"/>
        <w:text/>
      </w:sdtPr>
      <w:sdtEndPr/>
      <w:sdtContent>
        <w:p w14:paraId="06A3BCA9" w14:textId="3317D3D1" w:rsidR="00B94602" w:rsidRPr="00600D64" w:rsidRDefault="00B577D7" w:rsidP="00BB6810">
          <w:pPr>
            <w:pStyle w:val="Titre"/>
            <w:spacing w:before="0" w:after="0"/>
            <w:rPr>
              <w:b/>
            </w:rPr>
          </w:pPr>
          <w:r w:rsidRPr="00600D64">
            <w:rPr>
              <w:b/>
            </w:rPr>
            <w:t>synthèse C43</w:t>
          </w:r>
        </w:p>
      </w:sdtContent>
    </w:sdt>
    <w:p w14:paraId="52894336" w14:textId="717EBF41" w:rsidR="00B94602" w:rsidRDefault="001317EC" w:rsidP="00BB6810">
      <w:pPr>
        <w:pStyle w:val="Sous-titre"/>
        <w:spacing w:after="0"/>
      </w:pPr>
      <w:sdt>
        <w:sdtPr>
          <w:rPr>
            <w:b/>
          </w:rPr>
          <w:id w:val="1161806749"/>
          <w:dataBinding w:prefixMappings="xmlns:ns0='http://schemas.openxmlformats.org/package/2006/metadata/core-properties' xmlns:ns1='http://purl.org/dc/elements/1.1/'" w:xpath="/ns0:coreProperties[1]/ns1:subject[1]" w:storeItemID="{6C3C8BC8-F283-45AE-878A-BAB7291924A1}"/>
          <w:text/>
        </w:sdtPr>
        <w:sdtEndPr/>
        <w:sdtContent>
          <w:r w:rsidR="00B179AC">
            <w:rPr>
              <w:b/>
            </w:rPr>
            <w:t>Cahi de charge</w:t>
          </w:r>
        </w:sdtContent>
      </w:sdt>
    </w:p>
    <w:p w14:paraId="76E441B6" w14:textId="77777777" w:rsidR="00E67384" w:rsidRPr="00692C92" w:rsidRDefault="00E67384" w:rsidP="00BB6810">
      <w:pPr>
        <w:pStyle w:val="Titre1"/>
        <w:spacing w:before="0"/>
        <w:rPr>
          <w:b/>
        </w:rPr>
      </w:pPr>
      <w:bookmarkStart w:id="0" w:name="_Toc151101238"/>
      <w:r w:rsidRPr="00692C92">
        <w:rPr>
          <w:b/>
        </w:rPr>
        <w:t>Description générale du projet</w:t>
      </w:r>
      <w:bookmarkEnd w:id="0"/>
    </w:p>
    <w:p w14:paraId="1A3E3E75" w14:textId="5FB5C36E" w:rsidR="003B6A21" w:rsidRDefault="003B6A21" w:rsidP="003F025A">
      <w:pPr>
        <w:spacing w:after="0"/>
        <w:ind w:right="219"/>
      </w:pPr>
      <w:r w:rsidRPr="003B6A21">
        <w:t>Ce projet constitue la partie pratique de l’épreuve certificative du cours 420-C</w:t>
      </w:r>
      <w:r w:rsidR="00470CC5">
        <w:t>4</w:t>
      </w:r>
      <w:r w:rsidRPr="003B6A21">
        <w:t>3.</w:t>
      </w:r>
    </w:p>
    <w:p w14:paraId="226CBE30" w14:textId="32C0670D" w:rsidR="003C12E8" w:rsidRDefault="00271B50" w:rsidP="0027475A">
      <w:pPr>
        <w:spacing w:after="0"/>
      </w:pPr>
      <w:r w:rsidRPr="00CF015D">
        <w:t xml:space="preserve">L'objectif principal du projet est de mettre en application </w:t>
      </w:r>
      <w:r w:rsidR="001B68CA">
        <w:t xml:space="preserve">une grande partie </w:t>
      </w:r>
      <w:r w:rsidRPr="00CF015D">
        <w:t xml:space="preserve">des concepts de base de la télécommunication sous le protocole </w:t>
      </w:r>
      <w:r>
        <w:t>TCP/IP</w:t>
      </w:r>
      <w:r w:rsidR="003C12E8">
        <w:t xml:space="preserve"> </w:t>
      </w:r>
      <w:r w:rsidR="003C12E8" w:rsidRPr="001E0C92">
        <w:t>vue en classe durant la session.</w:t>
      </w:r>
    </w:p>
    <w:p w14:paraId="34C794B5" w14:textId="3FA4A976" w:rsidR="00D221DD" w:rsidRDefault="00D221DD" w:rsidP="003C12E8">
      <w:pPr>
        <w:spacing w:after="0"/>
      </w:pPr>
    </w:p>
    <w:p w14:paraId="1C1207D8" w14:textId="77777777" w:rsidR="00BD0FC1" w:rsidRPr="00061A49" w:rsidRDefault="00BD0FC1" w:rsidP="00BB6810">
      <w:pPr>
        <w:pStyle w:val="Titre1"/>
        <w:spacing w:before="0"/>
        <w:rPr>
          <w:b/>
        </w:rPr>
      </w:pPr>
      <w:bookmarkStart w:id="1" w:name="_Toc151101239"/>
      <w:r w:rsidRPr="00061A49">
        <w:rPr>
          <w:b/>
        </w:rPr>
        <w:t>Déroulement du projet</w:t>
      </w:r>
      <w:bookmarkEnd w:id="1"/>
    </w:p>
    <w:p w14:paraId="7AC39A3E" w14:textId="77777777" w:rsidR="0041032B" w:rsidRDefault="0041032B" w:rsidP="00BB6810">
      <w:pPr>
        <w:pStyle w:val="Titre2"/>
        <w:spacing w:before="0"/>
      </w:pPr>
      <w:bookmarkStart w:id="2" w:name="_Toc151101240"/>
      <w:r>
        <w:t>Fonctionnement général</w:t>
      </w:r>
      <w:bookmarkEnd w:id="2"/>
    </w:p>
    <w:p w14:paraId="31A84479" w14:textId="7E62881E" w:rsidR="009A3B7F" w:rsidRDefault="00181EED" w:rsidP="00630227">
      <w:r>
        <w:t xml:space="preserve">Le projet est divisé en </w:t>
      </w:r>
      <w:r w:rsidR="002908D8">
        <w:t>plusieurs</w:t>
      </w:r>
      <w:r>
        <w:t xml:space="preserve"> étapes.</w:t>
      </w:r>
    </w:p>
    <w:p w14:paraId="2FBD1DD3" w14:textId="36AF6A7B" w:rsidR="00F72ADB" w:rsidRDefault="00181EED" w:rsidP="00F42AEE">
      <w:pPr>
        <w:spacing w:before="240"/>
      </w:pPr>
      <w:r>
        <w:t xml:space="preserve">La première étape </w:t>
      </w:r>
      <w:r w:rsidR="002A7446">
        <w:t xml:space="preserve">est celle de la </w:t>
      </w:r>
      <w:r w:rsidR="00F72ADB">
        <w:t xml:space="preserve">configuration des </w:t>
      </w:r>
      <w:r w:rsidR="0035319D">
        <w:t>ordinateurs</w:t>
      </w:r>
      <w:r w:rsidR="00F72ADB">
        <w:t xml:space="preserve"> virtuels selon les spécifications de ce cahier de charge</w:t>
      </w:r>
      <w:r w:rsidR="002A7446">
        <w:t>.</w:t>
      </w:r>
    </w:p>
    <w:p w14:paraId="2D0FD63F" w14:textId="1DFEC71D" w:rsidR="0015312F" w:rsidRPr="00416202" w:rsidRDefault="00B917F7" w:rsidP="0015312F">
      <w:r>
        <w:t xml:space="preserve">La </w:t>
      </w:r>
      <w:r w:rsidR="00EE7A0F">
        <w:t>deuxième</w:t>
      </w:r>
      <w:r w:rsidR="00A860E6">
        <w:t xml:space="preserve"> </w:t>
      </w:r>
      <w:r>
        <w:t>étape est celle</w:t>
      </w:r>
      <w:r w:rsidR="006A0E9C">
        <w:t xml:space="preserve"> de </w:t>
      </w:r>
      <w:r w:rsidR="00CE1D41">
        <w:t xml:space="preserve">l'examen pratique. </w:t>
      </w:r>
      <w:r w:rsidR="001E7F31" w:rsidRPr="000A37E5">
        <w:t>La journée de l'examen prat</w:t>
      </w:r>
      <w:r w:rsidR="00E22F17" w:rsidRPr="000A37E5">
        <w:t>i</w:t>
      </w:r>
      <w:r w:rsidR="001E7F31" w:rsidRPr="000A37E5">
        <w:t xml:space="preserve">que </w:t>
      </w:r>
      <w:r w:rsidR="00CE1D41" w:rsidRPr="000A37E5">
        <w:t>quelques modifications vous seront présentées.</w:t>
      </w:r>
      <w:r w:rsidR="00CE1D41" w:rsidRPr="00CE1D41">
        <w:t xml:space="preserve"> Vous dev</w:t>
      </w:r>
      <w:r w:rsidR="00760A81">
        <w:t>r</w:t>
      </w:r>
      <w:r w:rsidR="00CE1D41" w:rsidRPr="00CE1D41">
        <w:t>ez les intégrer à votre projet</w:t>
      </w:r>
      <w:r w:rsidR="00CE1D41" w:rsidRPr="00E22F17">
        <w:t>.</w:t>
      </w:r>
      <w:r w:rsidR="00E22F17" w:rsidRPr="00E22F17">
        <w:t xml:space="preserve"> </w:t>
      </w:r>
      <w:r w:rsidR="0015312F">
        <w:t xml:space="preserve">Le </w:t>
      </w:r>
      <w:r w:rsidR="0015312F" w:rsidRPr="00623430">
        <w:t xml:space="preserve">rapport devra être remis sur </w:t>
      </w:r>
      <w:r w:rsidR="0076376B">
        <w:t>"</w:t>
      </w:r>
      <w:r w:rsidR="0015312F" w:rsidRPr="00623430">
        <w:t>L</w:t>
      </w:r>
      <w:r w:rsidR="0015312F">
        <w:t>ÉA</w:t>
      </w:r>
      <w:r w:rsidR="0076376B">
        <w:t>"</w:t>
      </w:r>
      <w:r w:rsidR="0015312F" w:rsidRPr="00623430">
        <w:t>. Vous trouverez l’échéancier à l’annexe.</w:t>
      </w:r>
    </w:p>
    <w:p w14:paraId="74F08CF7" w14:textId="42E8C309" w:rsidR="00B03BA3" w:rsidRDefault="00587A86" w:rsidP="0015312F">
      <w:pPr>
        <w:spacing w:before="240"/>
      </w:pPr>
      <w:r>
        <w:t>Lors de</w:t>
      </w:r>
      <w:r w:rsidR="0084772A">
        <w:t xml:space="preserve">s cours dédiés à la préparation, </w:t>
      </w:r>
      <w:r w:rsidRPr="0011435D">
        <w:t>je</w:t>
      </w:r>
      <w:r w:rsidR="00F42AEE" w:rsidRPr="0011435D">
        <w:t xml:space="preserve"> répond</w:t>
      </w:r>
      <w:r w:rsidR="002B1F52" w:rsidRPr="0011435D">
        <w:t>rai</w:t>
      </w:r>
      <w:r w:rsidR="0011435D" w:rsidRPr="0011435D">
        <w:t xml:space="preserve"> aux</w:t>
      </w:r>
      <w:r w:rsidR="00F42AEE" w:rsidRPr="0011435D">
        <w:t xml:space="preserve"> questions sur le projet</w:t>
      </w:r>
      <w:r w:rsidR="00566C8D">
        <w:t>.</w:t>
      </w:r>
    </w:p>
    <w:p w14:paraId="0732067F" w14:textId="77777777" w:rsidR="00BA03BF" w:rsidRPr="00643600" w:rsidRDefault="00BA03BF" w:rsidP="00BA03BF">
      <w:pPr>
        <w:spacing w:before="240"/>
        <w:rPr>
          <w:b/>
          <w:color w:val="FF0000"/>
        </w:rPr>
      </w:pPr>
      <w:r w:rsidRPr="00643600">
        <w:rPr>
          <w:b/>
          <w:color w:val="FF0000"/>
          <w:highlight w:val="yellow"/>
        </w:rPr>
        <w:t>Vous devez remplacer MATRICULE par votre matricule étudiant.</w:t>
      </w:r>
    </w:p>
    <w:p w14:paraId="4B5CD4C5" w14:textId="73BD2B14" w:rsidR="00B03BA3" w:rsidRPr="006640DB" w:rsidRDefault="00DD5D58" w:rsidP="00EE5C0C">
      <w:pPr>
        <w:spacing w:after="0"/>
        <w:rPr>
          <w:b/>
        </w:rPr>
      </w:pPr>
      <w:bookmarkStart w:id="3" w:name="_Hlk118038880"/>
      <w:r w:rsidRPr="006640DB">
        <w:rPr>
          <w:b/>
        </w:rPr>
        <w:t>I</w:t>
      </w:r>
      <w:r w:rsidR="00E50B68">
        <w:rPr>
          <w:b/>
        </w:rPr>
        <w:t xml:space="preserve">l est possible que j'apporte des modifications </w:t>
      </w:r>
      <w:r w:rsidR="00D95CAC">
        <w:rPr>
          <w:b/>
        </w:rPr>
        <w:t xml:space="preserve">ou des correctifs </w:t>
      </w:r>
      <w:r w:rsidR="00E50B68">
        <w:rPr>
          <w:b/>
        </w:rPr>
        <w:t xml:space="preserve">à ce cahier de charge. </w:t>
      </w:r>
      <w:r w:rsidR="00B03BA3" w:rsidRPr="006640DB">
        <w:rPr>
          <w:b/>
        </w:rPr>
        <w:t>Vo</w:t>
      </w:r>
      <w:r w:rsidR="008824CC">
        <w:rPr>
          <w:b/>
        </w:rPr>
        <w:t xml:space="preserve">us êtes responsable de vérifier vos </w:t>
      </w:r>
      <w:r w:rsidR="00476095">
        <w:rPr>
          <w:b/>
        </w:rPr>
        <w:t>MIO.</w:t>
      </w:r>
    </w:p>
    <w:bookmarkEnd w:id="3"/>
    <w:p w14:paraId="2D15CA4D" w14:textId="4D848B57" w:rsidR="00D936CE" w:rsidRDefault="00D936CE" w:rsidP="00D936CE">
      <w:pPr>
        <w:spacing w:after="0"/>
      </w:pPr>
    </w:p>
    <w:p w14:paraId="70E26B6F" w14:textId="77777777" w:rsidR="00D936CE" w:rsidRDefault="00D936CE" w:rsidP="00D936CE">
      <w:pPr>
        <w:spacing w:after="0"/>
      </w:pPr>
    </w:p>
    <w:p w14:paraId="2C2FDEE5" w14:textId="4386B2FC" w:rsidR="000B489D" w:rsidRDefault="000B489D" w:rsidP="00D936CE">
      <w:pPr>
        <w:spacing w:after="0"/>
      </w:pPr>
      <w:r>
        <w:br w:type="page"/>
      </w:r>
    </w:p>
    <w:p w14:paraId="17B63F0A" w14:textId="77777777" w:rsidR="00100F7A" w:rsidRPr="00190445" w:rsidRDefault="00100F7A" w:rsidP="003F43D9">
      <w:pPr>
        <w:pStyle w:val="Titre1"/>
        <w:spacing w:before="0"/>
        <w:rPr>
          <w:b/>
        </w:rPr>
      </w:pPr>
      <w:bookmarkStart w:id="4" w:name="_Toc151101242"/>
      <w:r w:rsidRPr="00190445">
        <w:rPr>
          <w:b/>
        </w:rPr>
        <w:lastRenderedPageBreak/>
        <w:t>Le réseau</w:t>
      </w:r>
      <w:bookmarkEnd w:id="4"/>
    </w:p>
    <w:p w14:paraId="459D1536" w14:textId="6E01E39C" w:rsidR="007E1163" w:rsidRDefault="007D5CE0" w:rsidP="005C2C88">
      <w:pPr>
        <w:spacing w:after="0"/>
      </w:pPr>
      <w:r>
        <w:t>L</w:t>
      </w:r>
      <w:r w:rsidR="00740540" w:rsidRPr="00912863">
        <w:t xml:space="preserve">e diagramme suivant représente la </w:t>
      </w:r>
      <w:r w:rsidR="00F94C1E" w:rsidRPr="00912863">
        <w:t>c</w:t>
      </w:r>
      <w:r w:rsidR="00740540" w:rsidRPr="00912863">
        <w:t xml:space="preserve">onfiguration </w:t>
      </w:r>
      <w:r w:rsidR="00481DD3">
        <w:t>in</w:t>
      </w:r>
      <w:r w:rsidR="00743A45">
        <w:t>i</w:t>
      </w:r>
      <w:r w:rsidR="00481DD3">
        <w:t xml:space="preserve">tiale </w:t>
      </w:r>
      <w:r w:rsidR="00740540" w:rsidRPr="00912863">
        <w:t>que vous aurez à implanter.</w:t>
      </w:r>
    </w:p>
    <w:p w14:paraId="5985D3FA" w14:textId="6DAC4F93" w:rsidR="00787E9A" w:rsidRDefault="00787E9A" w:rsidP="005C2C88">
      <w:pPr>
        <w:spacing w:after="0"/>
      </w:pPr>
      <w:r>
        <w:rPr>
          <w:noProof/>
        </w:rPr>
        <w:drawing>
          <wp:inline distT="0" distB="0" distL="0" distR="0" wp14:anchorId="0675B0F1" wp14:editId="068722A7">
            <wp:extent cx="4972050" cy="4724400"/>
            <wp:effectExtent l="57150" t="57150" r="114300" b="11430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2050" cy="4724400"/>
                    </a:xfrm>
                    <a:prstGeom prst="rect">
                      <a:avLst/>
                    </a:prstGeom>
                    <a:ln w="127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pic:spPr>
                </pic:pic>
              </a:graphicData>
            </a:graphic>
          </wp:inline>
        </w:drawing>
      </w:r>
    </w:p>
    <w:p w14:paraId="119780B1" w14:textId="5E601CF1" w:rsidR="00102B5A" w:rsidRDefault="00FB60BF" w:rsidP="00A55CCE">
      <w:pPr>
        <w:spacing w:after="0"/>
      </w:pPr>
      <w:r>
        <w:t>L'adresse IP 10.57.</w:t>
      </w:r>
      <w:r w:rsidR="00D32E01">
        <w:t>x</w:t>
      </w:r>
      <w:r>
        <w:t>.</w:t>
      </w:r>
      <w:r w:rsidR="00D32E01">
        <w:t>y</w:t>
      </w:r>
      <w:r>
        <w:t xml:space="preserve"> est obtenue par le serveur DHCP du </w:t>
      </w:r>
      <w:r w:rsidR="00C562DF">
        <w:t>cégep</w:t>
      </w:r>
      <w:r>
        <w:t>.</w:t>
      </w:r>
    </w:p>
    <w:p w14:paraId="0999F4E5" w14:textId="0D882621" w:rsidR="00102B5A" w:rsidRDefault="00102B5A" w:rsidP="00A55CCE">
      <w:pPr>
        <w:spacing w:after="0"/>
      </w:pPr>
    </w:p>
    <w:p w14:paraId="3B2B8359" w14:textId="77777777" w:rsidR="006F27ED" w:rsidRDefault="006F27ED" w:rsidP="00A55CCE">
      <w:pPr>
        <w:spacing w:after="0"/>
      </w:pPr>
    </w:p>
    <w:p w14:paraId="34149F5A" w14:textId="046A123A" w:rsidR="009C27D5" w:rsidRDefault="009C27D5" w:rsidP="009C27D5">
      <w:pPr>
        <w:spacing w:after="0" w:line="276" w:lineRule="auto"/>
        <w:ind w:right="0"/>
        <w:jc w:val="left"/>
      </w:pPr>
      <w:r>
        <w:br w:type="page"/>
      </w:r>
    </w:p>
    <w:p w14:paraId="706616EB" w14:textId="022153F6" w:rsidR="00C2224D" w:rsidRPr="009A6325" w:rsidRDefault="00C2224D" w:rsidP="00C2224D">
      <w:pPr>
        <w:pStyle w:val="Titre1"/>
        <w:spacing w:before="0"/>
        <w:rPr>
          <w:sz w:val="40"/>
          <w:szCs w:val="40"/>
        </w:rPr>
      </w:pPr>
      <w:bookmarkStart w:id="5" w:name="_Toc118023920"/>
      <w:bookmarkStart w:id="6" w:name="_Toc151101243"/>
      <w:r w:rsidRPr="006D66C0">
        <w:rPr>
          <w:sz w:val="40"/>
          <w:szCs w:val="40"/>
        </w:rPr>
        <w:lastRenderedPageBreak/>
        <w:t xml:space="preserve">Le serveur </w:t>
      </w:r>
      <w:r>
        <w:rPr>
          <w:sz w:val="40"/>
          <w:szCs w:val="40"/>
        </w:rPr>
        <w:t>R</w:t>
      </w:r>
      <w:r w:rsidR="00AD5EEF">
        <w:rPr>
          <w:sz w:val="40"/>
          <w:szCs w:val="40"/>
        </w:rPr>
        <w:t>éel</w:t>
      </w:r>
      <w:bookmarkEnd w:id="5"/>
      <w:bookmarkEnd w:id="6"/>
    </w:p>
    <w:p w14:paraId="178A22B2" w14:textId="77777777" w:rsidR="00C2224D" w:rsidRPr="00C415D8" w:rsidRDefault="00C2224D" w:rsidP="00C2224D">
      <w:pPr>
        <w:spacing w:after="0" w:line="276" w:lineRule="auto"/>
      </w:pPr>
      <w:r>
        <w:t>Hyper-V</w:t>
      </w:r>
      <w:r w:rsidRPr="00C415D8">
        <w:t xml:space="preserve"> est déjà installé sur votre serveur réel.</w:t>
      </w:r>
      <w:r>
        <w:t xml:space="preserve"> </w:t>
      </w:r>
      <w:r w:rsidRPr="00C415D8">
        <w:t xml:space="preserve">Vous avez </w:t>
      </w:r>
      <w:r>
        <w:t>besoin d'un commutateur virtuel de type "Privé" dont le nom sera PRIVE_PROJET</w:t>
      </w:r>
      <w:r w:rsidRPr="00C415D8">
        <w:t>.</w:t>
      </w:r>
    </w:p>
    <w:p w14:paraId="2961BABE" w14:textId="77777777" w:rsidR="00C2224D" w:rsidRPr="00D2013E" w:rsidRDefault="00C2224D" w:rsidP="00C2224D">
      <w:pPr>
        <w:spacing w:after="0" w:line="276" w:lineRule="auto"/>
      </w:pPr>
    </w:p>
    <w:p w14:paraId="2545C7B8" w14:textId="77777777" w:rsidR="00C2224D" w:rsidRDefault="00C2224D" w:rsidP="00C2224D">
      <w:pPr>
        <w:pStyle w:val="Titre3"/>
        <w:spacing w:before="0"/>
      </w:pPr>
      <w:bookmarkStart w:id="7" w:name="_Toc118023921"/>
      <w:bookmarkStart w:id="8" w:name="_Toc151101244"/>
      <w:r w:rsidRPr="00D2013E">
        <w:t>Création des ordinateurs virtuels</w:t>
      </w:r>
      <w:bookmarkEnd w:id="7"/>
      <w:bookmarkEnd w:id="8"/>
    </w:p>
    <w:p w14:paraId="010B9645" w14:textId="71DD4705" w:rsidR="00C2224D" w:rsidRPr="006339DC" w:rsidRDefault="00C2224D" w:rsidP="00C2224D">
      <w:pPr>
        <w:pStyle w:val="Listepuces2"/>
        <w:numPr>
          <w:ilvl w:val="0"/>
          <w:numId w:val="38"/>
        </w:numPr>
        <w:spacing w:after="0" w:line="264" w:lineRule="auto"/>
        <w:ind w:right="0"/>
        <w:contextualSpacing w:val="0"/>
      </w:pPr>
      <w:r w:rsidRPr="006339DC">
        <w:rPr>
          <w:bCs/>
        </w:rPr>
        <w:t>Pour le projet</w:t>
      </w:r>
      <w:r w:rsidRPr="006339DC">
        <w:rPr>
          <w:b/>
        </w:rPr>
        <w:t xml:space="preserve">, </w:t>
      </w:r>
      <w:r w:rsidRPr="006339DC">
        <w:rPr>
          <w:bCs/>
        </w:rPr>
        <w:t xml:space="preserve">le nom des ordinateurs virtuels dans la console Hyper-V sera </w:t>
      </w:r>
      <w:r w:rsidRPr="006339DC">
        <w:rPr>
          <w:b/>
        </w:rPr>
        <w:t>PROJET_SERVEUR1</w:t>
      </w:r>
      <w:r>
        <w:rPr>
          <w:b/>
        </w:rPr>
        <w:t xml:space="preserve">, </w:t>
      </w:r>
      <w:r w:rsidRPr="006339DC">
        <w:rPr>
          <w:b/>
        </w:rPr>
        <w:t>PROJET_SERVEUR2</w:t>
      </w:r>
      <w:r w:rsidR="004B63AC">
        <w:rPr>
          <w:b/>
        </w:rPr>
        <w:t xml:space="preserve"> et </w:t>
      </w:r>
      <w:r>
        <w:rPr>
          <w:b/>
        </w:rPr>
        <w:t>PROJET_ROUTEUR</w:t>
      </w:r>
      <w:r w:rsidRPr="006339DC">
        <w:rPr>
          <w:bCs/>
        </w:rPr>
        <w:t>.</w:t>
      </w:r>
    </w:p>
    <w:p w14:paraId="34907FED" w14:textId="77777777" w:rsidR="00C2224D" w:rsidRDefault="00C2224D" w:rsidP="00C2224D">
      <w:pPr>
        <w:pStyle w:val="Paragraphedeliste"/>
        <w:spacing w:after="0"/>
        <w:ind w:left="360"/>
        <w:rPr>
          <w:bCs/>
          <w:color w:val="101835" w:themeColor="accent1" w:themeShade="40"/>
        </w:rPr>
      </w:pPr>
    </w:p>
    <w:p w14:paraId="3F31353C" w14:textId="77777777" w:rsidR="0050463E" w:rsidRPr="0050463E" w:rsidRDefault="00C2224D" w:rsidP="00C2224D">
      <w:pPr>
        <w:pStyle w:val="Paragraphedeliste"/>
        <w:numPr>
          <w:ilvl w:val="0"/>
          <w:numId w:val="39"/>
        </w:numPr>
        <w:spacing w:after="0" w:line="240" w:lineRule="auto"/>
        <w:ind w:right="0"/>
        <w:rPr>
          <w:bCs/>
          <w:color w:val="101835" w:themeColor="accent1" w:themeShade="40"/>
        </w:rPr>
      </w:pPr>
      <w:r>
        <w:rPr>
          <w:bCs/>
          <w:color w:val="101835" w:themeColor="accent1" w:themeShade="40"/>
        </w:rPr>
        <w:t xml:space="preserve">L'ordinateur virtuel </w:t>
      </w:r>
      <w:r w:rsidRPr="006339DC">
        <w:rPr>
          <w:b/>
        </w:rPr>
        <w:t>PROJET_SERVEUR</w:t>
      </w:r>
      <w:r>
        <w:rPr>
          <w:b/>
        </w:rPr>
        <w:t>1</w:t>
      </w:r>
      <w:r w:rsidRPr="00842AAE">
        <w:rPr>
          <w:bCs/>
        </w:rPr>
        <w:t xml:space="preserve"> aura une carte réseau.</w:t>
      </w:r>
    </w:p>
    <w:p w14:paraId="26887D0B" w14:textId="6BD400D7" w:rsidR="00C2224D" w:rsidRPr="00ED36C0" w:rsidRDefault="00C2224D" w:rsidP="0050463E">
      <w:pPr>
        <w:pStyle w:val="Paragraphedeliste"/>
        <w:spacing w:after="0" w:line="240" w:lineRule="auto"/>
        <w:ind w:left="360" w:right="0"/>
        <w:rPr>
          <w:bCs/>
          <w:color w:val="101835" w:themeColor="accent1" w:themeShade="40"/>
        </w:rPr>
      </w:pPr>
      <w:r>
        <w:rPr>
          <w:bCs/>
        </w:rPr>
        <w:t xml:space="preserve">La carte réseau de </w:t>
      </w:r>
      <w:r>
        <w:rPr>
          <w:bCs/>
          <w:color w:val="101835" w:themeColor="accent1" w:themeShade="40"/>
        </w:rPr>
        <w:t xml:space="preserve">l'ordinateur virtuel </w:t>
      </w:r>
      <w:r w:rsidRPr="006339DC">
        <w:rPr>
          <w:b/>
        </w:rPr>
        <w:t>PROJET_SERVEUR</w:t>
      </w:r>
      <w:r>
        <w:rPr>
          <w:b/>
        </w:rPr>
        <w:t>1</w:t>
      </w:r>
      <w:r w:rsidRPr="00842AAE">
        <w:rPr>
          <w:bCs/>
        </w:rPr>
        <w:t xml:space="preserve"> </w:t>
      </w:r>
      <w:r w:rsidRPr="00ED36C0">
        <w:rPr>
          <w:bCs/>
        </w:rPr>
        <w:t>utiliser</w:t>
      </w:r>
      <w:r>
        <w:rPr>
          <w:bCs/>
        </w:rPr>
        <w:t>a</w:t>
      </w:r>
      <w:r w:rsidRPr="00ED36C0">
        <w:rPr>
          <w:bCs/>
        </w:rPr>
        <w:t xml:space="preserve"> </w:t>
      </w:r>
      <w:r>
        <w:rPr>
          <w:bCs/>
          <w:color w:val="101835" w:themeColor="accent1" w:themeShade="40"/>
        </w:rPr>
        <w:t xml:space="preserve">le commutateur virtuel </w:t>
      </w:r>
      <w:r w:rsidRPr="003D2128">
        <w:rPr>
          <w:b/>
          <w:bCs/>
        </w:rPr>
        <w:t>PRIVE_PROJET</w:t>
      </w:r>
      <w:r>
        <w:rPr>
          <w:bCs/>
          <w:color w:val="101835" w:themeColor="accent1" w:themeShade="40"/>
        </w:rPr>
        <w:t>.</w:t>
      </w:r>
    </w:p>
    <w:p w14:paraId="1610A5F9" w14:textId="77777777" w:rsidR="009D2CBB" w:rsidRDefault="009D2CBB" w:rsidP="009D2CBB">
      <w:pPr>
        <w:pStyle w:val="Paragraphedeliste"/>
        <w:spacing w:after="0" w:line="240" w:lineRule="auto"/>
        <w:ind w:left="360" w:right="0"/>
        <w:rPr>
          <w:bCs/>
          <w:color w:val="101835" w:themeColor="accent1" w:themeShade="40"/>
        </w:rPr>
      </w:pPr>
    </w:p>
    <w:p w14:paraId="7892089C" w14:textId="3276E3DF" w:rsidR="0050463E" w:rsidRPr="0050463E" w:rsidRDefault="00C2224D" w:rsidP="00C2224D">
      <w:pPr>
        <w:pStyle w:val="Paragraphedeliste"/>
        <w:numPr>
          <w:ilvl w:val="0"/>
          <w:numId w:val="39"/>
        </w:numPr>
        <w:spacing w:after="0" w:line="240" w:lineRule="auto"/>
        <w:ind w:right="0"/>
        <w:rPr>
          <w:bCs/>
          <w:color w:val="101835" w:themeColor="accent1" w:themeShade="40"/>
        </w:rPr>
      </w:pPr>
      <w:r>
        <w:rPr>
          <w:bCs/>
          <w:color w:val="101835" w:themeColor="accent1" w:themeShade="40"/>
        </w:rPr>
        <w:t xml:space="preserve">L'ordinateur virtuel </w:t>
      </w:r>
      <w:r w:rsidRPr="006339DC">
        <w:rPr>
          <w:b/>
        </w:rPr>
        <w:t>PROJET_SERVEUR</w:t>
      </w:r>
      <w:r>
        <w:rPr>
          <w:b/>
        </w:rPr>
        <w:t>2</w:t>
      </w:r>
      <w:r w:rsidRPr="00842AAE">
        <w:rPr>
          <w:bCs/>
        </w:rPr>
        <w:t xml:space="preserve"> </w:t>
      </w:r>
      <w:r w:rsidR="000D4A63">
        <w:rPr>
          <w:bCs/>
        </w:rPr>
        <w:t>aura</w:t>
      </w:r>
      <w:r w:rsidRPr="00842AAE">
        <w:rPr>
          <w:bCs/>
        </w:rPr>
        <w:t xml:space="preserve"> </w:t>
      </w:r>
      <w:r w:rsidR="0092372B">
        <w:rPr>
          <w:bCs/>
        </w:rPr>
        <w:t>deux</w:t>
      </w:r>
      <w:r w:rsidRPr="00842AAE">
        <w:rPr>
          <w:bCs/>
        </w:rPr>
        <w:t xml:space="preserve"> carte</w:t>
      </w:r>
      <w:r w:rsidR="0092372B">
        <w:rPr>
          <w:bCs/>
        </w:rPr>
        <w:t>s</w:t>
      </w:r>
      <w:r w:rsidRPr="00842AAE">
        <w:rPr>
          <w:bCs/>
        </w:rPr>
        <w:t xml:space="preserve"> réseau.</w:t>
      </w:r>
    </w:p>
    <w:p w14:paraId="5D31DB16" w14:textId="3946CF64" w:rsidR="00C2224D" w:rsidRPr="00ED36C0" w:rsidRDefault="00C2224D" w:rsidP="0050463E">
      <w:pPr>
        <w:pStyle w:val="Paragraphedeliste"/>
        <w:spacing w:after="0" w:line="240" w:lineRule="auto"/>
        <w:ind w:left="360" w:right="0"/>
        <w:rPr>
          <w:bCs/>
          <w:color w:val="101835" w:themeColor="accent1" w:themeShade="40"/>
        </w:rPr>
      </w:pPr>
      <w:r>
        <w:rPr>
          <w:bCs/>
        </w:rPr>
        <w:t>L</w:t>
      </w:r>
      <w:r w:rsidR="00365D33">
        <w:rPr>
          <w:bCs/>
        </w:rPr>
        <w:t>es deux</w:t>
      </w:r>
      <w:r>
        <w:rPr>
          <w:bCs/>
        </w:rPr>
        <w:t xml:space="preserve"> carte</w:t>
      </w:r>
      <w:r w:rsidR="00365D33">
        <w:rPr>
          <w:bCs/>
        </w:rPr>
        <w:t>s</w:t>
      </w:r>
      <w:r>
        <w:rPr>
          <w:bCs/>
        </w:rPr>
        <w:t xml:space="preserve"> réseau de </w:t>
      </w:r>
      <w:r>
        <w:rPr>
          <w:bCs/>
          <w:color w:val="101835" w:themeColor="accent1" w:themeShade="40"/>
        </w:rPr>
        <w:t xml:space="preserve">l'ordinateur virtuel </w:t>
      </w:r>
      <w:r w:rsidRPr="006339DC">
        <w:rPr>
          <w:b/>
        </w:rPr>
        <w:t>PROJET_SERVEUR</w:t>
      </w:r>
      <w:r>
        <w:rPr>
          <w:b/>
        </w:rPr>
        <w:t>2</w:t>
      </w:r>
      <w:r w:rsidRPr="00842AAE">
        <w:rPr>
          <w:bCs/>
        </w:rPr>
        <w:t xml:space="preserve"> </w:t>
      </w:r>
      <w:r w:rsidRPr="00ED36C0">
        <w:rPr>
          <w:bCs/>
        </w:rPr>
        <w:t>utiliser</w:t>
      </w:r>
      <w:r w:rsidR="00365D33">
        <w:rPr>
          <w:bCs/>
        </w:rPr>
        <w:t>ont</w:t>
      </w:r>
      <w:r w:rsidRPr="00ED36C0">
        <w:rPr>
          <w:bCs/>
        </w:rPr>
        <w:t xml:space="preserve"> </w:t>
      </w:r>
      <w:r>
        <w:rPr>
          <w:bCs/>
          <w:color w:val="101835" w:themeColor="accent1" w:themeShade="40"/>
        </w:rPr>
        <w:t xml:space="preserve">le commutateur virtuel </w:t>
      </w:r>
      <w:r w:rsidRPr="003D2128">
        <w:rPr>
          <w:b/>
          <w:bCs/>
        </w:rPr>
        <w:t>PRIVE_PROJET</w:t>
      </w:r>
      <w:r>
        <w:rPr>
          <w:bCs/>
          <w:color w:val="101835" w:themeColor="accent1" w:themeShade="40"/>
        </w:rPr>
        <w:t>.</w:t>
      </w:r>
    </w:p>
    <w:p w14:paraId="72DD64F4" w14:textId="77777777" w:rsidR="009D2CBB" w:rsidRDefault="009D2CBB" w:rsidP="009D2CBB">
      <w:pPr>
        <w:pStyle w:val="Paragraphedeliste"/>
        <w:spacing w:after="0" w:line="240" w:lineRule="auto"/>
        <w:ind w:left="360" w:right="0"/>
        <w:rPr>
          <w:bCs/>
          <w:color w:val="101835" w:themeColor="accent1" w:themeShade="40"/>
        </w:rPr>
      </w:pPr>
    </w:p>
    <w:p w14:paraId="351B7400" w14:textId="69A30158" w:rsidR="00C2224D" w:rsidRPr="0051021F" w:rsidRDefault="0051021F" w:rsidP="0051021F">
      <w:pPr>
        <w:pStyle w:val="Paragraphedeliste"/>
        <w:numPr>
          <w:ilvl w:val="0"/>
          <w:numId w:val="39"/>
        </w:numPr>
        <w:spacing w:after="0" w:line="240" w:lineRule="auto"/>
        <w:ind w:right="0"/>
      </w:pPr>
      <w:r>
        <w:rPr>
          <w:rFonts w:ascii="Arial" w:hAnsi="Arial" w:cs="Arial"/>
          <w:color w:val="1D4A67"/>
          <w:sz w:val="23"/>
          <w:szCs w:val="23"/>
          <w:shd w:val="clear" w:color="auto" w:fill="FFFFFF"/>
        </w:rPr>
        <w:t>L'ordinateur virtuel </w:t>
      </w:r>
      <w:r>
        <w:rPr>
          <w:rStyle w:val="lev"/>
          <w:rFonts w:ascii="Arial" w:hAnsi="Arial" w:cs="Arial"/>
          <w:color w:val="1D4A67"/>
          <w:sz w:val="23"/>
          <w:szCs w:val="23"/>
          <w:shd w:val="clear" w:color="auto" w:fill="FFFFFF"/>
        </w:rPr>
        <w:t>PROJET_ROUTEUR</w:t>
      </w:r>
      <w:r>
        <w:rPr>
          <w:rFonts w:ascii="Arial" w:hAnsi="Arial" w:cs="Arial"/>
          <w:color w:val="1D4A67"/>
          <w:sz w:val="23"/>
          <w:szCs w:val="23"/>
          <w:shd w:val="clear" w:color="auto" w:fill="FFFFFF"/>
        </w:rPr>
        <w:t> aura deux cartes réseau.</w:t>
      </w:r>
      <w:r>
        <w:rPr>
          <w:rFonts w:ascii="Arial" w:hAnsi="Arial" w:cs="Arial"/>
          <w:color w:val="1D4A67"/>
          <w:sz w:val="23"/>
          <w:szCs w:val="23"/>
        </w:rPr>
        <w:br/>
      </w:r>
      <w:r>
        <w:rPr>
          <w:rFonts w:ascii="Arial" w:hAnsi="Arial" w:cs="Arial"/>
          <w:color w:val="1D4A67"/>
          <w:sz w:val="23"/>
          <w:szCs w:val="23"/>
          <w:shd w:val="clear" w:color="auto" w:fill="FFFFFF"/>
        </w:rPr>
        <w:t>La première carte réseau utilisera le commutateur virtuel </w:t>
      </w:r>
      <w:r>
        <w:rPr>
          <w:rStyle w:val="lev"/>
          <w:rFonts w:ascii="Arial" w:hAnsi="Arial" w:cs="Arial"/>
          <w:color w:val="FF0000"/>
          <w:sz w:val="23"/>
          <w:szCs w:val="23"/>
          <w:shd w:val="clear" w:color="auto" w:fill="FFFF00"/>
        </w:rPr>
        <w:t>PRIVE_PROJET</w:t>
      </w:r>
      <w:r>
        <w:rPr>
          <w:rFonts w:ascii="Arial" w:hAnsi="Arial" w:cs="Arial"/>
          <w:color w:val="1D4A67"/>
          <w:sz w:val="23"/>
          <w:szCs w:val="23"/>
          <w:shd w:val="clear" w:color="auto" w:fill="FFFFFF"/>
        </w:rPr>
        <w:t> pour le réseau LAN et la deuxième carte réseau utilisera le commutateur virtuel </w:t>
      </w:r>
      <w:r>
        <w:rPr>
          <w:rStyle w:val="lev"/>
          <w:rFonts w:ascii="Arial" w:hAnsi="Arial" w:cs="Arial"/>
          <w:color w:val="FF0000"/>
          <w:sz w:val="23"/>
          <w:szCs w:val="23"/>
          <w:shd w:val="clear" w:color="auto" w:fill="FFFF00"/>
        </w:rPr>
        <w:t>E</w:t>
      </w:r>
      <w:bookmarkStart w:id="9" w:name="_GoBack"/>
      <w:bookmarkEnd w:id="9"/>
      <w:r>
        <w:rPr>
          <w:rStyle w:val="lev"/>
          <w:rFonts w:ascii="Arial" w:hAnsi="Arial" w:cs="Arial"/>
          <w:color w:val="FF0000"/>
          <w:sz w:val="23"/>
          <w:szCs w:val="23"/>
          <w:shd w:val="clear" w:color="auto" w:fill="FFFF00"/>
        </w:rPr>
        <w:t>XTERNE</w:t>
      </w:r>
      <w:r>
        <w:rPr>
          <w:rFonts w:ascii="Arial" w:hAnsi="Arial" w:cs="Arial"/>
          <w:color w:val="1D4A67"/>
          <w:sz w:val="23"/>
          <w:szCs w:val="23"/>
          <w:shd w:val="clear" w:color="auto" w:fill="FFFFFF"/>
        </w:rPr>
        <w:t> pour le réseau WAN.</w:t>
      </w:r>
    </w:p>
    <w:p w14:paraId="2D776C34" w14:textId="77777777" w:rsidR="0051021F" w:rsidRPr="00585B9C" w:rsidRDefault="0051021F" w:rsidP="0051021F">
      <w:pPr>
        <w:pStyle w:val="Paragraphedeliste"/>
        <w:spacing w:after="0" w:line="240" w:lineRule="auto"/>
        <w:ind w:left="360" w:right="0"/>
      </w:pPr>
    </w:p>
    <w:p w14:paraId="793DEA81" w14:textId="77777777" w:rsidR="00C2224D" w:rsidRPr="00C415D8" w:rsidRDefault="00C2224D" w:rsidP="00C2224D">
      <w:pPr>
        <w:pStyle w:val="Titre3"/>
        <w:spacing w:before="0"/>
      </w:pPr>
      <w:bookmarkStart w:id="10" w:name="_Toc118023922"/>
      <w:bookmarkStart w:id="11" w:name="_Toc151101245"/>
      <w:r w:rsidRPr="00585B9C">
        <w:t>Configuration des ordinateurs virtuels</w:t>
      </w:r>
      <w:bookmarkEnd w:id="10"/>
      <w:bookmarkEnd w:id="11"/>
    </w:p>
    <w:p w14:paraId="575A5424" w14:textId="77777777" w:rsidR="00C2224D" w:rsidRPr="00994A55" w:rsidRDefault="00C2224D" w:rsidP="00C2224D">
      <w:pPr>
        <w:pStyle w:val="Listepuces2"/>
        <w:numPr>
          <w:ilvl w:val="0"/>
          <w:numId w:val="37"/>
        </w:numPr>
        <w:spacing w:after="0" w:line="264" w:lineRule="auto"/>
        <w:ind w:right="0"/>
        <w:contextualSpacing w:val="0"/>
      </w:pPr>
      <w:r w:rsidRPr="00994A55">
        <w:rPr>
          <w:bCs/>
        </w:rPr>
        <w:t>Pour le projet</w:t>
      </w:r>
      <w:r w:rsidRPr="00994A55">
        <w:rPr>
          <w:b/>
        </w:rPr>
        <w:t xml:space="preserve">, </w:t>
      </w:r>
      <w:r w:rsidRPr="00994A55">
        <w:rPr>
          <w:bCs/>
        </w:rPr>
        <w:t xml:space="preserve">le nom des ordinateurs virtuels </w:t>
      </w:r>
      <w:r w:rsidRPr="00994A55">
        <w:t xml:space="preserve">dans Windows </w:t>
      </w:r>
      <w:r w:rsidRPr="00994A55">
        <w:rPr>
          <w:bCs/>
        </w:rPr>
        <w:t xml:space="preserve">sera </w:t>
      </w:r>
      <w:r w:rsidRPr="00994A55">
        <w:rPr>
          <w:b/>
        </w:rPr>
        <w:t>S1</w:t>
      </w:r>
      <w:r w:rsidRPr="00994A55">
        <w:t xml:space="preserve"> et </w:t>
      </w:r>
      <w:r w:rsidRPr="00994A55">
        <w:rPr>
          <w:b/>
        </w:rPr>
        <w:t>S2</w:t>
      </w:r>
      <w:r w:rsidRPr="00994A55">
        <w:rPr>
          <w:bCs/>
        </w:rPr>
        <w:t>.</w:t>
      </w:r>
    </w:p>
    <w:p w14:paraId="32693AE2" w14:textId="24C22950" w:rsidR="00C21308" w:rsidRDefault="00C21308" w:rsidP="00A55CCE">
      <w:pPr>
        <w:spacing w:after="0"/>
      </w:pPr>
    </w:p>
    <w:p w14:paraId="47B7AECA" w14:textId="77777777" w:rsidR="000F33BF" w:rsidRPr="00E732EA" w:rsidRDefault="000F33BF" w:rsidP="00A55CCE">
      <w:pPr>
        <w:spacing w:after="0"/>
      </w:pPr>
    </w:p>
    <w:p w14:paraId="4B6E8721" w14:textId="77777777" w:rsidR="002A4132" w:rsidRPr="007A6641" w:rsidRDefault="002A4132" w:rsidP="007A6641">
      <w:pPr>
        <w:pStyle w:val="Paragraphedeliste"/>
        <w:spacing w:after="0"/>
        <w:ind w:left="0"/>
      </w:pPr>
      <w:r>
        <w:br w:type="page"/>
      </w:r>
    </w:p>
    <w:p w14:paraId="5AE36C60" w14:textId="2E676226" w:rsidR="00BF0E64" w:rsidRPr="00BB5757" w:rsidRDefault="00BF0E64" w:rsidP="00BF0E64">
      <w:pPr>
        <w:pStyle w:val="Titre1"/>
        <w:rPr>
          <w:b/>
          <w:u w:val="single"/>
        </w:rPr>
      </w:pPr>
      <w:bookmarkStart w:id="12" w:name="_Toc151101246"/>
      <w:r w:rsidRPr="00BB5757">
        <w:rPr>
          <w:b/>
          <w:u w:val="single"/>
        </w:rPr>
        <w:lastRenderedPageBreak/>
        <w:t>Les ordinateurs virtuels</w:t>
      </w:r>
      <w:bookmarkEnd w:id="12"/>
    </w:p>
    <w:p w14:paraId="6ECBFBF4" w14:textId="3D63F65A" w:rsidR="00BD0FC1" w:rsidRDefault="00BD0FC1" w:rsidP="00E0362C">
      <w:pPr>
        <w:pStyle w:val="Titre2"/>
        <w:spacing w:before="0"/>
      </w:pPr>
      <w:bookmarkStart w:id="13" w:name="_Toc151101247"/>
      <w:r>
        <w:t xml:space="preserve">Le </w:t>
      </w:r>
      <w:r w:rsidR="00955106">
        <w:t>SERVEUR</w:t>
      </w:r>
      <w:r w:rsidR="008C27D1">
        <w:t>1</w:t>
      </w:r>
      <w:bookmarkEnd w:id="13"/>
    </w:p>
    <w:p w14:paraId="228DAADD" w14:textId="7BFDEE49" w:rsidR="0009223D" w:rsidRPr="00864254" w:rsidRDefault="0009223D" w:rsidP="00864254">
      <w:pPr>
        <w:spacing w:after="0"/>
        <w:rPr>
          <w:b/>
          <w:color w:val="4E67C8" w:themeColor="accent1"/>
        </w:rPr>
      </w:pPr>
      <w:r w:rsidRPr="00864254">
        <w:rPr>
          <w:b/>
          <w:color w:val="4E67C8" w:themeColor="accent1"/>
        </w:rPr>
        <w:t>Nom de l’ordinateur</w:t>
      </w:r>
      <w:r w:rsidR="00E00CCA" w:rsidRPr="00864254">
        <w:rPr>
          <w:b/>
          <w:color w:val="4E67C8" w:themeColor="accent1"/>
        </w:rPr>
        <w:t xml:space="preserve"> dans Windows</w:t>
      </w:r>
    </w:p>
    <w:p w14:paraId="2FE0B76E" w14:textId="32120648" w:rsidR="00FB6CD9" w:rsidRDefault="0009223D" w:rsidP="00B55616">
      <w:pPr>
        <w:spacing w:after="0"/>
      </w:pPr>
      <w:r w:rsidRPr="0051759C">
        <w:t>Nom</w:t>
      </w:r>
      <w:r w:rsidR="00D13887">
        <w:t xml:space="preserve"> = </w:t>
      </w:r>
      <w:r w:rsidR="005107CF">
        <w:t>S</w:t>
      </w:r>
      <w:r w:rsidR="00091E79">
        <w:t>1</w:t>
      </w:r>
    </w:p>
    <w:p w14:paraId="7887CD92" w14:textId="77777777" w:rsidR="00B55616" w:rsidRDefault="00B55616" w:rsidP="00B55616">
      <w:pPr>
        <w:spacing w:after="0"/>
      </w:pPr>
    </w:p>
    <w:p w14:paraId="4D73775E" w14:textId="77777777" w:rsidR="005D1388" w:rsidRPr="00B55616" w:rsidRDefault="005D1388" w:rsidP="00B55616">
      <w:pPr>
        <w:spacing w:after="0"/>
        <w:rPr>
          <w:b/>
          <w:color w:val="4E67C8" w:themeColor="accent1"/>
        </w:rPr>
      </w:pPr>
      <w:r w:rsidRPr="00B55616">
        <w:rPr>
          <w:b/>
          <w:color w:val="4E67C8" w:themeColor="accent1"/>
        </w:rPr>
        <w:t>Configuration IP</w:t>
      </w:r>
    </w:p>
    <w:p w14:paraId="61B73447" w14:textId="5FDF5495" w:rsidR="005D1388" w:rsidRDefault="005D1388" w:rsidP="00E0362C">
      <w:pPr>
        <w:spacing w:after="0"/>
      </w:pPr>
      <w:r>
        <w:t>Le SERVEUR1 aura une seule carte réseau dont le nom sera "NAT1" et utilisera une ou plusieurs adresses statiques.</w:t>
      </w:r>
    </w:p>
    <w:p w14:paraId="15BCD3EA" w14:textId="77777777" w:rsidR="00E0362C" w:rsidRDefault="00E0362C" w:rsidP="00E0362C">
      <w:pPr>
        <w:spacing w:after="0"/>
      </w:pPr>
    </w:p>
    <w:p w14:paraId="53B42FCF" w14:textId="774F7733" w:rsidR="00BD0FC1" w:rsidRDefault="00BD0FC1" w:rsidP="00627A40">
      <w:pPr>
        <w:pStyle w:val="Titre2"/>
        <w:spacing w:before="0"/>
      </w:pPr>
      <w:bookmarkStart w:id="14" w:name="_Toc151101248"/>
      <w:r>
        <w:t xml:space="preserve">Le </w:t>
      </w:r>
      <w:r w:rsidR="00955106">
        <w:t>SERVEUR2</w:t>
      </w:r>
      <w:bookmarkEnd w:id="14"/>
    </w:p>
    <w:p w14:paraId="429B00CD" w14:textId="2495F574" w:rsidR="0009223D" w:rsidRPr="00864254" w:rsidRDefault="0009223D" w:rsidP="00864254">
      <w:pPr>
        <w:spacing w:after="0"/>
        <w:rPr>
          <w:b/>
          <w:color w:val="4E67C8" w:themeColor="accent1"/>
        </w:rPr>
      </w:pPr>
      <w:r w:rsidRPr="00864254">
        <w:rPr>
          <w:b/>
          <w:color w:val="4E67C8" w:themeColor="accent1"/>
        </w:rPr>
        <w:t>Nom de l’ordinateur</w:t>
      </w:r>
      <w:r w:rsidR="00E00CCA" w:rsidRPr="00864254">
        <w:rPr>
          <w:b/>
          <w:color w:val="4E67C8" w:themeColor="accent1"/>
        </w:rPr>
        <w:t xml:space="preserve"> dans Windows</w:t>
      </w:r>
    </w:p>
    <w:p w14:paraId="4F7A81D4" w14:textId="221FC2E2" w:rsidR="00D4467F" w:rsidRDefault="0009223D" w:rsidP="00B55616">
      <w:pPr>
        <w:pStyle w:val="Paragraphedeliste"/>
        <w:spacing w:after="0"/>
        <w:ind w:left="0"/>
      </w:pPr>
      <w:r w:rsidRPr="0051759C">
        <w:t>Nom</w:t>
      </w:r>
      <w:r w:rsidR="00D13887">
        <w:t xml:space="preserve"> = </w:t>
      </w:r>
      <w:r w:rsidR="005107CF">
        <w:t>S</w:t>
      </w:r>
      <w:r w:rsidR="00646D97">
        <w:t>2</w:t>
      </w:r>
    </w:p>
    <w:p w14:paraId="37841744" w14:textId="77777777" w:rsidR="00B55616" w:rsidRDefault="00B55616" w:rsidP="00B55616">
      <w:pPr>
        <w:pStyle w:val="Paragraphedeliste"/>
        <w:spacing w:after="0"/>
        <w:ind w:left="0"/>
      </w:pPr>
    </w:p>
    <w:p w14:paraId="4DBD886D" w14:textId="07AA20C6" w:rsidR="005D1388" w:rsidRPr="00233F93" w:rsidRDefault="005D1388" w:rsidP="00233F93">
      <w:pPr>
        <w:spacing w:after="0"/>
        <w:rPr>
          <w:b/>
          <w:color w:val="4E67C8" w:themeColor="accent1"/>
        </w:rPr>
      </w:pPr>
      <w:r w:rsidRPr="00233F93">
        <w:rPr>
          <w:b/>
          <w:color w:val="4E67C8" w:themeColor="accent1"/>
        </w:rPr>
        <w:t>Configuration IP</w:t>
      </w:r>
    </w:p>
    <w:p w14:paraId="34A91874" w14:textId="77777777" w:rsidR="005D1388" w:rsidRDefault="005D1388" w:rsidP="005D1388">
      <w:pPr>
        <w:spacing w:after="0"/>
      </w:pPr>
      <w:r>
        <w:t>Le SERVEUR2 aura deux cartes réseau. Le nom de la première carte réseau sera "NAT1" et utilisera une ou plusieurs adresses statiques. Le nom de la deuxième carte réseau sera "NAT2" et utilisera une configuration IP provenant du serveur DHCP.</w:t>
      </w:r>
    </w:p>
    <w:p w14:paraId="24B7F4B1" w14:textId="65E9174B" w:rsidR="005D1388" w:rsidRDefault="005D1388" w:rsidP="005D1388">
      <w:pPr>
        <w:spacing w:after="0"/>
      </w:pPr>
    </w:p>
    <w:p w14:paraId="4C711869" w14:textId="77777777" w:rsidR="004D2E42" w:rsidRDefault="004D2E42" w:rsidP="004D2E42">
      <w:pPr>
        <w:pStyle w:val="Titre2"/>
        <w:spacing w:before="0"/>
      </w:pPr>
      <w:bookmarkStart w:id="15" w:name="_Toc151101249"/>
      <w:r>
        <w:t xml:space="preserve">Le ROUTEUR </w:t>
      </w:r>
      <w:proofErr w:type="spellStart"/>
      <w:r>
        <w:t>pfSense</w:t>
      </w:r>
      <w:bookmarkEnd w:id="15"/>
      <w:proofErr w:type="spellEnd"/>
    </w:p>
    <w:p w14:paraId="29C2504F" w14:textId="77777777" w:rsidR="004D2E42" w:rsidRDefault="004D2E42" w:rsidP="004D2E42">
      <w:pPr>
        <w:spacing w:after="0"/>
      </w:pPr>
      <w:r>
        <w:t xml:space="preserve">Le routeur </w:t>
      </w:r>
      <w:proofErr w:type="spellStart"/>
      <w:r>
        <w:t>pfSense</w:t>
      </w:r>
      <w:proofErr w:type="spellEnd"/>
      <w:r>
        <w:t xml:space="preserve"> aura deux cartes réseau.</w:t>
      </w:r>
    </w:p>
    <w:p w14:paraId="1E8FAA36" w14:textId="77777777" w:rsidR="004D2E42" w:rsidRDefault="004D2E42" w:rsidP="004D2E42">
      <w:pPr>
        <w:spacing w:after="0"/>
      </w:pPr>
    </w:p>
    <w:p w14:paraId="2F647F93" w14:textId="77777777" w:rsidR="00F71C1F" w:rsidRPr="005D1388" w:rsidRDefault="00F71C1F" w:rsidP="005D1388">
      <w:pPr>
        <w:spacing w:after="0"/>
      </w:pPr>
    </w:p>
    <w:p w14:paraId="536A7290" w14:textId="77777777" w:rsidR="00DC1434" w:rsidRPr="005D1388" w:rsidRDefault="00DC1434" w:rsidP="005D1388">
      <w:pPr>
        <w:spacing w:after="0"/>
      </w:pPr>
      <w:r w:rsidRPr="000266D7">
        <w:br w:type="page"/>
      </w:r>
    </w:p>
    <w:p w14:paraId="56AEF1E3" w14:textId="77777777" w:rsidR="000266D7" w:rsidRPr="004B1DEC" w:rsidRDefault="000266D7" w:rsidP="0059503E">
      <w:pPr>
        <w:pStyle w:val="Titre1"/>
        <w:rPr>
          <w:b/>
        </w:rPr>
      </w:pPr>
      <w:bookmarkStart w:id="16" w:name="_Toc151101250"/>
      <w:r w:rsidRPr="004B1DEC">
        <w:rPr>
          <w:b/>
        </w:rPr>
        <w:lastRenderedPageBreak/>
        <w:t>Le</w:t>
      </w:r>
      <w:r w:rsidR="00D95E34" w:rsidRPr="004B1DEC">
        <w:rPr>
          <w:b/>
        </w:rPr>
        <w:t>s</w:t>
      </w:r>
      <w:r w:rsidRPr="004B1DEC">
        <w:rPr>
          <w:b/>
        </w:rPr>
        <w:t xml:space="preserve"> serveur</w:t>
      </w:r>
      <w:r w:rsidR="00D95E34" w:rsidRPr="004B1DEC">
        <w:rPr>
          <w:b/>
        </w:rPr>
        <w:t>s</w:t>
      </w:r>
      <w:r w:rsidR="004E6F6D" w:rsidRPr="004B1DEC">
        <w:rPr>
          <w:b/>
        </w:rPr>
        <w:t xml:space="preserve"> </w:t>
      </w:r>
      <w:r w:rsidRPr="004B1DEC">
        <w:rPr>
          <w:b/>
        </w:rPr>
        <w:t>DNS</w:t>
      </w:r>
      <w:bookmarkEnd w:id="16"/>
    </w:p>
    <w:p w14:paraId="10826CCE" w14:textId="70FD4487" w:rsidR="00D006C0" w:rsidRDefault="004B172D" w:rsidP="001865AB">
      <w:pPr>
        <w:spacing w:after="0"/>
      </w:pPr>
      <w:r>
        <w:t xml:space="preserve">Il y aura </w:t>
      </w:r>
      <w:r w:rsidR="0096028E">
        <w:t>deux</w:t>
      </w:r>
      <w:r w:rsidR="006D2F29">
        <w:t xml:space="preserve"> serveurs DNS.</w:t>
      </w:r>
    </w:p>
    <w:p w14:paraId="4825A8EE" w14:textId="0254C915" w:rsidR="00D006C0" w:rsidRDefault="00F43A11" w:rsidP="000B13EF">
      <w:pPr>
        <w:pStyle w:val="Paragraphedeliste"/>
        <w:numPr>
          <w:ilvl w:val="0"/>
          <w:numId w:val="18"/>
        </w:numPr>
      </w:pPr>
      <w:r>
        <w:t xml:space="preserve">1 serveur DNS sur </w:t>
      </w:r>
      <w:r w:rsidR="00314E9F">
        <w:t>le SERVEUR</w:t>
      </w:r>
      <w:r w:rsidR="00202A6E">
        <w:t>1</w:t>
      </w:r>
    </w:p>
    <w:p w14:paraId="67CE8840" w14:textId="02A71229" w:rsidR="00D006C0" w:rsidRDefault="00F43A11" w:rsidP="000B13EF">
      <w:pPr>
        <w:pStyle w:val="Paragraphedeliste"/>
        <w:numPr>
          <w:ilvl w:val="0"/>
          <w:numId w:val="18"/>
        </w:numPr>
      </w:pPr>
      <w:r>
        <w:t xml:space="preserve">1 serveur DNS sur </w:t>
      </w:r>
      <w:r w:rsidR="00B47ADE">
        <w:t>le</w:t>
      </w:r>
      <w:r w:rsidR="004B172D">
        <w:t xml:space="preserve"> </w:t>
      </w:r>
      <w:r w:rsidR="00314E9F">
        <w:t>SERVEUR</w:t>
      </w:r>
      <w:r w:rsidR="00B103B0">
        <w:t>2</w:t>
      </w:r>
    </w:p>
    <w:p w14:paraId="794DFEA0" w14:textId="204B364A" w:rsidR="00FD5E07" w:rsidRDefault="004B172D" w:rsidP="004B172D">
      <w:r>
        <w:t xml:space="preserve">Toutes les zones dont vous êtes responsables devront être </w:t>
      </w:r>
      <w:r w:rsidR="00431D67">
        <w:t>créées</w:t>
      </w:r>
      <w:r>
        <w:t xml:space="preserve"> sur les bons serveurs. Vous </w:t>
      </w:r>
      <w:r w:rsidR="00BC3053">
        <w:t xml:space="preserve">aurez la responsabilité d'effectuer </w:t>
      </w:r>
      <w:r>
        <w:t xml:space="preserve">les </w:t>
      </w:r>
      <w:r w:rsidR="00431D67">
        <w:t>paramétrages</w:t>
      </w:r>
      <w:r>
        <w:t xml:space="preserve"> nécessaires en fonction des type</w:t>
      </w:r>
      <w:r w:rsidR="00B103B0">
        <w:t>s</w:t>
      </w:r>
      <w:r>
        <w:t xml:space="preserve"> d</w:t>
      </w:r>
      <w:r w:rsidR="006D2F29">
        <w:t>e zone qui vous sont demandées.</w:t>
      </w:r>
    </w:p>
    <w:p w14:paraId="7C9D4681" w14:textId="6D47DC9D" w:rsidR="00DC456F" w:rsidRDefault="00382F62" w:rsidP="00382F62">
      <w:pPr>
        <w:pStyle w:val="Titre2"/>
      </w:pPr>
      <w:bookmarkStart w:id="17" w:name="_Toc151101251"/>
      <w:r>
        <w:t>Propriété</w:t>
      </w:r>
      <w:r w:rsidR="00B17623">
        <w:t>s</w:t>
      </w:r>
      <w:r w:rsidR="00CB3309">
        <w:t xml:space="preserve"> </w:t>
      </w:r>
      <w:r>
        <w:t>des serveurs</w:t>
      </w:r>
      <w:r w:rsidR="009617E7">
        <w:t xml:space="preserve"> DNS</w:t>
      </w:r>
      <w:bookmarkEnd w:id="17"/>
    </w:p>
    <w:p w14:paraId="38A6B13C" w14:textId="77777777" w:rsidR="00B17623" w:rsidRPr="00E84153" w:rsidRDefault="00B17623" w:rsidP="00B17623">
      <w:pPr>
        <w:pStyle w:val="Titre4"/>
        <w:rPr>
          <w:b/>
          <w:i w:val="0"/>
        </w:rPr>
      </w:pPr>
      <w:r w:rsidRPr="00E84153">
        <w:rPr>
          <w:b/>
          <w:i w:val="0"/>
        </w:rPr>
        <w:t>Configuration IP</w:t>
      </w:r>
    </w:p>
    <w:p w14:paraId="6DEA13B3" w14:textId="597EDB8F" w:rsidR="00DB2CBF" w:rsidRDefault="00C06ABD" w:rsidP="00DB2CBF">
      <w:r>
        <w:t>Pour chaque serveur</w:t>
      </w:r>
      <w:r w:rsidR="005031C4">
        <w:t xml:space="preserve"> DNS</w:t>
      </w:r>
      <w:r>
        <w:t>, d</w:t>
      </w:r>
      <w:r w:rsidR="00DB2CBF">
        <w:t xml:space="preserve">ans </w:t>
      </w:r>
      <w:r>
        <w:t>s</w:t>
      </w:r>
      <w:r w:rsidR="00DB2CBF">
        <w:t>a configuration TCP/IP</w:t>
      </w:r>
      <w:r>
        <w:t>,</w:t>
      </w:r>
      <w:r w:rsidR="00DB2CBF">
        <w:t xml:space="preserve"> l’adresse de serveur DNS préféré</w:t>
      </w:r>
      <w:r w:rsidR="00DB2CBF" w:rsidRPr="00005962">
        <w:t xml:space="preserve"> </w:t>
      </w:r>
      <w:r w:rsidR="00DB2CBF">
        <w:t>sera toujours 127.0.0.1. Il n’y aura pas d’adresse de serveur DNS auxiliaire.</w:t>
      </w:r>
    </w:p>
    <w:p w14:paraId="72B9E087" w14:textId="06FCE72C" w:rsidR="0051021F" w:rsidRDefault="0051021F" w:rsidP="00DB2CBF">
      <w:r>
        <w:t>Redirecteur</w:t>
      </w:r>
    </w:p>
    <w:p w14:paraId="2F3D40E0" w14:textId="68F4AC36" w:rsidR="0051021F" w:rsidRDefault="0051021F" w:rsidP="00DB2CBF">
      <w:r>
        <w:t>Le DNS sur le SERVEUR2 devra avoir un redirecteur vers le DNS du SERVEUR1</w:t>
      </w:r>
    </w:p>
    <w:p w14:paraId="718A830C" w14:textId="77777777" w:rsidR="00B17623" w:rsidRPr="00E84153" w:rsidRDefault="00B17623" w:rsidP="00B17623">
      <w:pPr>
        <w:pStyle w:val="Titre4"/>
        <w:rPr>
          <w:b/>
          <w:i w:val="0"/>
        </w:rPr>
      </w:pPr>
      <w:r w:rsidRPr="00E84153">
        <w:rPr>
          <w:b/>
          <w:i w:val="0"/>
        </w:rPr>
        <w:t>Transfert de zone</w:t>
      </w:r>
    </w:p>
    <w:p w14:paraId="69D26941" w14:textId="77DFEE34" w:rsidR="00382F62" w:rsidRPr="00382F62" w:rsidRDefault="00DB2CBF" w:rsidP="00455096">
      <w:pPr>
        <w:spacing w:after="0"/>
      </w:pPr>
      <w:r>
        <w:rPr>
          <w:rFonts w:eastAsia="Times New Roman"/>
        </w:rPr>
        <w:t xml:space="preserve">Pour chaque </w:t>
      </w:r>
      <w:r w:rsidRPr="00005962">
        <w:rPr>
          <w:rFonts w:eastAsia="Times New Roman"/>
        </w:rPr>
        <w:t xml:space="preserve">zone </w:t>
      </w:r>
      <w:r>
        <w:rPr>
          <w:rFonts w:eastAsia="Times New Roman"/>
        </w:rPr>
        <w:t>vous devez vous assurer que les propriétés sont correctement fixées, entre autres: la liste des serveurs de noms</w:t>
      </w:r>
      <w:r w:rsidR="005F0F7F">
        <w:rPr>
          <w:rFonts w:eastAsia="Times New Roman"/>
        </w:rPr>
        <w:t>. Pour ce qui est des</w:t>
      </w:r>
      <w:r>
        <w:rPr>
          <w:rFonts w:eastAsia="Times New Roman"/>
        </w:rPr>
        <w:t xml:space="preserve"> transferts de zone</w:t>
      </w:r>
      <w:r w:rsidR="005F0F7F">
        <w:rPr>
          <w:rFonts w:eastAsia="Times New Roman"/>
        </w:rPr>
        <w:t xml:space="preserve">, </w:t>
      </w:r>
      <w:r w:rsidR="006102D8">
        <w:rPr>
          <w:rFonts w:eastAsia="Times New Roman"/>
        </w:rPr>
        <w:t xml:space="preserve">quand ils sont nécessaires, </w:t>
      </w:r>
      <w:r w:rsidR="005F0F7F">
        <w:rPr>
          <w:rFonts w:eastAsia="Times New Roman"/>
        </w:rPr>
        <w:t xml:space="preserve">ils devront être </w:t>
      </w:r>
      <w:r w:rsidR="006102D8">
        <w:rPr>
          <w:rFonts w:eastAsia="Times New Roman"/>
        </w:rPr>
        <w:t>restreints</w:t>
      </w:r>
      <w:r w:rsidR="005F0F7F">
        <w:rPr>
          <w:rFonts w:eastAsia="Times New Roman"/>
        </w:rPr>
        <w:t xml:space="preserve"> aux serveurs présents dans la liste des serveurs de noms</w:t>
      </w:r>
      <w:r>
        <w:rPr>
          <w:rFonts w:eastAsia="Times New Roman"/>
        </w:rPr>
        <w:t xml:space="preserve">. </w:t>
      </w:r>
      <w:r w:rsidR="00D317A9">
        <w:rPr>
          <w:rFonts w:eastAsia="Times New Roman"/>
        </w:rPr>
        <w:t xml:space="preserve">Aucune </w:t>
      </w:r>
      <w:r>
        <w:rPr>
          <w:rFonts w:eastAsia="Times New Roman"/>
        </w:rPr>
        <w:t>zone ne permettr</w:t>
      </w:r>
      <w:r w:rsidR="00D317A9">
        <w:rPr>
          <w:rFonts w:eastAsia="Times New Roman"/>
        </w:rPr>
        <w:t>a</w:t>
      </w:r>
      <w:r>
        <w:rPr>
          <w:rFonts w:eastAsia="Times New Roman"/>
        </w:rPr>
        <w:t xml:space="preserve"> </w:t>
      </w:r>
      <w:r w:rsidR="00D317A9">
        <w:rPr>
          <w:rFonts w:eastAsia="Times New Roman"/>
        </w:rPr>
        <w:t>les</w:t>
      </w:r>
      <w:r>
        <w:rPr>
          <w:rFonts w:eastAsia="Times New Roman"/>
        </w:rPr>
        <w:t xml:space="preserve"> mise</w:t>
      </w:r>
      <w:r w:rsidR="00D317A9">
        <w:rPr>
          <w:rFonts w:eastAsia="Times New Roman"/>
        </w:rPr>
        <w:t>s</w:t>
      </w:r>
      <w:r>
        <w:rPr>
          <w:rFonts w:eastAsia="Times New Roman"/>
        </w:rPr>
        <w:t xml:space="preserve"> à jour </w:t>
      </w:r>
      <w:r w:rsidR="0036430E">
        <w:rPr>
          <w:rFonts w:eastAsia="Times New Roman"/>
        </w:rPr>
        <w:t>dynamiques</w:t>
      </w:r>
      <w:r>
        <w:rPr>
          <w:rFonts w:eastAsia="Times New Roman"/>
        </w:rPr>
        <w:t>.</w:t>
      </w:r>
    </w:p>
    <w:p w14:paraId="481CD33B" w14:textId="640BBEB7" w:rsidR="00D15A5E" w:rsidRDefault="00D15A5E" w:rsidP="006D7E96">
      <w:pPr>
        <w:spacing w:after="0" w:line="276" w:lineRule="auto"/>
        <w:ind w:right="0"/>
        <w:jc w:val="left"/>
      </w:pPr>
    </w:p>
    <w:p w14:paraId="31A06F16" w14:textId="6A7BA1E2" w:rsidR="00691D34" w:rsidRDefault="00691D34" w:rsidP="006D7E96">
      <w:pPr>
        <w:spacing w:after="0" w:line="276" w:lineRule="auto"/>
        <w:ind w:right="0"/>
        <w:jc w:val="left"/>
      </w:pPr>
    </w:p>
    <w:p w14:paraId="23FE4E58" w14:textId="5041C760" w:rsidR="00691D34" w:rsidRDefault="00691D34" w:rsidP="00691D34">
      <w:pPr>
        <w:spacing w:after="0" w:line="276" w:lineRule="auto"/>
        <w:ind w:right="0"/>
        <w:jc w:val="left"/>
      </w:pPr>
      <w:r>
        <w:br w:type="page"/>
      </w:r>
    </w:p>
    <w:p w14:paraId="14E05880" w14:textId="77777777" w:rsidR="00382F62" w:rsidRDefault="00382F62" w:rsidP="00382F62">
      <w:pPr>
        <w:pStyle w:val="Titre2"/>
      </w:pPr>
      <w:bookmarkStart w:id="18" w:name="_Toc151101252"/>
      <w:r>
        <w:lastRenderedPageBreak/>
        <w:t>Zones de recherche directes</w:t>
      </w:r>
      <w:bookmarkEnd w:id="18"/>
    </w:p>
    <w:p w14:paraId="7DAFE6B6" w14:textId="77777777" w:rsidR="00115AD7" w:rsidRDefault="00115AD7" w:rsidP="00115AD7">
      <w:r>
        <w:t>Dans les zones de recherches directes les domaines suivants devront être créés sur les serveurs appropriés.</w:t>
      </w:r>
    </w:p>
    <w:p w14:paraId="6032C781" w14:textId="32B30196" w:rsidR="00115AD7" w:rsidRDefault="00E77555" w:rsidP="00115AD7">
      <w:r>
        <w:t>Un</w:t>
      </w:r>
      <w:r w:rsidR="00115AD7">
        <w:t xml:space="preserve"> domaine, de type</w:t>
      </w:r>
      <w:r>
        <w:t xml:space="preserve"> principal</w:t>
      </w:r>
      <w:r w:rsidR="00115AD7">
        <w:t>, nommé</w:t>
      </w:r>
      <w:r>
        <w:t xml:space="preserve"> </w:t>
      </w:r>
      <w:r w:rsidR="0076376B">
        <w:t>"</w:t>
      </w:r>
      <w:proofErr w:type="spellStart"/>
      <w:proofErr w:type="gramStart"/>
      <w:r w:rsidR="00BC77A4">
        <w:t>corpo.</w:t>
      </w:r>
      <w:r w:rsidR="00D132EA">
        <w:t>local</w:t>
      </w:r>
      <w:proofErr w:type="spellEnd"/>
      <w:proofErr w:type="gramEnd"/>
      <w:r w:rsidR="0076376B">
        <w:t>"</w:t>
      </w:r>
      <w:r w:rsidR="00115AD7">
        <w:t xml:space="preserve">, </w:t>
      </w:r>
      <w:r w:rsidR="00C2596B">
        <w:t xml:space="preserve">hébergé sur </w:t>
      </w:r>
      <w:r w:rsidR="000A4119">
        <w:t>le SERVEUR</w:t>
      </w:r>
      <w:r w:rsidR="004B350B">
        <w:t>1</w:t>
      </w:r>
      <w:r w:rsidR="00C2596B">
        <w:t>.</w:t>
      </w:r>
    </w:p>
    <w:p w14:paraId="171C9594" w14:textId="7E7A6C99" w:rsidR="00BC77A4" w:rsidRDefault="00BC77A4" w:rsidP="00115AD7">
      <w:r>
        <w:t>Un</w:t>
      </w:r>
      <w:r w:rsidR="00EF3E43">
        <w:t xml:space="preserve"> domaine</w:t>
      </w:r>
      <w:r w:rsidR="00551670">
        <w:t xml:space="preserve"> enfant</w:t>
      </w:r>
      <w:r w:rsidR="00EF3E43">
        <w:t xml:space="preserve"> </w:t>
      </w:r>
      <w:r w:rsidR="0076376B">
        <w:t>"</w:t>
      </w:r>
      <w:proofErr w:type="spellStart"/>
      <w:proofErr w:type="gramStart"/>
      <w:r>
        <w:t>vendeur.corpo</w:t>
      </w:r>
      <w:proofErr w:type="gramEnd"/>
      <w:r>
        <w:t>.</w:t>
      </w:r>
      <w:r w:rsidR="00740533">
        <w:t>local</w:t>
      </w:r>
      <w:proofErr w:type="spellEnd"/>
      <w:r w:rsidR="0076376B">
        <w:t>"</w:t>
      </w:r>
      <w:r w:rsidR="00115AD7">
        <w:t xml:space="preserve">, hébergé </w:t>
      </w:r>
      <w:r w:rsidR="00141D51">
        <w:t>le SERVEUR</w:t>
      </w:r>
      <w:r w:rsidR="002A4D4D">
        <w:t>1</w:t>
      </w:r>
      <w:r w:rsidR="00115AD7">
        <w:t>.</w:t>
      </w:r>
    </w:p>
    <w:p w14:paraId="3EA30FF4" w14:textId="11B4C6A9" w:rsidR="00E94E12" w:rsidRDefault="00E94E12" w:rsidP="00E94E12">
      <w:r>
        <w:t>Un</w:t>
      </w:r>
      <w:r w:rsidR="00F42A48">
        <w:t xml:space="preserve">e zone déléguée </w:t>
      </w:r>
      <w:r w:rsidR="0076376B">
        <w:t>"</w:t>
      </w:r>
      <w:proofErr w:type="spellStart"/>
      <w:proofErr w:type="gramStart"/>
      <w:r>
        <w:t>achat.corpo</w:t>
      </w:r>
      <w:proofErr w:type="gramEnd"/>
      <w:r>
        <w:t>.</w:t>
      </w:r>
      <w:r w:rsidR="00CB2762">
        <w:t>local</w:t>
      </w:r>
      <w:proofErr w:type="spellEnd"/>
      <w:r w:rsidR="0076376B">
        <w:t>"</w:t>
      </w:r>
      <w:r w:rsidR="00937D4F">
        <w:t xml:space="preserve"> qui sera s</w:t>
      </w:r>
      <w:r>
        <w:t xml:space="preserve">ur </w:t>
      </w:r>
      <w:r w:rsidR="009C24A6">
        <w:t>le</w:t>
      </w:r>
      <w:r>
        <w:t xml:space="preserve"> </w:t>
      </w:r>
      <w:r w:rsidR="009C24A6">
        <w:t>SERVEUR</w:t>
      </w:r>
      <w:r w:rsidR="00234034">
        <w:t>1</w:t>
      </w:r>
      <w:r w:rsidR="00F42A48">
        <w:t xml:space="preserve"> mais c'est le </w:t>
      </w:r>
      <w:r w:rsidR="007B6346">
        <w:t>SERVEUR</w:t>
      </w:r>
      <w:r w:rsidR="00F42A48">
        <w:t>2 qui sera responsable des enregistrements.</w:t>
      </w:r>
    </w:p>
    <w:p w14:paraId="05C40BEC" w14:textId="4BDDEBB3" w:rsidR="00CD4271" w:rsidRDefault="00211EC3" w:rsidP="00211EC3">
      <w:r>
        <w:t>Un do</w:t>
      </w:r>
      <w:r w:rsidR="0037712B">
        <w:t>maine, de type principal, nommé</w:t>
      </w:r>
      <w:r>
        <w:t xml:space="preserve"> </w:t>
      </w:r>
      <w:r w:rsidR="0076376B">
        <w:t>"</w:t>
      </w:r>
      <w:proofErr w:type="spellStart"/>
      <w:proofErr w:type="gramStart"/>
      <w:r>
        <w:t>gestion</w:t>
      </w:r>
      <w:r w:rsidR="00226CE0">
        <w:t>.local</w:t>
      </w:r>
      <w:proofErr w:type="spellEnd"/>
      <w:proofErr w:type="gramEnd"/>
      <w:r w:rsidR="0076376B">
        <w:t>"</w:t>
      </w:r>
      <w:r w:rsidR="008949DC">
        <w:t xml:space="preserve">, hébergé sur </w:t>
      </w:r>
      <w:r w:rsidR="00236470">
        <w:t>le SERVEUR</w:t>
      </w:r>
      <w:r w:rsidR="007045C6">
        <w:t>1</w:t>
      </w:r>
      <w:r w:rsidR="008949DC">
        <w:t>. L</w:t>
      </w:r>
      <w:r w:rsidR="00236470">
        <w:t>e SERVEUR</w:t>
      </w:r>
      <w:r w:rsidR="006B52B8">
        <w:t>2</w:t>
      </w:r>
      <w:r>
        <w:t xml:space="preserve"> devra héberger une copie de ce domaine.</w:t>
      </w:r>
    </w:p>
    <w:p w14:paraId="7EED3833" w14:textId="3394A085" w:rsidR="009D12EC" w:rsidRDefault="009D12EC" w:rsidP="008A2751">
      <w:pPr>
        <w:spacing w:after="0" w:line="276" w:lineRule="auto"/>
        <w:ind w:right="0"/>
        <w:jc w:val="left"/>
      </w:pPr>
    </w:p>
    <w:p w14:paraId="67DEE41B" w14:textId="77777777" w:rsidR="00875C7D" w:rsidRPr="005E677D" w:rsidRDefault="00875C7D" w:rsidP="008A2751">
      <w:pPr>
        <w:spacing w:after="0" w:line="276" w:lineRule="auto"/>
        <w:ind w:right="0"/>
        <w:jc w:val="left"/>
      </w:pPr>
    </w:p>
    <w:p w14:paraId="1069C26C" w14:textId="77777777" w:rsidR="00513DB0" w:rsidRDefault="00513DB0" w:rsidP="00513DB0">
      <w:pPr>
        <w:spacing w:after="0" w:line="276" w:lineRule="auto"/>
        <w:ind w:right="0"/>
        <w:jc w:val="left"/>
      </w:pPr>
      <w:r>
        <w:br w:type="page"/>
      </w:r>
    </w:p>
    <w:p w14:paraId="445467F3" w14:textId="77777777" w:rsidR="00BD0FC1" w:rsidRPr="00E137C0" w:rsidRDefault="00BD0FC1" w:rsidP="0041032B">
      <w:pPr>
        <w:pStyle w:val="Titre1"/>
        <w:rPr>
          <w:b/>
        </w:rPr>
      </w:pPr>
      <w:bookmarkStart w:id="19" w:name="_Toc151101253"/>
      <w:r w:rsidRPr="00E137C0">
        <w:rPr>
          <w:b/>
        </w:rPr>
        <w:lastRenderedPageBreak/>
        <w:t>Le serveur IIS</w:t>
      </w:r>
      <w:bookmarkEnd w:id="19"/>
    </w:p>
    <w:p w14:paraId="7524BEC1" w14:textId="6B72AE81" w:rsidR="00D41189" w:rsidRDefault="00614926" w:rsidP="00D41189">
      <w:r>
        <w:t>Le</w:t>
      </w:r>
      <w:r w:rsidR="00D41189">
        <w:t xml:space="preserve"> </w:t>
      </w:r>
      <w:r w:rsidR="006C74A1">
        <w:t>SERVEUR</w:t>
      </w:r>
      <w:r w:rsidR="00057C66">
        <w:t>2</w:t>
      </w:r>
      <w:r w:rsidR="00D41189">
        <w:t xml:space="preserve"> aura le rôle de serveur IIS. On y hébergera tous les sites Web </w:t>
      </w:r>
      <w:r w:rsidR="006868FA">
        <w:t xml:space="preserve">et FTP </w:t>
      </w:r>
      <w:r w:rsidR="00D41189">
        <w:t>du projet dont vous avez la responsabilité.</w:t>
      </w:r>
    </w:p>
    <w:p w14:paraId="1DB6F098" w14:textId="312947B9" w:rsidR="00D41189" w:rsidRDefault="00D41189" w:rsidP="00D41189">
      <w:r>
        <w:t xml:space="preserve">Vous devez planifier l’usage de vos adresses </w:t>
      </w:r>
      <w:r w:rsidR="0037490B">
        <w:t xml:space="preserve">IP </w:t>
      </w:r>
      <w:r>
        <w:t>de façon à minimiser le nombr</w:t>
      </w:r>
      <w:r w:rsidR="00985C46">
        <w:t xml:space="preserve">e total d'adresses </w:t>
      </w:r>
      <w:r w:rsidR="00503365">
        <w:t xml:space="preserve">IP </w:t>
      </w:r>
      <w:r w:rsidR="0068481D">
        <w:t xml:space="preserve">qui seront </w:t>
      </w:r>
      <w:r w:rsidR="00985C46">
        <w:t>nécessaires.</w:t>
      </w:r>
    </w:p>
    <w:p w14:paraId="327A17FD" w14:textId="77777777" w:rsidR="00BD0FC1" w:rsidRDefault="00BD0FC1" w:rsidP="009B140C">
      <w:pPr>
        <w:pStyle w:val="Titre2"/>
      </w:pPr>
      <w:bookmarkStart w:id="20" w:name="_Toc151101254"/>
      <w:r>
        <w:t>Le serveur Web</w:t>
      </w:r>
      <w:bookmarkEnd w:id="20"/>
    </w:p>
    <w:p w14:paraId="10F70A86" w14:textId="77777777" w:rsidR="00E62610" w:rsidRPr="003D48EF" w:rsidRDefault="008F2507" w:rsidP="00E62610">
      <w:pPr>
        <w:pStyle w:val="Titre4"/>
        <w:rPr>
          <w:b/>
          <w:i w:val="0"/>
        </w:rPr>
      </w:pPr>
      <w:r w:rsidRPr="003D48EF">
        <w:rPr>
          <w:b/>
          <w:i w:val="0"/>
        </w:rPr>
        <w:t>Configuration du serveur</w:t>
      </w:r>
    </w:p>
    <w:p w14:paraId="27BB561A" w14:textId="00F107A4" w:rsidR="005F6797" w:rsidRDefault="005F6797" w:rsidP="00422854">
      <w:pPr>
        <w:spacing w:after="0"/>
      </w:pPr>
      <w:r>
        <w:t xml:space="preserve">Le site "Default Web Site" </w:t>
      </w:r>
      <w:r w:rsidR="00B31559">
        <w:t>devra être présent et arrêté.</w:t>
      </w:r>
    </w:p>
    <w:p w14:paraId="39BECBFC" w14:textId="77777777" w:rsidR="00422854" w:rsidRDefault="00422854" w:rsidP="00422854">
      <w:pPr>
        <w:spacing w:after="0"/>
      </w:pPr>
    </w:p>
    <w:p w14:paraId="705B6056" w14:textId="19ADAD9A" w:rsidR="005B6E2D" w:rsidRDefault="00FF49A5" w:rsidP="00422854">
      <w:pPr>
        <w:spacing w:after="0"/>
      </w:pPr>
      <w:r>
        <w:t xml:space="preserve">Tous les sites </w:t>
      </w:r>
      <w:r w:rsidR="00781601">
        <w:t>w</w:t>
      </w:r>
      <w:r w:rsidR="00E62610">
        <w:t xml:space="preserve">eb </w:t>
      </w:r>
      <w:r>
        <w:t>seront en accès anonyme.</w:t>
      </w:r>
    </w:p>
    <w:p w14:paraId="4C3AE523" w14:textId="77777777" w:rsidR="00422854" w:rsidRDefault="00422854" w:rsidP="00422854">
      <w:pPr>
        <w:spacing w:after="0"/>
      </w:pPr>
    </w:p>
    <w:p w14:paraId="0017B97E" w14:textId="18721E3A" w:rsidR="005B6E2D" w:rsidRDefault="005B6E2D" w:rsidP="009A25DC">
      <w:pPr>
        <w:spacing w:after="0"/>
      </w:pPr>
      <w:r>
        <w:t>Cha</w:t>
      </w:r>
      <w:r w:rsidR="003A38BE">
        <w:t>cun de vos</w:t>
      </w:r>
      <w:r>
        <w:t xml:space="preserve"> site</w:t>
      </w:r>
      <w:r w:rsidR="003A38BE">
        <w:t>s</w:t>
      </w:r>
      <w:r>
        <w:t xml:space="preserve"> devra être accessible par nom</w:t>
      </w:r>
      <w:r w:rsidR="007E7849">
        <w:t xml:space="preserve"> </w:t>
      </w:r>
      <w:r w:rsidR="00536E79">
        <w:t>(c’est-à-dire qu’</w:t>
      </w:r>
      <w:r w:rsidR="007E7849" w:rsidRPr="00536E79">
        <w:t xml:space="preserve">il y aura une </w:t>
      </w:r>
      <w:r w:rsidR="007E7849" w:rsidRPr="00AC6E68">
        <w:t xml:space="preserve">entrée dans </w:t>
      </w:r>
      <w:r w:rsidR="00536E79" w:rsidRPr="00AC6E68">
        <w:t>le DNS</w:t>
      </w:r>
      <w:r w:rsidR="007E7849" w:rsidRPr="00AC6E68">
        <w:t xml:space="preserve"> pour tous les sites)</w:t>
      </w:r>
      <w:r w:rsidRPr="00AC6E68">
        <w:t>. Pour certains sites, quand le type le permet</w:t>
      </w:r>
      <w:r w:rsidR="00CC0115" w:rsidRPr="00AC6E68">
        <w:t xml:space="preserve"> </w:t>
      </w:r>
      <w:r w:rsidR="00AC6E68">
        <w:t>(c’est-à-dire</w:t>
      </w:r>
      <w:r w:rsidR="00CC0115" w:rsidRPr="00AC6E68">
        <w:t xml:space="preserve"> quand </w:t>
      </w:r>
      <w:r w:rsidR="00AC6E68">
        <w:t>ce n’est pas par en</w:t>
      </w:r>
      <w:r w:rsidR="00887292">
        <w:t>-</w:t>
      </w:r>
      <w:r w:rsidR="00AC6E68">
        <w:t>tê</w:t>
      </w:r>
      <w:r w:rsidR="00CC0115" w:rsidRPr="00AC6E68">
        <w:t>te)</w:t>
      </w:r>
      <w:r w:rsidRPr="00AC6E68">
        <w:t>, les accès</w:t>
      </w:r>
      <w:r w:rsidR="00860630">
        <w:t xml:space="preserve"> par adresse</w:t>
      </w:r>
      <w:r>
        <w:t xml:space="preserve"> seront aussi possibles.</w:t>
      </w:r>
    </w:p>
    <w:p w14:paraId="6CFE57CE" w14:textId="77777777" w:rsidR="009A25DC" w:rsidRDefault="009A25DC" w:rsidP="009A25DC">
      <w:pPr>
        <w:spacing w:after="0"/>
      </w:pPr>
    </w:p>
    <w:p w14:paraId="2933D80A" w14:textId="023BB105" w:rsidR="008744C1" w:rsidRDefault="008744C1" w:rsidP="0086300C">
      <w:pPr>
        <w:spacing w:after="0"/>
      </w:pPr>
      <w:r>
        <w:t xml:space="preserve">Dans la console </w:t>
      </w:r>
      <w:r w:rsidR="00A279C7">
        <w:t>IIS</w:t>
      </w:r>
      <w:r w:rsidR="00B258D0">
        <w:t>,</w:t>
      </w:r>
      <w:r w:rsidR="00A279C7">
        <w:t xml:space="preserve"> </w:t>
      </w:r>
      <w:r>
        <w:t xml:space="preserve">les noms utilisés pour identifier chaque site devront permettre de distinguer </w:t>
      </w:r>
      <w:r w:rsidR="0006682D">
        <w:t xml:space="preserve">facilement </w:t>
      </w:r>
      <w:r>
        <w:t>les sites web</w:t>
      </w:r>
      <w:r w:rsidR="0006682D">
        <w:t>.</w:t>
      </w:r>
    </w:p>
    <w:p w14:paraId="41CD102C" w14:textId="77777777" w:rsidR="00EE65A2" w:rsidRDefault="00EE65A2" w:rsidP="00EE65A2">
      <w:pPr>
        <w:spacing w:after="0" w:line="276" w:lineRule="auto"/>
        <w:ind w:right="0"/>
        <w:jc w:val="left"/>
      </w:pPr>
    </w:p>
    <w:p w14:paraId="72F240B2" w14:textId="77777777" w:rsidR="00EE65A2" w:rsidRDefault="00EE65A2" w:rsidP="00EE65A2">
      <w:pPr>
        <w:pStyle w:val="Titre2"/>
        <w:spacing w:before="0"/>
      </w:pPr>
      <w:bookmarkStart w:id="21" w:name="_Toc151101255"/>
      <w:r>
        <w:t>Le contenu des fichiers HTML</w:t>
      </w:r>
      <w:bookmarkEnd w:id="21"/>
    </w:p>
    <w:p w14:paraId="52A8EF43" w14:textId="77777777" w:rsidR="00EE65A2" w:rsidRDefault="00EE65A2" w:rsidP="00EE65A2">
      <w:pPr>
        <w:spacing w:after="0" w:line="276" w:lineRule="auto"/>
        <w:ind w:right="0"/>
        <w:jc w:val="left"/>
      </w:pPr>
      <w:r>
        <w:t>La balise "</w:t>
      </w:r>
      <w:proofErr w:type="spellStart"/>
      <w:r w:rsidRPr="0037171C">
        <w:rPr>
          <w:b/>
        </w:rPr>
        <w:t>title</w:t>
      </w:r>
      <w:proofErr w:type="spellEnd"/>
      <w:r>
        <w:t>" doit contenir le nom du site web dans la console IIS.</w:t>
      </w:r>
    </w:p>
    <w:p w14:paraId="35EFCE42" w14:textId="77777777" w:rsidR="00EE65A2" w:rsidRDefault="00EE65A2" w:rsidP="00EE65A2">
      <w:pPr>
        <w:spacing w:after="0" w:line="276" w:lineRule="auto"/>
        <w:ind w:right="0"/>
        <w:jc w:val="left"/>
      </w:pPr>
      <w:r>
        <w:t>La balise "</w:t>
      </w:r>
      <w:r w:rsidRPr="0037171C">
        <w:rPr>
          <w:b/>
        </w:rPr>
        <w:t>body</w:t>
      </w:r>
      <w:r>
        <w:t>" doit contenir les informations suivantes:</w:t>
      </w:r>
    </w:p>
    <w:p w14:paraId="4BC8898D" w14:textId="1F020DE7" w:rsidR="00EE65A2" w:rsidRDefault="00EE65A2" w:rsidP="00EE65A2">
      <w:pPr>
        <w:pStyle w:val="Paragraphedeliste"/>
        <w:numPr>
          <w:ilvl w:val="0"/>
          <w:numId w:val="11"/>
        </w:numPr>
      </w:pPr>
      <w:r>
        <w:t xml:space="preserve">Le nom du gestionnaire: </w:t>
      </w:r>
      <w:r w:rsidRPr="00D86D79">
        <w:rPr>
          <w:b/>
          <w:color w:val="FF0000"/>
          <w:highlight w:val="yellow"/>
        </w:rPr>
        <w:t>préno</w:t>
      </w:r>
      <w:r w:rsidR="00B41F73">
        <w:rPr>
          <w:b/>
          <w:color w:val="FF0000"/>
          <w:highlight w:val="yellow"/>
        </w:rPr>
        <w:t>m nom</w:t>
      </w:r>
      <w:r w:rsidRPr="00C61299">
        <w:t xml:space="preserve"> et </w:t>
      </w:r>
      <w:r w:rsidRPr="0041330F">
        <w:rPr>
          <w:b/>
          <w:color w:val="FF0000"/>
          <w:highlight w:val="yellow"/>
        </w:rPr>
        <w:t>MATRICULE</w:t>
      </w:r>
    </w:p>
    <w:p w14:paraId="6751BC50" w14:textId="77777777" w:rsidR="00EE65A2" w:rsidRDefault="00EE65A2" w:rsidP="00EE65A2">
      <w:pPr>
        <w:pStyle w:val="Paragraphedeliste"/>
        <w:numPr>
          <w:ilvl w:val="0"/>
          <w:numId w:val="11"/>
        </w:numPr>
      </w:pPr>
      <w:r>
        <w:t>Type de site web: par adresse, par port ou par en-tête</w:t>
      </w:r>
    </w:p>
    <w:p w14:paraId="45B23DF3" w14:textId="77777777" w:rsidR="00EE65A2" w:rsidRDefault="00EE65A2" w:rsidP="00EE65A2">
      <w:pPr>
        <w:pStyle w:val="Paragraphedeliste"/>
        <w:numPr>
          <w:ilvl w:val="0"/>
          <w:numId w:val="11"/>
        </w:numPr>
      </w:pPr>
      <w:r>
        <w:t>L'adresse IP et le numéro de port</w:t>
      </w:r>
    </w:p>
    <w:p w14:paraId="4C1EA6B2" w14:textId="77777777" w:rsidR="00C10654" w:rsidRDefault="00C10654" w:rsidP="00C10654">
      <w:pPr>
        <w:pStyle w:val="Paragraphedeliste"/>
        <w:numPr>
          <w:ilvl w:val="0"/>
          <w:numId w:val="11"/>
        </w:numPr>
        <w:spacing w:after="0"/>
      </w:pPr>
      <w:r>
        <w:t>Le nom du dossier du site web</w:t>
      </w:r>
    </w:p>
    <w:p w14:paraId="61FF7AE7" w14:textId="70A3C79E" w:rsidR="00EE65A2" w:rsidRDefault="00EE65A2" w:rsidP="00EE65A2">
      <w:pPr>
        <w:pStyle w:val="Paragraphedeliste"/>
        <w:numPr>
          <w:ilvl w:val="0"/>
          <w:numId w:val="11"/>
        </w:numPr>
      </w:pPr>
      <w:r>
        <w:t xml:space="preserve">Le nom du </w:t>
      </w:r>
      <w:r w:rsidR="00784060">
        <w:t>serveur qui héberge le site web</w:t>
      </w:r>
    </w:p>
    <w:p w14:paraId="492BE8AD" w14:textId="7DA12B4B" w:rsidR="00961351" w:rsidRDefault="00961351" w:rsidP="007227DB">
      <w:pPr>
        <w:pStyle w:val="Paragraphedeliste"/>
        <w:numPr>
          <w:ilvl w:val="0"/>
          <w:numId w:val="11"/>
        </w:numPr>
        <w:spacing w:after="0"/>
      </w:pPr>
      <w:r>
        <w:t>Le nom de domaine pleinement qualifié (FQDN) pour le site</w:t>
      </w:r>
    </w:p>
    <w:p w14:paraId="1CEE7B50" w14:textId="23159CE9" w:rsidR="00EE65A2" w:rsidRDefault="00EE65A2" w:rsidP="00EE65A2">
      <w:pPr>
        <w:spacing w:after="0" w:line="276" w:lineRule="auto"/>
        <w:ind w:right="0"/>
        <w:jc w:val="left"/>
      </w:pPr>
    </w:p>
    <w:p w14:paraId="15F4BE72" w14:textId="77777777" w:rsidR="00CC7F67" w:rsidRPr="002952B2" w:rsidRDefault="00CC7F67" w:rsidP="00CC7F67">
      <w:pPr>
        <w:spacing w:after="0"/>
      </w:pPr>
    </w:p>
    <w:p w14:paraId="44F3B321" w14:textId="77777777" w:rsidR="00A85E57" w:rsidRPr="001E70DC" w:rsidRDefault="00A85E57" w:rsidP="00CC7F67">
      <w:pPr>
        <w:spacing w:after="0"/>
      </w:pPr>
      <w:r>
        <w:br w:type="page"/>
      </w:r>
    </w:p>
    <w:p w14:paraId="542BC2A4" w14:textId="78880F47" w:rsidR="005B6E2D" w:rsidRPr="00AB2B36" w:rsidRDefault="00A318AB" w:rsidP="00A318AB">
      <w:pPr>
        <w:pStyle w:val="Titre4"/>
        <w:rPr>
          <w:b/>
          <w:i w:val="0"/>
        </w:rPr>
      </w:pPr>
      <w:r w:rsidRPr="00AB2B36">
        <w:rPr>
          <w:b/>
          <w:i w:val="0"/>
        </w:rPr>
        <w:lastRenderedPageBreak/>
        <w:t>Le</w:t>
      </w:r>
      <w:r w:rsidR="005B6E2D" w:rsidRPr="00AB2B36">
        <w:rPr>
          <w:b/>
          <w:i w:val="0"/>
        </w:rPr>
        <w:t xml:space="preserve"> site </w:t>
      </w:r>
      <w:r w:rsidR="0076376B" w:rsidRPr="00AB2B36">
        <w:rPr>
          <w:b/>
          <w:i w:val="0"/>
        </w:rPr>
        <w:t>"</w:t>
      </w:r>
      <w:r w:rsidR="00F5270E" w:rsidRPr="00AB2B36">
        <w:rPr>
          <w:b/>
          <w:i w:val="0"/>
        </w:rPr>
        <w:t>www.corpo.</w:t>
      </w:r>
      <w:r w:rsidR="00E51483" w:rsidRPr="00AB2B36">
        <w:rPr>
          <w:b/>
          <w:i w:val="0"/>
        </w:rPr>
        <w:t>local</w:t>
      </w:r>
      <w:r w:rsidR="0076376B" w:rsidRPr="00AB2B36">
        <w:rPr>
          <w:b/>
          <w:i w:val="0"/>
        </w:rPr>
        <w:t>"</w:t>
      </w:r>
    </w:p>
    <w:p w14:paraId="2DD6FCA0" w14:textId="77777777" w:rsidR="00FF49A5" w:rsidRPr="00FF49A5" w:rsidRDefault="00FF49A5" w:rsidP="000B13EF">
      <w:pPr>
        <w:pStyle w:val="Paragraphedeliste"/>
        <w:numPr>
          <w:ilvl w:val="0"/>
          <w:numId w:val="11"/>
        </w:numPr>
      </w:pPr>
      <w:r w:rsidRPr="00FF49A5">
        <w:t>Type du site: pa</w:t>
      </w:r>
      <w:r>
        <w:t>r adresse</w:t>
      </w:r>
    </w:p>
    <w:p w14:paraId="2BA640F2" w14:textId="2A00A898" w:rsidR="005B6E2D" w:rsidRDefault="005B6E2D" w:rsidP="000B13EF">
      <w:pPr>
        <w:pStyle w:val="Paragraphedeliste"/>
        <w:numPr>
          <w:ilvl w:val="0"/>
          <w:numId w:val="11"/>
        </w:numPr>
      </w:pPr>
      <w:r>
        <w:t>Hébergement</w:t>
      </w:r>
      <w:r w:rsidR="002B1B21">
        <w:t>:</w:t>
      </w:r>
      <w:r>
        <w:t xml:space="preserve"> </w:t>
      </w:r>
      <w:r w:rsidR="006E3D06">
        <w:t xml:space="preserve">dans </w:t>
      </w:r>
      <w:r>
        <w:t>un dossier sous C:\_Web</w:t>
      </w:r>
      <w:r w:rsidR="005E18DC">
        <w:t>_</w:t>
      </w:r>
      <w:r w:rsidR="005E18DC" w:rsidRPr="0041330F">
        <w:rPr>
          <w:b/>
          <w:color w:val="FF0000"/>
          <w:highlight w:val="yellow"/>
        </w:rPr>
        <w:t>MATRICULE</w:t>
      </w:r>
    </w:p>
    <w:p w14:paraId="06B90214" w14:textId="77777777" w:rsidR="005B6E2D" w:rsidRPr="0023530C" w:rsidRDefault="005B6E2D" w:rsidP="000B13EF">
      <w:pPr>
        <w:pStyle w:val="Paragraphedeliste"/>
        <w:numPr>
          <w:ilvl w:val="0"/>
          <w:numId w:val="11"/>
        </w:numPr>
      </w:pPr>
      <w:r>
        <w:t>Page d’accueil: index.html</w:t>
      </w:r>
    </w:p>
    <w:p w14:paraId="02915F7C" w14:textId="6BE8F547" w:rsidR="00FF49A5" w:rsidRPr="001A3F68" w:rsidRDefault="00B54808" w:rsidP="000B13EF">
      <w:pPr>
        <w:pStyle w:val="Paragraphedeliste"/>
        <w:numPr>
          <w:ilvl w:val="0"/>
          <w:numId w:val="11"/>
        </w:numPr>
      </w:pPr>
      <w:r w:rsidRPr="001A3F68">
        <w:t>Accès au site par nom</w:t>
      </w:r>
      <w:r w:rsidR="002B1B21">
        <w:t>:</w:t>
      </w:r>
      <w:r w:rsidR="00FF49A5" w:rsidRPr="001A3F68">
        <w:t xml:space="preserve"> www.corpo.</w:t>
      </w:r>
      <w:r w:rsidR="00E51483">
        <w:t>local</w:t>
      </w:r>
    </w:p>
    <w:p w14:paraId="1E08BD97" w14:textId="24F163F0" w:rsidR="005B6E2D" w:rsidRPr="00AB2B36" w:rsidRDefault="00A318AB" w:rsidP="00A318AB">
      <w:pPr>
        <w:pStyle w:val="Titre4"/>
        <w:rPr>
          <w:b/>
          <w:i w:val="0"/>
        </w:rPr>
      </w:pPr>
      <w:r w:rsidRPr="00AB2B36">
        <w:rPr>
          <w:b/>
          <w:i w:val="0"/>
        </w:rPr>
        <w:t xml:space="preserve">Le </w:t>
      </w:r>
      <w:r w:rsidR="005B6E2D" w:rsidRPr="00AB2B36">
        <w:rPr>
          <w:b/>
          <w:i w:val="0"/>
        </w:rPr>
        <w:t xml:space="preserve">site </w:t>
      </w:r>
      <w:r w:rsidR="0076376B" w:rsidRPr="00AB2B36">
        <w:rPr>
          <w:b/>
          <w:i w:val="0"/>
        </w:rPr>
        <w:t>"</w:t>
      </w:r>
      <w:r w:rsidR="00F5270E" w:rsidRPr="00AB2B36">
        <w:rPr>
          <w:b/>
          <w:i w:val="0"/>
        </w:rPr>
        <w:t>www.achat.corpo.</w:t>
      </w:r>
      <w:r w:rsidR="00DC3E0F" w:rsidRPr="00AB2B36">
        <w:rPr>
          <w:b/>
          <w:i w:val="0"/>
        </w:rPr>
        <w:t>local</w:t>
      </w:r>
      <w:r w:rsidR="0076376B" w:rsidRPr="00AB2B36">
        <w:rPr>
          <w:b/>
          <w:i w:val="0"/>
        </w:rPr>
        <w:t>"</w:t>
      </w:r>
    </w:p>
    <w:p w14:paraId="505DFD68" w14:textId="77777777" w:rsidR="00E6490D" w:rsidRPr="00FF49A5" w:rsidRDefault="00E6490D" w:rsidP="000B13EF">
      <w:pPr>
        <w:pStyle w:val="Paragraphedeliste"/>
        <w:numPr>
          <w:ilvl w:val="0"/>
          <w:numId w:val="11"/>
        </w:numPr>
      </w:pPr>
      <w:r w:rsidRPr="00FF49A5">
        <w:t>Type du site: pa</w:t>
      </w:r>
      <w:r>
        <w:t>r adresse</w:t>
      </w:r>
    </w:p>
    <w:p w14:paraId="40CF6E6D" w14:textId="1E1A427E" w:rsidR="00E6490D" w:rsidRPr="003C78B4" w:rsidRDefault="00E6490D" w:rsidP="000B13EF">
      <w:pPr>
        <w:pStyle w:val="Paragraphedeliste"/>
        <w:numPr>
          <w:ilvl w:val="0"/>
          <w:numId w:val="11"/>
        </w:numPr>
      </w:pPr>
      <w:r w:rsidRPr="003C78B4">
        <w:t xml:space="preserve">Hébergement: </w:t>
      </w:r>
      <w:r w:rsidR="006E3D06" w:rsidRPr="003C78B4">
        <w:t xml:space="preserve">dans </w:t>
      </w:r>
      <w:r w:rsidRPr="003C78B4">
        <w:t>un dossier sous C:\_Web</w:t>
      </w:r>
      <w:r w:rsidR="00E70D45">
        <w:t>_</w:t>
      </w:r>
      <w:r w:rsidR="00E70D45" w:rsidRPr="0041330F">
        <w:rPr>
          <w:b/>
          <w:color w:val="FF0000"/>
          <w:highlight w:val="yellow"/>
        </w:rPr>
        <w:t>MATRICULE</w:t>
      </w:r>
    </w:p>
    <w:p w14:paraId="70CC17CC" w14:textId="0C49FF7D" w:rsidR="00E6490D" w:rsidRPr="003C78B4" w:rsidRDefault="00E6490D" w:rsidP="000B13EF">
      <w:pPr>
        <w:pStyle w:val="Paragraphedeliste"/>
        <w:numPr>
          <w:ilvl w:val="0"/>
          <w:numId w:val="11"/>
        </w:numPr>
      </w:pPr>
      <w:r w:rsidRPr="003C78B4">
        <w:t xml:space="preserve">Page d’accueil: </w:t>
      </w:r>
      <w:r w:rsidR="0010643A">
        <w:t>index</w:t>
      </w:r>
      <w:r w:rsidRPr="003C78B4">
        <w:t>.html</w:t>
      </w:r>
    </w:p>
    <w:p w14:paraId="60B9E2E5" w14:textId="1C92F764" w:rsidR="00E6490D" w:rsidRDefault="00D02742" w:rsidP="000B13EF">
      <w:pPr>
        <w:pStyle w:val="Paragraphedeliste"/>
        <w:numPr>
          <w:ilvl w:val="0"/>
          <w:numId w:val="11"/>
        </w:numPr>
      </w:pPr>
      <w:r>
        <w:t xml:space="preserve">Accès au site par nom: </w:t>
      </w:r>
      <w:r w:rsidR="00E6490D" w:rsidRPr="00E6490D">
        <w:t>www.achat.corpo.</w:t>
      </w:r>
      <w:r w:rsidR="00A555D0">
        <w:t>local</w:t>
      </w:r>
    </w:p>
    <w:p w14:paraId="6517DF96" w14:textId="272B5A19" w:rsidR="005B6E2D" w:rsidRPr="00AB2B36" w:rsidRDefault="006E3916" w:rsidP="006F6703">
      <w:pPr>
        <w:pStyle w:val="Titre4"/>
        <w:rPr>
          <w:b/>
          <w:i w:val="0"/>
        </w:rPr>
      </w:pPr>
      <w:proofErr w:type="gramStart"/>
      <w:r w:rsidRPr="00AB2B36">
        <w:rPr>
          <w:b/>
          <w:i w:val="0"/>
        </w:rPr>
        <w:t xml:space="preserve">Le </w:t>
      </w:r>
      <w:r w:rsidR="005B6E2D" w:rsidRPr="00AB2B36">
        <w:rPr>
          <w:b/>
          <w:i w:val="0"/>
        </w:rPr>
        <w:t xml:space="preserve"> site</w:t>
      </w:r>
      <w:proofErr w:type="gramEnd"/>
      <w:r w:rsidR="005B6E2D" w:rsidRPr="00AB2B36">
        <w:rPr>
          <w:b/>
          <w:i w:val="0"/>
        </w:rPr>
        <w:t xml:space="preserve"> </w:t>
      </w:r>
      <w:r w:rsidR="0076376B" w:rsidRPr="00AB2B36">
        <w:rPr>
          <w:b/>
          <w:i w:val="0"/>
        </w:rPr>
        <w:t>"</w:t>
      </w:r>
      <w:r w:rsidR="008D3F3B" w:rsidRPr="00AB2B36">
        <w:rPr>
          <w:b/>
          <w:i w:val="0"/>
        </w:rPr>
        <w:t>www.vendeur.corpo.</w:t>
      </w:r>
      <w:r w:rsidR="00CA5064" w:rsidRPr="00AB2B36">
        <w:rPr>
          <w:b/>
          <w:i w:val="0"/>
        </w:rPr>
        <w:t>local</w:t>
      </w:r>
      <w:r w:rsidR="0076376B" w:rsidRPr="00AB2B36">
        <w:rPr>
          <w:b/>
          <w:i w:val="0"/>
        </w:rPr>
        <w:t>"</w:t>
      </w:r>
    </w:p>
    <w:p w14:paraId="5FE970A8" w14:textId="4B734312" w:rsidR="00F90CB8" w:rsidRPr="00FF49A5" w:rsidRDefault="00F90CB8" w:rsidP="000B13EF">
      <w:pPr>
        <w:pStyle w:val="Paragraphedeliste"/>
        <w:numPr>
          <w:ilvl w:val="0"/>
          <w:numId w:val="11"/>
        </w:numPr>
      </w:pPr>
      <w:r w:rsidRPr="00FF49A5">
        <w:t>Type du site: pa</w:t>
      </w:r>
      <w:r>
        <w:t>r port</w:t>
      </w:r>
      <w:r w:rsidR="00793D9E">
        <w:t xml:space="preserve"> en utilisant le port </w:t>
      </w:r>
      <w:r w:rsidR="00732956">
        <w:t>5480</w:t>
      </w:r>
    </w:p>
    <w:p w14:paraId="1993BDD7" w14:textId="475EC751" w:rsidR="00F90CB8" w:rsidRDefault="00F90CB8" w:rsidP="000B13EF">
      <w:pPr>
        <w:pStyle w:val="Paragraphedeliste"/>
        <w:numPr>
          <w:ilvl w:val="0"/>
          <w:numId w:val="11"/>
        </w:numPr>
      </w:pPr>
      <w:r>
        <w:t xml:space="preserve">Hébergement: </w:t>
      </w:r>
      <w:r w:rsidR="006E3D06">
        <w:t xml:space="preserve">dans </w:t>
      </w:r>
      <w:r>
        <w:t>un dossier sous C:\_Web</w:t>
      </w:r>
      <w:r w:rsidR="00E70D45">
        <w:t>_</w:t>
      </w:r>
      <w:r w:rsidR="00E70D45" w:rsidRPr="0041330F">
        <w:rPr>
          <w:b/>
          <w:color w:val="FF0000"/>
          <w:highlight w:val="yellow"/>
        </w:rPr>
        <w:t>MATRICULE</w:t>
      </w:r>
    </w:p>
    <w:p w14:paraId="53E6AEA8" w14:textId="77777777" w:rsidR="00F90CB8" w:rsidRPr="0023530C" w:rsidRDefault="00F90CB8" w:rsidP="000B13EF">
      <w:pPr>
        <w:pStyle w:val="Paragraphedeliste"/>
        <w:numPr>
          <w:ilvl w:val="0"/>
          <w:numId w:val="11"/>
        </w:numPr>
      </w:pPr>
      <w:r>
        <w:t>Page d’accueil: index.html</w:t>
      </w:r>
    </w:p>
    <w:p w14:paraId="53C73CCB" w14:textId="29731A00" w:rsidR="00F90CB8" w:rsidRDefault="00295230" w:rsidP="000B13EF">
      <w:pPr>
        <w:pStyle w:val="Paragraphedeliste"/>
        <w:numPr>
          <w:ilvl w:val="0"/>
          <w:numId w:val="11"/>
        </w:numPr>
      </w:pPr>
      <w:r>
        <w:t xml:space="preserve">Accès au site par nom: </w:t>
      </w:r>
      <w:r w:rsidR="00F90CB8">
        <w:t>www.vendeur.corpo.</w:t>
      </w:r>
      <w:r w:rsidR="004F620F">
        <w:t>local</w:t>
      </w:r>
    </w:p>
    <w:p w14:paraId="1D7428D1" w14:textId="3EC96A20" w:rsidR="005B6E2D" w:rsidRPr="00AB2B36" w:rsidRDefault="005B6E2D" w:rsidP="006F6703">
      <w:pPr>
        <w:pStyle w:val="Titre4"/>
        <w:rPr>
          <w:b/>
          <w:i w:val="0"/>
        </w:rPr>
      </w:pPr>
      <w:r w:rsidRPr="00AB2B36">
        <w:rPr>
          <w:b/>
          <w:i w:val="0"/>
        </w:rPr>
        <w:t>Deux sites</w:t>
      </w:r>
      <w:r w:rsidR="0004243A" w:rsidRPr="00AB2B36">
        <w:rPr>
          <w:b/>
          <w:i w:val="0"/>
        </w:rPr>
        <w:t>:</w:t>
      </w:r>
      <w:r w:rsidRPr="00AB2B36">
        <w:rPr>
          <w:b/>
          <w:i w:val="0"/>
        </w:rPr>
        <w:t xml:space="preserve"> </w:t>
      </w:r>
      <w:proofErr w:type="gramStart"/>
      <w:r w:rsidR="00A44021" w:rsidRPr="00AB2B36">
        <w:rPr>
          <w:b/>
          <w:i w:val="0"/>
        </w:rPr>
        <w:t>ww</w:t>
      </w:r>
      <w:r w:rsidR="002C1D3D" w:rsidRPr="00AB2B36">
        <w:rPr>
          <w:b/>
          <w:i w:val="0"/>
        </w:rPr>
        <w:t>1</w:t>
      </w:r>
      <w:r w:rsidR="0004243A" w:rsidRPr="00AB2B36">
        <w:rPr>
          <w:b/>
          <w:i w:val="0"/>
        </w:rPr>
        <w:t>.gestion</w:t>
      </w:r>
      <w:r w:rsidR="00226CE0" w:rsidRPr="00AB2B36">
        <w:rPr>
          <w:b/>
          <w:i w:val="0"/>
        </w:rPr>
        <w:t>.local</w:t>
      </w:r>
      <w:proofErr w:type="gramEnd"/>
      <w:r w:rsidRPr="00AB2B36">
        <w:rPr>
          <w:b/>
          <w:i w:val="0"/>
        </w:rPr>
        <w:t xml:space="preserve"> et </w:t>
      </w:r>
      <w:r w:rsidR="00A44021" w:rsidRPr="00AB2B36">
        <w:rPr>
          <w:b/>
          <w:i w:val="0"/>
        </w:rPr>
        <w:t>ww</w:t>
      </w:r>
      <w:r w:rsidR="002C1D3D" w:rsidRPr="00AB2B36">
        <w:rPr>
          <w:b/>
          <w:i w:val="0"/>
        </w:rPr>
        <w:t>2</w:t>
      </w:r>
      <w:r w:rsidR="0004243A" w:rsidRPr="00AB2B36">
        <w:rPr>
          <w:b/>
          <w:i w:val="0"/>
        </w:rPr>
        <w:t>.gestion</w:t>
      </w:r>
      <w:r w:rsidR="00226CE0" w:rsidRPr="00AB2B36">
        <w:rPr>
          <w:b/>
          <w:i w:val="0"/>
        </w:rPr>
        <w:t>.local</w:t>
      </w:r>
    </w:p>
    <w:p w14:paraId="0C4E9114" w14:textId="77777777" w:rsidR="002C1D3D" w:rsidRPr="00FF49A5" w:rsidRDefault="002C1D3D" w:rsidP="000B13EF">
      <w:pPr>
        <w:pStyle w:val="Paragraphedeliste"/>
        <w:numPr>
          <w:ilvl w:val="0"/>
          <w:numId w:val="11"/>
        </w:numPr>
      </w:pPr>
      <w:r w:rsidRPr="00FF49A5">
        <w:t>Type du site: pa</w:t>
      </w:r>
      <w:r>
        <w:t>r en-tête</w:t>
      </w:r>
    </w:p>
    <w:p w14:paraId="3D2053C1" w14:textId="64A5C8EE" w:rsidR="002C1D3D" w:rsidRDefault="002C1D3D" w:rsidP="000B13EF">
      <w:pPr>
        <w:pStyle w:val="Paragraphedeliste"/>
        <w:numPr>
          <w:ilvl w:val="0"/>
          <w:numId w:val="11"/>
        </w:numPr>
      </w:pPr>
      <w:r>
        <w:t xml:space="preserve">Hébergement: </w:t>
      </w:r>
      <w:r w:rsidR="006E3D06">
        <w:t xml:space="preserve">dans </w:t>
      </w:r>
      <w:r w:rsidR="00CC622A">
        <w:t>deux</w:t>
      </w:r>
      <w:r>
        <w:t xml:space="preserve"> dossier</w:t>
      </w:r>
      <w:r w:rsidR="00CC622A">
        <w:t>s</w:t>
      </w:r>
      <w:r>
        <w:t xml:space="preserve"> sous C:\_Web</w:t>
      </w:r>
      <w:r w:rsidR="00E70D45">
        <w:t>_</w:t>
      </w:r>
      <w:r w:rsidR="00E70D45" w:rsidRPr="0041330F">
        <w:rPr>
          <w:b/>
          <w:color w:val="FF0000"/>
          <w:highlight w:val="yellow"/>
        </w:rPr>
        <w:t>MATRICULE</w:t>
      </w:r>
    </w:p>
    <w:p w14:paraId="1C39E264" w14:textId="24E674EB" w:rsidR="002C1D3D" w:rsidRPr="0023530C" w:rsidRDefault="002C1D3D" w:rsidP="000B13EF">
      <w:pPr>
        <w:pStyle w:val="Paragraphedeliste"/>
        <w:numPr>
          <w:ilvl w:val="0"/>
          <w:numId w:val="11"/>
        </w:numPr>
      </w:pPr>
      <w:r>
        <w:t xml:space="preserve">Page d’accueil: </w:t>
      </w:r>
      <w:r w:rsidR="0010643A">
        <w:t>gestion</w:t>
      </w:r>
      <w:r>
        <w:t>.html</w:t>
      </w:r>
    </w:p>
    <w:p w14:paraId="73AED08B" w14:textId="77777777" w:rsidR="002C1D3D" w:rsidRDefault="00142567" w:rsidP="000B13EF">
      <w:pPr>
        <w:pStyle w:val="Paragraphedeliste"/>
        <w:numPr>
          <w:ilvl w:val="0"/>
          <w:numId w:val="11"/>
        </w:numPr>
      </w:pPr>
      <w:r>
        <w:t>Accès aux sites par nom</w:t>
      </w:r>
      <w:r w:rsidR="002C1D3D">
        <w:t>:</w:t>
      </w:r>
    </w:p>
    <w:p w14:paraId="148369DF" w14:textId="261DDE60" w:rsidR="002C1D3D" w:rsidRDefault="00A44021" w:rsidP="00B349AA">
      <w:pPr>
        <w:pStyle w:val="Paragraphedeliste"/>
        <w:numPr>
          <w:ilvl w:val="1"/>
          <w:numId w:val="11"/>
        </w:numPr>
        <w:ind w:left="720"/>
      </w:pPr>
      <w:proofErr w:type="gramStart"/>
      <w:r>
        <w:t>ww</w:t>
      </w:r>
      <w:r w:rsidR="00CC622A">
        <w:t>1</w:t>
      </w:r>
      <w:r w:rsidR="002C1D3D">
        <w:t>.</w:t>
      </w:r>
      <w:r w:rsidR="00CC622A">
        <w:t>gestion</w:t>
      </w:r>
      <w:r w:rsidR="00226CE0">
        <w:t>.local</w:t>
      </w:r>
      <w:proofErr w:type="gramEnd"/>
    </w:p>
    <w:p w14:paraId="10814FC7" w14:textId="19F8478B" w:rsidR="00CC622A" w:rsidRDefault="00A44021" w:rsidP="00C517D9">
      <w:pPr>
        <w:pStyle w:val="Paragraphedeliste"/>
        <w:numPr>
          <w:ilvl w:val="1"/>
          <w:numId w:val="11"/>
        </w:numPr>
        <w:spacing w:after="0"/>
        <w:ind w:left="720"/>
      </w:pPr>
      <w:proofErr w:type="gramStart"/>
      <w:r>
        <w:t>ww</w:t>
      </w:r>
      <w:r w:rsidR="00CC622A">
        <w:t>2.gestion</w:t>
      </w:r>
      <w:r w:rsidR="00226CE0">
        <w:t>.local</w:t>
      </w:r>
      <w:proofErr w:type="gramEnd"/>
    </w:p>
    <w:p w14:paraId="7EB45A25" w14:textId="2B0EBEE3" w:rsidR="00F673E8" w:rsidRDefault="00F673E8" w:rsidP="00346AFA">
      <w:pPr>
        <w:spacing w:after="0" w:line="276" w:lineRule="auto"/>
        <w:ind w:right="0"/>
        <w:jc w:val="left"/>
      </w:pPr>
    </w:p>
    <w:p w14:paraId="53938AAE" w14:textId="77777777" w:rsidR="00CF298E" w:rsidRDefault="00CF298E" w:rsidP="00346AFA">
      <w:pPr>
        <w:spacing w:after="0" w:line="276" w:lineRule="auto"/>
        <w:ind w:right="0"/>
        <w:jc w:val="left"/>
      </w:pPr>
    </w:p>
    <w:p w14:paraId="2A84A917" w14:textId="77777777" w:rsidR="00AB43AD" w:rsidRPr="00346AFA" w:rsidRDefault="00AB43AD" w:rsidP="00346AFA">
      <w:pPr>
        <w:spacing w:after="0" w:line="276" w:lineRule="auto"/>
        <w:ind w:right="0"/>
        <w:jc w:val="left"/>
      </w:pPr>
      <w:r>
        <w:br w:type="page"/>
      </w:r>
    </w:p>
    <w:p w14:paraId="581B6D40" w14:textId="77777777" w:rsidR="00146327" w:rsidRPr="00B40D0E" w:rsidRDefault="00146327" w:rsidP="00146327">
      <w:pPr>
        <w:pStyle w:val="Titre1"/>
        <w:rPr>
          <w:b/>
        </w:rPr>
      </w:pPr>
      <w:bookmarkStart w:id="22" w:name="_Toc151101257"/>
      <w:r w:rsidRPr="00B40D0E">
        <w:rPr>
          <w:b/>
        </w:rPr>
        <w:lastRenderedPageBreak/>
        <w:t>Le serveur DHCP</w:t>
      </w:r>
      <w:bookmarkEnd w:id="22"/>
    </w:p>
    <w:p w14:paraId="2F3B0871" w14:textId="475BFF92" w:rsidR="007F2312" w:rsidRDefault="00B40D0E" w:rsidP="00B87280">
      <w:pPr>
        <w:spacing w:after="0"/>
        <w:rPr>
          <w:sz w:val="28"/>
          <w:szCs w:val="28"/>
        </w:rPr>
      </w:pPr>
      <w:r>
        <w:t>Le SERVEUR</w:t>
      </w:r>
      <w:r w:rsidR="00EF6BA9">
        <w:t>1</w:t>
      </w:r>
      <w:r w:rsidR="007F2312" w:rsidRPr="007F2312">
        <w:t xml:space="preserve"> aura le rôle de serveur DHCP. Vous devez paramétrer votre serveur DHCP afin de desservir le réseau </w:t>
      </w:r>
      <w:r w:rsidR="007F2312">
        <w:t>privé</w:t>
      </w:r>
      <w:r w:rsidR="007F2312" w:rsidRPr="007F2312">
        <w:t>. Il devra répondre aux spécifications qui suivent</w:t>
      </w:r>
      <w:r w:rsidR="007F2312">
        <w:rPr>
          <w:sz w:val="28"/>
          <w:szCs w:val="28"/>
        </w:rPr>
        <w:t>.</w:t>
      </w:r>
    </w:p>
    <w:p w14:paraId="06BFA8E0" w14:textId="77777777" w:rsidR="00412AEE" w:rsidRDefault="00412AEE" w:rsidP="006E0D2D">
      <w:pPr>
        <w:pStyle w:val="Paragraphedeliste"/>
        <w:numPr>
          <w:ilvl w:val="0"/>
          <w:numId w:val="13"/>
        </w:numPr>
        <w:ind w:left="360"/>
      </w:pPr>
      <w:r>
        <w:t>C</w:t>
      </w:r>
      <w:r w:rsidR="00062D93">
        <w:t>réer une étendue</w:t>
      </w:r>
    </w:p>
    <w:p w14:paraId="01BE5A58" w14:textId="77777777" w:rsidR="007F2312" w:rsidRPr="00412AEE" w:rsidRDefault="00412AEE" w:rsidP="006E0D2D">
      <w:pPr>
        <w:pStyle w:val="Paragraphedeliste"/>
        <w:numPr>
          <w:ilvl w:val="1"/>
          <w:numId w:val="13"/>
        </w:numPr>
        <w:ind w:left="720"/>
      </w:pPr>
      <w:r>
        <w:t>A</w:t>
      </w:r>
      <w:r w:rsidR="00B449EE">
        <w:t>ctive</w:t>
      </w:r>
    </w:p>
    <w:p w14:paraId="7E9C8196" w14:textId="2893A785" w:rsidR="007F2312" w:rsidRPr="00412AEE" w:rsidRDefault="007F2312" w:rsidP="006E0D2D">
      <w:pPr>
        <w:pStyle w:val="Paragraphedeliste"/>
        <w:numPr>
          <w:ilvl w:val="1"/>
          <w:numId w:val="14"/>
        </w:numPr>
        <w:ind w:left="720"/>
      </w:pPr>
      <w:r w:rsidRPr="00412AEE">
        <w:t xml:space="preserve">Nom de l'étendue: </w:t>
      </w:r>
      <w:r w:rsidR="0076376B">
        <w:t>"</w:t>
      </w:r>
      <w:r w:rsidR="001C59F5">
        <w:t>PROJET</w:t>
      </w:r>
      <w:r w:rsidR="0076376B">
        <w:t>"</w:t>
      </w:r>
    </w:p>
    <w:p w14:paraId="55244A5C" w14:textId="16FEA632" w:rsidR="007F2312" w:rsidRDefault="007F2312" w:rsidP="006E0D2D">
      <w:pPr>
        <w:pStyle w:val="Paragraphedeliste"/>
        <w:numPr>
          <w:ilvl w:val="1"/>
          <w:numId w:val="14"/>
        </w:numPr>
        <w:spacing w:after="0"/>
        <w:ind w:left="720"/>
      </w:pPr>
      <w:r w:rsidRPr="00412AEE">
        <w:t xml:space="preserve">Description de l'étendue: </w:t>
      </w:r>
      <w:r w:rsidR="0076376B">
        <w:t>"</w:t>
      </w:r>
      <w:r w:rsidR="00CB6B7C" w:rsidRPr="003F6F2A">
        <w:t xml:space="preserve">Étendue </w:t>
      </w:r>
      <w:r w:rsidR="00625B78">
        <w:t xml:space="preserve">créée par </w:t>
      </w:r>
      <w:r w:rsidR="00625B78" w:rsidRPr="0041330F">
        <w:rPr>
          <w:b/>
          <w:color w:val="FF0000"/>
          <w:highlight w:val="yellow"/>
        </w:rPr>
        <w:t>MATRICULE</w:t>
      </w:r>
      <w:r w:rsidR="0076376B">
        <w:t>"</w:t>
      </w:r>
    </w:p>
    <w:p w14:paraId="4266A964" w14:textId="77777777" w:rsidR="007F2312" w:rsidRDefault="007F2312" w:rsidP="001507B8">
      <w:pPr>
        <w:pStyle w:val="Titre2"/>
      </w:pPr>
      <w:bookmarkStart w:id="23" w:name="_Toc215989443"/>
      <w:bookmarkStart w:id="24" w:name="_Toc310243203"/>
      <w:bookmarkStart w:id="25" w:name="_Toc310266735"/>
      <w:bookmarkStart w:id="26" w:name="_Toc151101258"/>
      <w:r>
        <w:t>Propriétés du serveur</w:t>
      </w:r>
      <w:bookmarkEnd w:id="23"/>
      <w:r>
        <w:t xml:space="preserve"> DHCP</w:t>
      </w:r>
      <w:bookmarkEnd w:id="24"/>
      <w:bookmarkEnd w:id="25"/>
      <w:bookmarkEnd w:id="26"/>
    </w:p>
    <w:p w14:paraId="777D3A91" w14:textId="77777777" w:rsidR="007F2312" w:rsidRPr="00B40D0E" w:rsidRDefault="007F2312" w:rsidP="001507B8">
      <w:pPr>
        <w:pStyle w:val="Titre4"/>
        <w:rPr>
          <w:b/>
          <w:i w:val="0"/>
          <w:szCs w:val="28"/>
        </w:rPr>
      </w:pPr>
      <w:r w:rsidRPr="00B40D0E">
        <w:rPr>
          <w:b/>
          <w:i w:val="0"/>
        </w:rPr>
        <w:t>Option serveur</w:t>
      </w:r>
    </w:p>
    <w:p w14:paraId="1A3CB355" w14:textId="10566B0D" w:rsidR="007F2312" w:rsidRDefault="007F2312" w:rsidP="00397444">
      <w:r>
        <w:t xml:space="preserve">Une adresse de serveur DNS: </w:t>
      </w:r>
      <w:r w:rsidR="0033240C">
        <w:t>8.8.8.8</w:t>
      </w:r>
    </w:p>
    <w:p w14:paraId="25B871A9" w14:textId="77777777" w:rsidR="007F2312" w:rsidRDefault="007F2312" w:rsidP="001507B8">
      <w:pPr>
        <w:pStyle w:val="Titre2"/>
      </w:pPr>
      <w:bookmarkStart w:id="27" w:name="_Toc215989444"/>
      <w:bookmarkStart w:id="28" w:name="_Toc310243204"/>
      <w:bookmarkStart w:id="29" w:name="_Toc310266736"/>
      <w:bookmarkStart w:id="30" w:name="_Toc151101259"/>
      <w:r>
        <w:t>Spécification de l’étendue</w:t>
      </w:r>
      <w:bookmarkEnd w:id="27"/>
      <w:bookmarkEnd w:id="28"/>
      <w:bookmarkEnd w:id="29"/>
      <w:bookmarkEnd w:id="30"/>
    </w:p>
    <w:p w14:paraId="2FED398F" w14:textId="2F3C3BC1" w:rsidR="007F2312" w:rsidRDefault="007F2312" w:rsidP="001507B8">
      <w:r>
        <w:t xml:space="preserve">L’étendue devra couvrir </w:t>
      </w:r>
      <w:r w:rsidR="00B14D89">
        <w:t>10</w:t>
      </w:r>
      <w:r w:rsidR="00047D16">
        <w:t>0</w:t>
      </w:r>
      <w:r w:rsidR="002D05C1">
        <w:t xml:space="preserve"> </w:t>
      </w:r>
      <w:r>
        <w:t xml:space="preserve">adresses </w:t>
      </w:r>
      <w:r w:rsidR="00B605CB">
        <w:t xml:space="preserve">IP </w:t>
      </w:r>
      <w:r w:rsidR="002D05C1">
        <w:t>du ré</w:t>
      </w:r>
      <w:r w:rsidR="003D3C16">
        <w:t>s</w:t>
      </w:r>
      <w:r w:rsidR="002D05C1">
        <w:t>eau 192.168.</w:t>
      </w:r>
      <w:r w:rsidR="00BD7775">
        <w:t>1</w:t>
      </w:r>
      <w:r w:rsidR="002D05C1">
        <w:t>.0/24.</w:t>
      </w:r>
    </w:p>
    <w:p w14:paraId="3AC602A2" w14:textId="4CE90B70" w:rsidR="007F2312" w:rsidRDefault="00BE47C8" w:rsidP="00BE47C8">
      <w:r w:rsidRPr="00BE47C8">
        <w:t xml:space="preserve">Vous devez créer une zone d'exclusion qui contient </w:t>
      </w:r>
      <w:r w:rsidR="007B03A5">
        <w:t>4</w:t>
      </w:r>
      <w:r w:rsidRPr="00BE47C8">
        <w:t xml:space="preserve"> adresses </w:t>
      </w:r>
      <w:r w:rsidR="008A40AB">
        <w:t xml:space="preserve">IP </w:t>
      </w:r>
      <w:r w:rsidR="003F3318">
        <w:t>consécutives</w:t>
      </w:r>
      <w:r w:rsidRPr="00BE47C8">
        <w:t>.</w:t>
      </w:r>
    </w:p>
    <w:p w14:paraId="2368A4E6" w14:textId="176618FD" w:rsidR="00A63055" w:rsidRDefault="00A63055" w:rsidP="00BE47C8">
      <w:r>
        <w:t>Vous devez créer une réservation</w:t>
      </w:r>
      <w:r w:rsidR="00B605CB">
        <w:t xml:space="preserve"> pour l'adresse MAC 00:15:5D</w:t>
      </w:r>
      <w:r w:rsidR="00FD5C0C">
        <w:t>:01:23:45</w:t>
      </w:r>
      <w:r w:rsidR="00231E0C">
        <w:t>.</w:t>
      </w:r>
    </w:p>
    <w:p w14:paraId="595FD8F7" w14:textId="72471321" w:rsidR="007F2312" w:rsidRDefault="007F2312" w:rsidP="00AF677E">
      <w:pPr>
        <w:spacing w:after="0" w:line="276" w:lineRule="auto"/>
        <w:ind w:right="0"/>
        <w:jc w:val="left"/>
      </w:pPr>
      <w:r w:rsidRPr="002B6CA4">
        <w:t>La longueu</w:t>
      </w:r>
      <w:r w:rsidR="00164DEF">
        <w:t>r du bail de l’étendue sera de 2</w:t>
      </w:r>
      <w:r w:rsidRPr="002B6CA4">
        <w:t xml:space="preserve"> heure</w:t>
      </w:r>
      <w:r w:rsidR="004508C6">
        <w:t>s</w:t>
      </w:r>
      <w:r w:rsidR="00164DEF">
        <w:t>.</w:t>
      </w:r>
    </w:p>
    <w:p w14:paraId="730439EA" w14:textId="38E20D00" w:rsidR="00AF677E" w:rsidRDefault="00AF677E" w:rsidP="00AF677E">
      <w:pPr>
        <w:spacing w:after="0" w:line="276" w:lineRule="auto"/>
        <w:ind w:right="0"/>
        <w:jc w:val="left"/>
      </w:pPr>
    </w:p>
    <w:p w14:paraId="5319808E" w14:textId="77777777" w:rsidR="00AF677E" w:rsidRDefault="00AF677E" w:rsidP="00AF677E">
      <w:pPr>
        <w:spacing w:after="0" w:line="276" w:lineRule="auto"/>
        <w:ind w:right="0"/>
        <w:jc w:val="left"/>
      </w:pPr>
    </w:p>
    <w:p w14:paraId="37EE9465" w14:textId="77777777" w:rsidR="00146327" w:rsidRPr="00506C1E" w:rsidRDefault="00146327" w:rsidP="00AF677E">
      <w:pPr>
        <w:spacing w:after="0" w:line="276" w:lineRule="auto"/>
        <w:ind w:right="0"/>
        <w:jc w:val="left"/>
      </w:pPr>
      <w:r>
        <w:br w:type="page"/>
      </w:r>
    </w:p>
    <w:p w14:paraId="6758C674" w14:textId="403CFFF9" w:rsidR="007050BB" w:rsidRPr="004933EF" w:rsidRDefault="00B971E9" w:rsidP="007050BB">
      <w:pPr>
        <w:pStyle w:val="Titre1"/>
        <w:rPr>
          <w:b/>
        </w:rPr>
      </w:pPr>
      <w:bookmarkStart w:id="31" w:name="_Toc151101260"/>
      <w:r w:rsidRPr="004933EF">
        <w:rPr>
          <w:b/>
          <w:caps w:val="0"/>
        </w:rPr>
        <w:lastRenderedPageBreak/>
        <w:t>ANNEXE</w:t>
      </w:r>
      <w:r w:rsidR="00AD2999" w:rsidRPr="004933EF">
        <w:rPr>
          <w:b/>
          <w:caps w:val="0"/>
        </w:rPr>
        <w:t>: Échéancier de travail</w:t>
      </w:r>
      <w:bookmarkEnd w:id="31"/>
    </w:p>
    <w:p w14:paraId="192DCB9F" w14:textId="77777777" w:rsidR="001C759D" w:rsidRPr="00B30942" w:rsidRDefault="001C759D" w:rsidP="004933EF">
      <w:pPr>
        <w:spacing w:after="0"/>
        <w:rPr>
          <w:rStyle w:val="Accentuation"/>
          <w:i w:val="0"/>
          <w:iCs w:val="0"/>
        </w:rPr>
      </w:pPr>
    </w:p>
    <w:p w14:paraId="151C7DAC" w14:textId="4559593B" w:rsidR="0088167E" w:rsidRPr="00B84AB8" w:rsidRDefault="001A1EDC" w:rsidP="0088167E">
      <w:pPr>
        <w:pStyle w:val="Pucesrapproches"/>
        <w:numPr>
          <w:ilvl w:val="0"/>
          <w:numId w:val="0"/>
        </w:numPr>
        <w:rPr>
          <w:b/>
          <w:bCs/>
        </w:rPr>
      </w:pPr>
      <w:r>
        <w:rPr>
          <w:b/>
          <w:bCs/>
        </w:rPr>
        <w:t>17</w:t>
      </w:r>
      <w:r w:rsidR="00243D2D">
        <w:rPr>
          <w:b/>
          <w:bCs/>
        </w:rPr>
        <w:t xml:space="preserve"> </w:t>
      </w:r>
      <w:r w:rsidR="00880F13">
        <w:rPr>
          <w:b/>
          <w:bCs/>
        </w:rPr>
        <w:t>novem</w:t>
      </w:r>
      <w:r w:rsidR="00243D2D">
        <w:rPr>
          <w:b/>
          <w:bCs/>
        </w:rPr>
        <w:t>bre</w:t>
      </w:r>
      <w:r w:rsidR="004F4FFE" w:rsidRPr="00B84AB8">
        <w:rPr>
          <w:b/>
          <w:bCs/>
        </w:rPr>
        <w:t xml:space="preserve"> </w:t>
      </w:r>
      <w:r w:rsidR="0088167E" w:rsidRPr="00B84AB8">
        <w:rPr>
          <w:b/>
          <w:bCs/>
        </w:rPr>
        <w:t>– Distribution de l’énoncé d</w:t>
      </w:r>
      <w:r w:rsidR="00BF08E5">
        <w:rPr>
          <w:b/>
          <w:bCs/>
        </w:rPr>
        <w:t>e l'examen pratique</w:t>
      </w:r>
    </w:p>
    <w:p w14:paraId="6EB41185" w14:textId="77777777" w:rsidR="00CF2E9F" w:rsidRDefault="00CF2E9F" w:rsidP="0088167E">
      <w:pPr>
        <w:pStyle w:val="Pucesrapproches"/>
        <w:numPr>
          <w:ilvl w:val="0"/>
          <w:numId w:val="0"/>
        </w:numPr>
      </w:pPr>
    </w:p>
    <w:p w14:paraId="5AD61A1B" w14:textId="7AC03E22" w:rsidR="009F1124" w:rsidRPr="002203C4" w:rsidRDefault="001221EB" w:rsidP="009F1124">
      <w:pPr>
        <w:pStyle w:val="Pucesrapproches"/>
        <w:numPr>
          <w:ilvl w:val="0"/>
          <w:numId w:val="0"/>
        </w:numPr>
        <w:rPr>
          <w:b/>
          <w:bCs/>
        </w:rPr>
      </w:pPr>
      <w:r>
        <w:rPr>
          <w:b/>
          <w:bCs/>
        </w:rPr>
        <w:t>15 décembre</w:t>
      </w:r>
      <w:r w:rsidR="002203C4">
        <w:rPr>
          <w:b/>
          <w:bCs/>
        </w:rPr>
        <w:t xml:space="preserve"> - </w:t>
      </w:r>
      <w:r w:rsidR="009F1124" w:rsidRPr="002203C4">
        <w:rPr>
          <w:b/>
          <w:bCs/>
        </w:rPr>
        <w:t>Examen pratique</w:t>
      </w:r>
      <w:r w:rsidR="00567F0D" w:rsidRPr="00567F0D">
        <w:rPr>
          <w:b/>
          <w:bCs/>
        </w:rPr>
        <w:t xml:space="preserve"> </w:t>
      </w:r>
      <w:r w:rsidR="00567F0D" w:rsidRPr="002203C4">
        <w:rPr>
          <w:b/>
          <w:bCs/>
        </w:rPr>
        <w:t>final</w:t>
      </w:r>
    </w:p>
    <w:p w14:paraId="48117FC4" w14:textId="77777777" w:rsidR="00637031" w:rsidRPr="00EF639B" w:rsidRDefault="00637031" w:rsidP="00637031">
      <w:pPr>
        <w:pStyle w:val="Pucesrapproches"/>
        <w:numPr>
          <w:ilvl w:val="0"/>
          <w:numId w:val="0"/>
        </w:numPr>
      </w:pPr>
      <w:r>
        <w:t>La journée de l'examen pratique final, vous recevrez un document avec des modifications à apporter aux configurations de vos ordinateurs virtuels.</w:t>
      </w:r>
    </w:p>
    <w:p w14:paraId="2068E985" w14:textId="332FFF47" w:rsidR="002A2AAE" w:rsidRDefault="002A2AAE" w:rsidP="003E63BF">
      <w:pPr>
        <w:pStyle w:val="Pucesrapproches"/>
        <w:numPr>
          <w:ilvl w:val="0"/>
          <w:numId w:val="0"/>
        </w:numPr>
      </w:pPr>
      <w:r>
        <w:t>Cette étape</w:t>
      </w:r>
      <w:r w:rsidRPr="00C10CB2">
        <w:t xml:space="preserve"> représente </w:t>
      </w:r>
      <w:r w:rsidR="00E318CE">
        <w:t>25</w:t>
      </w:r>
      <w:r w:rsidRPr="00C10CB2">
        <w:t>% de la note finale du cours</w:t>
      </w:r>
      <w:r>
        <w:t>.</w:t>
      </w:r>
    </w:p>
    <w:p w14:paraId="151C1795" w14:textId="77777777" w:rsidR="00981FBB" w:rsidRPr="002A2AAE" w:rsidRDefault="00981FBB">
      <w:pPr>
        <w:spacing w:after="0" w:line="276" w:lineRule="auto"/>
        <w:ind w:right="0"/>
        <w:jc w:val="left"/>
        <w:rPr>
          <w:lang w:val="fr-FR"/>
        </w:rPr>
      </w:pPr>
    </w:p>
    <w:p w14:paraId="4117C026" w14:textId="77777777" w:rsidR="009F1124" w:rsidRPr="00C25E76" w:rsidRDefault="009F1124">
      <w:pPr>
        <w:spacing w:after="0" w:line="276" w:lineRule="auto"/>
        <w:ind w:right="0"/>
        <w:jc w:val="left"/>
      </w:pPr>
    </w:p>
    <w:sectPr w:rsidR="009F1124" w:rsidRPr="00C25E76" w:rsidSect="00C076A4">
      <w:footerReference w:type="default" r:id="rId11"/>
      <w:pgSz w:w="12240" w:h="15840" w:code="152"/>
      <w:pgMar w:top="1134" w:right="1049" w:bottom="1134" w:left="1049" w:header="709" w:footer="137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62C6F" w14:textId="77777777" w:rsidR="001317EC" w:rsidRDefault="001317EC">
      <w:pPr>
        <w:spacing w:after="0" w:line="240" w:lineRule="auto"/>
      </w:pPr>
      <w:r>
        <w:separator/>
      </w:r>
    </w:p>
  </w:endnote>
  <w:endnote w:type="continuationSeparator" w:id="0">
    <w:p w14:paraId="58A759D4" w14:textId="77777777" w:rsidR="001317EC" w:rsidRDefault="00131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E17F7" w14:textId="77777777" w:rsidR="003C526D" w:rsidRDefault="003C526D">
    <w:pPr>
      <w:pStyle w:val="Pieddepage"/>
    </w:pPr>
    <w:r>
      <w:rPr>
        <w:noProof/>
      </w:rPr>
      <mc:AlternateContent>
        <mc:Choice Requires="wps">
          <w:drawing>
            <wp:anchor distT="0" distB="0" distL="114300" distR="114300" simplePos="0" relativeHeight="251662336" behindDoc="0" locked="0" layoutInCell="1" allowOverlap="1" wp14:anchorId="2FAA2A48" wp14:editId="2E24DFED">
              <wp:simplePos x="0" y="0"/>
              <wp:positionH relativeFrom="margin">
                <wp:posOffset>6010275</wp:posOffset>
              </wp:positionH>
              <wp:positionV relativeFrom="margin">
                <wp:posOffset>7472045</wp:posOffset>
              </wp:positionV>
              <wp:extent cx="523875" cy="966580"/>
              <wp:effectExtent l="0" t="0" r="0" b="5080"/>
              <wp:wrapNone/>
              <wp:docPr id="12"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966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0BF06F" w14:textId="311475F1" w:rsidR="003C526D" w:rsidRDefault="003C526D">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583937" w:rsidRPr="00583937">
                            <w:rPr>
                              <w:b/>
                              <w:bCs/>
                              <w:noProof/>
                              <w:color w:val="000000" w:themeColor="text1"/>
                              <w:sz w:val="44"/>
                              <w:lang w:val="fr-FR"/>
                            </w:rPr>
                            <w:t>8</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AA2A48" id="_x0000_t202" coordsize="21600,21600" o:spt="202" path="m,l,21600r21600,l21600,xe">
              <v:stroke joinstyle="miter"/>
              <v:path gradientshapeok="t" o:connecttype="rect"/>
            </v:shapetype>
            <v:shape id="Zone de texte 6" o:spid="_x0000_s1026" type="#_x0000_t202" style="position:absolute;left:0;text-align:left;margin-left:473.25pt;margin-top:588.35pt;width:41.25pt;height:76.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" filled="f" stroked="f">
              <v:textbox style="layout-flow:vertical">
                <w:txbxContent>
                  <w:p w14:paraId="4F0BF06F" w14:textId="311475F1" w:rsidR="003C526D" w:rsidRDefault="003C526D">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583937" w:rsidRPr="00583937">
                      <w:rPr>
                        <w:b/>
                        <w:bCs/>
                        <w:noProof/>
                        <w:color w:val="000000" w:themeColor="text1"/>
                        <w:sz w:val="44"/>
                        <w:lang w:val="fr-FR"/>
                      </w:rPr>
                      <w:t>8</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57AF63C8" wp14:editId="7E93E3F1">
              <wp:simplePos x="0" y="0"/>
              <wp:positionH relativeFrom="margin">
                <wp:align>center</wp:align>
              </wp:positionH>
              <wp:positionV relativeFrom="bottomMargin">
                <wp:align>top</wp:align>
              </wp:positionV>
              <wp:extent cx="6400800" cy="160655"/>
              <wp:effectExtent l="0" t="0" r="0" b="0"/>
              <wp:wrapNone/>
              <wp:docPr id="11"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9B661F" w14:textId="77777777" w:rsidR="003C526D" w:rsidRDefault="003C526D">
                          <w:pPr>
                            <w:pStyle w:val="Sansinterligne"/>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 w14:anchorId="57AF63C8" id="Zone de texte 5" o:spid="_x0000_s1027" type="#_x0000_t202" style="position:absolute;left:0;text-align:left;margin-left:0;margin-top:0;width:7in;height:12.65pt;z-index:251660288;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" filled="f" stroked="f">
              <v:textbox style="mso-fit-shape-to-text:t" inset=",0,,0">
                <w:txbxContent>
                  <w:p w14:paraId="449B661F" w14:textId="77777777" w:rsidR="003C526D" w:rsidRDefault="003C526D">
                    <w:pPr>
                      <w:pStyle w:val="Sansinterligne"/>
                    </w:pPr>
                  </w:p>
                </w:txbxContent>
              </v:textbox>
              <w10:wrap anchorx="margin" anchory="margin"/>
            </v:shape>
          </w:pict>
        </mc:Fallback>
      </mc:AlternateContent>
    </w:r>
    <w:r>
      <w:rPr>
        <w:noProof/>
      </w:rPr>
      <mc:AlternateContent>
        <mc:Choice Requires="wps">
          <w:drawing>
            <wp:anchor distT="0" distB="0" distL="114300" distR="114300" simplePos="0" relativeHeight="251654144" behindDoc="0" locked="0" layoutInCell="1" allowOverlap="1" wp14:anchorId="0A9C9129" wp14:editId="33798812">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6C21B5F" id="Rectangle 4" o:spid="_x0000_s1026" style="position:absolute;margin-left:0;margin-top:0;width:539.25pt;height:717.7pt;z-index:25165414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56192" behindDoc="0" locked="0" layoutInCell="1" allowOverlap="1" wp14:anchorId="5865DA87" wp14:editId="567D4B87">
              <wp:simplePos x="0" y="0"/>
              <mc:AlternateContent>
                <mc:Choice Requires="wp14">
                  <wp:positionH relativeFrom="margin">
                    <wp14:pctPosHOffset>101500</wp14:pctPosHOffset>
                  </wp:positionH>
                </mc:Choice>
                <mc:Fallback>
                  <wp:positionH relativeFrom="page">
                    <wp:posOffset>7202805</wp:posOffset>
                  </wp:positionH>
                </mc:Fallback>
              </mc:AlternateContent>
              <mc:AlternateContent>
                <mc:Choice Requires="wp14">
                  <wp:positionV relativeFrom="margin">
                    <wp14:pctPosVOffset>-2500</wp14:pctPosVOffset>
                  </wp:positionV>
                </mc:Choice>
                <mc:Fallback>
                  <wp:positionV relativeFrom="page">
                    <wp:posOffset>504825</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7B7D10AD" id="Rectangle 8" o:spid="_x0000_s1026" style="position:absolute;margin-left:0;margin-top:0;width:10.1pt;height:495.9pt;z-index:25165619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58240" behindDoc="0" locked="0" layoutInCell="1" allowOverlap="1" wp14:anchorId="1FC755C2" wp14:editId="3D31B38A">
              <wp:simplePos x="0" y="0"/>
              <mc:AlternateContent>
                <mc:Choice Requires="wp14">
                  <wp:positionH relativeFrom="margin">
                    <wp14:pctPosHOffset>101500</wp14:pctPosHOffset>
                  </wp:positionH>
                </mc:Choice>
                <mc:Fallback>
                  <wp:positionH relativeFrom="page">
                    <wp:posOffset>7202805</wp:posOffset>
                  </wp:positionH>
                </mc:Fallback>
              </mc:AlternateContent>
              <mc:AlternateContent>
                <mc:Choice Requires="wp14">
                  <wp:positionV relativeFrom="margin">
                    <wp14:pctPosVOffset>70000</wp14:pctPosVOffset>
                  </wp:positionV>
                </mc:Choice>
                <mc:Fallback>
                  <wp:positionV relativeFrom="page">
                    <wp:posOffset>6752590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10B074A" id="Rectangle 9" o:spid="_x0000_s1026" style="position:absolute;margin-left:0;margin-top:0;width:10.1pt;height:222.3pt;z-index:251658240;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212745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933EC" w14:textId="77777777" w:rsidR="001317EC" w:rsidRDefault="001317EC">
      <w:pPr>
        <w:spacing w:after="0" w:line="240" w:lineRule="auto"/>
      </w:pPr>
      <w:r>
        <w:separator/>
      </w:r>
    </w:p>
  </w:footnote>
  <w:footnote w:type="continuationSeparator" w:id="0">
    <w:p w14:paraId="43106D3F" w14:textId="77777777" w:rsidR="001317EC" w:rsidRDefault="001317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554803BE"/>
    <w:lvl w:ilvl="0">
      <w:start w:val="1"/>
      <w:numFmt w:val="bullet"/>
      <w:pStyle w:val="Listepuces3"/>
      <w:lvlText w:val=""/>
      <w:lvlJc w:val="left"/>
      <w:pPr>
        <w:ind w:left="644" w:hanging="360"/>
      </w:pPr>
      <w:rPr>
        <w:rFonts w:ascii="Wingdings" w:hAnsi="Wingdings" w:cs="Wingdings" w:hint="default"/>
      </w:rPr>
    </w:lvl>
  </w:abstractNum>
  <w:abstractNum w:abstractNumId="1" w15:restartNumberingAfterBreak="0">
    <w:nsid w:val="FFFFFF83"/>
    <w:multiLevelType w:val="singleLevel"/>
    <w:tmpl w:val="947615D0"/>
    <w:lvl w:ilvl="0">
      <w:start w:val="1"/>
      <w:numFmt w:val="bullet"/>
      <w:pStyle w:val="Listepuces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8D0EB28A"/>
    <w:lvl w:ilvl="0">
      <w:start w:val="1"/>
      <w:numFmt w:val="bullet"/>
      <w:pStyle w:val="Listepuces"/>
      <w:lvlText w:val=""/>
      <w:lvlJc w:val="left"/>
      <w:pPr>
        <w:tabs>
          <w:tab w:val="num" w:pos="360"/>
        </w:tabs>
        <w:ind w:left="360" w:hanging="360"/>
      </w:pPr>
      <w:rPr>
        <w:rFonts w:ascii="Symbol" w:hAnsi="Symbol" w:hint="default"/>
      </w:rPr>
    </w:lvl>
  </w:abstractNum>
  <w:abstractNum w:abstractNumId="3" w15:restartNumberingAfterBreak="0">
    <w:nsid w:val="011C4C5B"/>
    <w:multiLevelType w:val="hybridMultilevel"/>
    <w:tmpl w:val="FA22A068"/>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15:restartNumberingAfterBreak="0">
    <w:nsid w:val="06BA4D0C"/>
    <w:multiLevelType w:val="hybridMultilevel"/>
    <w:tmpl w:val="2F788552"/>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5" w15:restartNumberingAfterBreak="0">
    <w:nsid w:val="09216F0F"/>
    <w:multiLevelType w:val="hybridMultilevel"/>
    <w:tmpl w:val="D206EDC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09B63BD4"/>
    <w:multiLevelType w:val="hybridMultilevel"/>
    <w:tmpl w:val="E8686446"/>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7" w15:restartNumberingAfterBreak="0">
    <w:nsid w:val="0C0F450E"/>
    <w:multiLevelType w:val="hybridMultilevel"/>
    <w:tmpl w:val="EC9E19A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0D77408B"/>
    <w:multiLevelType w:val="hybridMultilevel"/>
    <w:tmpl w:val="A0FC8926"/>
    <w:lvl w:ilvl="0" w:tplc="0C0C0003">
      <w:start w:val="1"/>
      <w:numFmt w:val="bullet"/>
      <w:lvlText w:val="o"/>
      <w:lvlJc w:val="left"/>
      <w:pPr>
        <w:ind w:left="1080" w:hanging="360"/>
      </w:pPr>
      <w:rPr>
        <w:rFonts w:ascii="Courier New" w:hAnsi="Courier New" w:cs="Courier New"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9" w15:restartNumberingAfterBreak="0">
    <w:nsid w:val="0FF015B3"/>
    <w:multiLevelType w:val="hybridMultilevel"/>
    <w:tmpl w:val="58EA87B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16CF470F"/>
    <w:multiLevelType w:val="hybridMultilevel"/>
    <w:tmpl w:val="A412FA2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1" w15:restartNumberingAfterBreak="0">
    <w:nsid w:val="2132309D"/>
    <w:multiLevelType w:val="hybridMultilevel"/>
    <w:tmpl w:val="4E6CD8F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2" w15:restartNumberingAfterBreak="0">
    <w:nsid w:val="225A1777"/>
    <w:multiLevelType w:val="hybridMultilevel"/>
    <w:tmpl w:val="CFBE547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3" w15:restartNumberingAfterBreak="0">
    <w:nsid w:val="27EB0BCF"/>
    <w:multiLevelType w:val="hybridMultilevel"/>
    <w:tmpl w:val="6624FFE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2A5A72F4"/>
    <w:multiLevelType w:val="hybridMultilevel"/>
    <w:tmpl w:val="9DE0188C"/>
    <w:lvl w:ilvl="0" w:tplc="0C0C0003">
      <w:start w:val="1"/>
      <w:numFmt w:val="bullet"/>
      <w:lvlText w:val="o"/>
      <w:lvlJc w:val="left"/>
      <w:pPr>
        <w:ind w:left="1080" w:hanging="360"/>
      </w:pPr>
      <w:rPr>
        <w:rFonts w:ascii="Courier New" w:hAnsi="Courier New" w:cs="Courier New"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5" w15:restartNumberingAfterBreak="0">
    <w:nsid w:val="30211639"/>
    <w:multiLevelType w:val="hybridMultilevel"/>
    <w:tmpl w:val="9326957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6" w15:restartNumberingAfterBreak="0">
    <w:nsid w:val="32390098"/>
    <w:multiLevelType w:val="hybridMultilevel"/>
    <w:tmpl w:val="0170A6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348B7766"/>
    <w:multiLevelType w:val="hybridMultilevel"/>
    <w:tmpl w:val="B776C5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3C40226B"/>
    <w:multiLevelType w:val="hybridMultilevel"/>
    <w:tmpl w:val="11B6C1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3C7811C9"/>
    <w:multiLevelType w:val="hybridMultilevel"/>
    <w:tmpl w:val="FB6020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4130146B"/>
    <w:multiLevelType w:val="hybridMultilevel"/>
    <w:tmpl w:val="EDF8CF3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1" w15:restartNumberingAfterBreak="0">
    <w:nsid w:val="43804C04"/>
    <w:multiLevelType w:val="hybridMultilevel"/>
    <w:tmpl w:val="FB9409D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47461E0A"/>
    <w:multiLevelType w:val="hybridMultilevel"/>
    <w:tmpl w:val="4C18B0B4"/>
    <w:lvl w:ilvl="0" w:tplc="0C0C0003">
      <w:start w:val="1"/>
      <w:numFmt w:val="bullet"/>
      <w:lvlText w:val="o"/>
      <w:lvlJc w:val="left"/>
      <w:pPr>
        <w:ind w:left="1080" w:hanging="360"/>
      </w:pPr>
      <w:rPr>
        <w:rFonts w:ascii="Courier New" w:hAnsi="Courier New" w:cs="Courier New"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3" w15:restartNumberingAfterBreak="0">
    <w:nsid w:val="49C36FAD"/>
    <w:multiLevelType w:val="hybridMultilevel"/>
    <w:tmpl w:val="42F4ED5E"/>
    <w:lvl w:ilvl="0" w:tplc="554803BE">
      <w:start w:val="1"/>
      <w:numFmt w:val="bullet"/>
      <w:lvlText w:val=""/>
      <w:lvlJc w:val="left"/>
      <w:pPr>
        <w:ind w:left="360" w:hanging="360"/>
      </w:pPr>
      <w:rPr>
        <w:rFonts w:ascii="Wingdings" w:hAnsi="Wingdings" w:cs="Wingdings"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4" w15:restartNumberingAfterBreak="0">
    <w:nsid w:val="49D357EF"/>
    <w:multiLevelType w:val="hybridMultilevel"/>
    <w:tmpl w:val="C6424DFA"/>
    <w:lvl w:ilvl="0" w:tplc="554803BE">
      <w:start w:val="1"/>
      <w:numFmt w:val="bullet"/>
      <w:lvlText w:val=""/>
      <w:lvlJc w:val="left"/>
      <w:pPr>
        <w:ind w:left="360" w:hanging="360"/>
      </w:pPr>
      <w:rPr>
        <w:rFonts w:ascii="Wingdings" w:hAnsi="Wingdings" w:cs="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4AEA273C"/>
    <w:multiLevelType w:val="hybridMultilevel"/>
    <w:tmpl w:val="A00A316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6" w15:restartNumberingAfterBreak="0">
    <w:nsid w:val="5BE23CCB"/>
    <w:multiLevelType w:val="hybridMultilevel"/>
    <w:tmpl w:val="D3E0DC76"/>
    <w:lvl w:ilvl="0" w:tplc="554803BE">
      <w:start w:val="1"/>
      <w:numFmt w:val="bullet"/>
      <w:lvlText w:val=""/>
      <w:lvlJc w:val="left"/>
      <w:pPr>
        <w:ind w:left="360" w:hanging="360"/>
      </w:pPr>
      <w:rPr>
        <w:rFonts w:ascii="Wingdings" w:hAnsi="Wingdings" w:cs="Wingdings" w:hint="default"/>
      </w:rPr>
    </w:lvl>
    <w:lvl w:ilvl="1" w:tplc="0C0C0019">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7" w15:restartNumberingAfterBreak="0">
    <w:nsid w:val="620E02D9"/>
    <w:multiLevelType w:val="hybridMultilevel"/>
    <w:tmpl w:val="CB9E0BA2"/>
    <w:lvl w:ilvl="0" w:tplc="0C0C0003">
      <w:start w:val="1"/>
      <w:numFmt w:val="bullet"/>
      <w:lvlText w:val="o"/>
      <w:lvlJc w:val="left"/>
      <w:pPr>
        <w:ind w:left="1080" w:hanging="360"/>
      </w:pPr>
      <w:rPr>
        <w:rFonts w:ascii="Courier New" w:hAnsi="Courier New" w:cs="Courier New" w:hint="default"/>
      </w:rPr>
    </w:lvl>
    <w:lvl w:ilvl="1" w:tplc="0C0C0003">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8" w15:restartNumberingAfterBreak="0">
    <w:nsid w:val="63CE32DF"/>
    <w:multiLevelType w:val="hybridMultilevel"/>
    <w:tmpl w:val="AE08066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9" w15:restartNumberingAfterBreak="0">
    <w:nsid w:val="651531CF"/>
    <w:multiLevelType w:val="hybridMultilevel"/>
    <w:tmpl w:val="141E0E3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7CC26D76"/>
    <w:multiLevelType w:val="hybridMultilevel"/>
    <w:tmpl w:val="1A1852DE"/>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9"/>
  </w:num>
  <w:num w:numId="5">
    <w:abstractNumId w:val="18"/>
  </w:num>
  <w:num w:numId="6">
    <w:abstractNumId w:val="30"/>
  </w:num>
  <w:num w:numId="7">
    <w:abstractNumId w:val="16"/>
  </w:num>
  <w:num w:numId="8">
    <w:abstractNumId w:val="13"/>
  </w:num>
  <w:num w:numId="9">
    <w:abstractNumId w:val="29"/>
  </w:num>
  <w:num w:numId="10">
    <w:abstractNumId w:val="12"/>
  </w:num>
  <w:num w:numId="11">
    <w:abstractNumId w:val="11"/>
  </w:num>
  <w:num w:numId="12">
    <w:abstractNumId w:val="9"/>
  </w:num>
  <w:num w:numId="13">
    <w:abstractNumId w:val="21"/>
  </w:num>
  <w:num w:numId="14">
    <w:abstractNumId w:val="7"/>
  </w:num>
  <w:num w:numId="15">
    <w:abstractNumId w:val="25"/>
  </w:num>
  <w:num w:numId="16">
    <w:abstractNumId w:val="0"/>
  </w:num>
  <w:num w:numId="17">
    <w:abstractNumId w:val="17"/>
  </w:num>
  <w:num w:numId="18">
    <w:abstractNumId w:val="28"/>
  </w:num>
  <w:num w:numId="19">
    <w:abstractNumId w:val="2"/>
  </w:num>
  <w:num w:numId="20">
    <w:abstractNumId w:val="0"/>
  </w:num>
  <w:num w:numId="21">
    <w:abstractNumId w:val="8"/>
  </w:num>
  <w:num w:numId="22">
    <w:abstractNumId w:val="27"/>
  </w:num>
  <w:num w:numId="23">
    <w:abstractNumId w:val="14"/>
  </w:num>
  <w:num w:numId="24">
    <w:abstractNumId w:val="22"/>
  </w:num>
  <w:num w:numId="25">
    <w:abstractNumId w:val="20"/>
  </w:num>
  <w:num w:numId="26">
    <w:abstractNumId w:val="0"/>
  </w:num>
  <w:num w:numId="27">
    <w:abstractNumId w:val="0"/>
  </w:num>
  <w:num w:numId="28">
    <w:abstractNumId w:val="0"/>
  </w:num>
  <w:num w:numId="29">
    <w:abstractNumId w:val="10"/>
  </w:num>
  <w:num w:numId="30">
    <w:abstractNumId w:val="0"/>
  </w:num>
  <w:num w:numId="31">
    <w:abstractNumId w:val="0"/>
  </w:num>
  <w:num w:numId="32">
    <w:abstractNumId w:val="0"/>
  </w:num>
  <w:num w:numId="33">
    <w:abstractNumId w:val="0"/>
  </w:num>
  <w:num w:numId="34">
    <w:abstractNumId w:val="15"/>
  </w:num>
  <w:num w:numId="35">
    <w:abstractNumId w:val="6"/>
  </w:num>
  <w:num w:numId="36">
    <w:abstractNumId w:val="1"/>
  </w:num>
  <w:num w:numId="37">
    <w:abstractNumId w:val="26"/>
  </w:num>
  <w:num w:numId="38">
    <w:abstractNumId w:val="23"/>
  </w:num>
  <w:num w:numId="39">
    <w:abstractNumId w:val="24"/>
  </w:num>
  <w:num w:numId="40">
    <w:abstractNumId w:val="0"/>
  </w:num>
  <w:num w:numId="41">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20"/>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6CB"/>
    <w:rsid w:val="0000098C"/>
    <w:rsid w:val="00000C65"/>
    <w:rsid w:val="00001A86"/>
    <w:rsid w:val="00004CAB"/>
    <w:rsid w:val="00006CB8"/>
    <w:rsid w:val="00007001"/>
    <w:rsid w:val="00007EA1"/>
    <w:rsid w:val="00011DD7"/>
    <w:rsid w:val="0001206F"/>
    <w:rsid w:val="00012BFB"/>
    <w:rsid w:val="000220C6"/>
    <w:rsid w:val="0002341F"/>
    <w:rsid w:val="0002376B"/>
    <w:rsid w:val="0002402C"/>
    <w:rsid w:val="000260E1"/>
    <w:rsid w:val="000266D7"/>
    <w:rsid w:val="00030179"/>
    <w:rsid w:val="0003217B"/>
    <w:rsid w:val="00032E0A"/>
    <w:rsid w:val="00033750"/>
    <w:rsid w:val="000351BB"/>
    <w:rsid w:val="00035B57"/>
    <w:rsid w:val="00036464"/>
    <w:rsid w:val="000372EB"/>
    <w:rsid w:val="00040F0D"/>
    <w:rsid w:val="00041748"/>
    <w:rsid w:val="00041A01"/>
    <w:rsid w:val="000422D1"/>
    <w:rsid w:val="0004243A"/>
    <w:rsid w:val="00042907"/>
    <w:rsid w:val="00042DC7"/>
    <w:rsid w:val="00043B79"/>
    <w:rsid w:val="00046A94"/>
    <w:rsid w:val="0004725F"/>
    <w:rsid w:val="00047577"/>
    <w:rsid w:val="00047A1D"/>
    <w:rsid w:val="00047D16"/>
    <w:rsid w:val="0005019D"/>
    <w:rsid w:val="000505E5"/>
    <w:rsid w:val="00050D8F"/>
    <w:rsid w:val="0005108B"/>
    <w:rsid w:val="000534BD"/>
    <w:rsid w:val="00053C10"/>
    <w:rsid w:val="000552A9"/>
    <w:rsid w:val="000552B1"/>
    <w:rsid w:val="000559A6"/>
    <w:rsid w:val="00057C66"/>
    <w:rsid w:val="00057F9F"/>
    <w:rsid w:val="00060740"/>
    <w:rsid w:val="000608E9"/>
    <w:rsid w:val="0006169E"/>
    <w:rsid w:val="00061A49"/>
    <w:rsid w:val="00061A76"/>
    <w:rsid w:val="000629B1"/>
    <w:rsid w:val="00062D93"/>
    <w:rsid w:val="000659BB"/>
    <w:rsid w:val="0006682D"/>
    <w:rsid w:val="00066954"/>
    <w:rsid w:val="00066E33"/>
    <w:rsid w:val="0007146F"/>
    <w:rsid w:val="00072279"/>
    <w:rsid w:val="00072CC3"/>
    <w:rsid w:val="00072F3E"/>
    <w:rsid w:val="00073947"/>
    <w:rsid w:val="0007473C"/>
    <w:rsid w:val="00074BDE"/>
    <w:rsid w:val="00075B84"/>
    <w:rsid w:val="00076603"/>
    <w:rsid w:val="00077B1E"/>
    <w:rsid w:val="00077D6F"/>
    <w:rsid w:val="000806D1"/>
    <w:rsid w:val="00080DED"/>
    <w:rsid w:val="000817E7"/>
    <w:rsid w:val="00081F8A"/>
    <w:rsid w:val="000826BA"/>
    <w:rsid w:val="00082D68"/>
    <w:rsid w:val="00083FB4"/>
    <w:rsid w:val="0008424D"/>
    <w:rsid w:val="000845B9"/>
    <w:rsid w:val="000853AC"/>
    <w:rsid w:val="000854DE"/>
    <w:rsid w:val="0008584A"/>
    <w:rsid w:val="00085EEF"/>
    <w:rsid w:val="00086FF1"/>
    <w:rsid w:val="0008767E"/>
    <w:rsid w:val="00090F28"/>
    <w:rsid w:val="00090FDD"/>
    <w:rsid w:val="00091E79"/>
    <w:rsid w:val="000920C6"/>
    <w:rsid w:val="0009223D"/>
    <w:rsid w:val="00092BE9"/>
    <w:rsid w:val="00094028"/>
    <w:rsid w:val="0009498E"/>
    <w:rsid w:val="00095124"/>
    <w:rsid w:val="000A0247"/>
    <w:rsid w:val="000A13B4"/>
    <w:rsid w:val="000A1536"/>
    <w:rsid w:val="000A1E66"/>
    <w:rsid w:val="000A2BEF"/>
    <w:rsid w:val="000A37E5"/>
    <w:rsid w:val="000A3DFC"/>
    <w:rsid w:val="000A4119"/>
    <w:rsid w:val="000A4E95"/>
    <w:rsid w:val="000A5EBB"/>
    <w:rsid w:val="000A7B0C"/>
    <w:rsid w:val="000B13EF"/>
    <w:rsid w:val="000B17DB"/>
    <w:rsid w:val="000B28A2"/>
    <w:rsid w:val="000B3404"/>
    <w:rsid w:val="000B489D"/>
    <w:rsid w:val="000B4C44"/>
    <w:rsid w:val="000B74AE"/>
    <w:rsid w:val="000C05B6"/>
    <w:rsid w:val="000C06D4"/>
    <w:rsid w:val="000C1BD8"/>
    <w:rsid w:val="000C23CA"/>
    <w:rsid w:val="000C2F8F"/>
    <w:rsid w:val="000C3228"/>
    <w:rsid w:val="000C3E31"/>
    <w:rsid w:val="000C4869"/>
    <w:rsid w:val="000C6092"/>
    <w:rsid w:val="000C72D7"/>
    <w:rsid w:val="000D0334"/>
    <w:rsid w:val="000D1293"/>
    <w:rsid w:val="000D16E9"/>
    <w:rsid w:val="000D1CDB"/>
    <w:rsid w:val="000D27C2"/>
    <w:rsid w:val="000D3178"/>
    <w:rsid w:val="000D360F"/>
    <w:rsid w:val="000D400B"/>
    <w:rsid w:val="000D4A63"/>
    <w:rsid w:val="000D4E9F"/>
    <w:rsid w:val="000D5428"/>
    <w:rsid w:val="000D5773"/>
    <w:rsid w:val="000D60E8"/>
    <w:rsid w:val="000D682A"/>
    <w:rsid w:val="000D7484"/>
    <w:rsid w:val="000E0CA5"/>
    <w:rsid w:val="000E1175"/>
    <w:rsid w:val="000E12B1"/>
    <w:rsid w:val="000E15AB"/>
    <w:rsid w:val="000E187B"/>
    <w:rsid w:val="000E25DB"/>
    <w:rsid w:val="000E270E"/>
    <w:rsid w:val="000E2A01"/>
    <w:rsid w:val="000E2E1F"/>
    <w:rsid w:val="000E31B5"/>
    <w:rsid w:val="000E5BD2"/>
    <w:rsid w:val="000E63C3"/>
    <w:rsid w:val="000E7272"/>
    <w:rsid w:val="000F02C8"/>
    <w:rsid w:val="000F0318"/>
    <w:rsid w:val="000F13A4"/>
    <w:rsid w:val="000F1C97"/>
    <w:rsid w:val="000F1E5B"/>
    <w:rsid w:val="000F2C6A"/>
    <w:rsid w:val="000F33BF"/>
    <w:rsid w:val="000F361B"/>
    <w:rsid w:val="000F3881"/>
    <w:rsid w:val="000F388D"/>
    <w:rsid w:val="000F5ADB"/>
    <w:rsid w:val="000F7B45"/>
    <w:rsid w:val="000F7DDA"/>
    <w:rsid w:val="001008AA"/>
    <w:rsid w:val="00100E28"/>
    <w:rsid w:val="00100F7A"/>
    <w:rsid w:val="00102B2A"/>
    <w:rsid w:val="00102B5A"/>
    <w:rsid w:val="00105E68"/>
    <w:rsid w:val="0010643A"/>
    <w:rsid w:val="00106AB2"/>
    <w:rsid w:val="0011011F"/>
    <w:rsid w:val="00112352"/>
    <w:rsid w:val="0011435D"/>
    <w:rsid w:val="00114787"/>
    <w:rsid w:val="001150D5"/>
    <w:rsid w:val="001152CE"/>
    <w:rsid w:val="00115A5E"/>
    <w:rsid w:val="00115AD7"/>
    <w:rsid w:val="00117D91"/>
    <w:rsid w:val="00117FF0"/>
    <w:rsid w:val="00120273"/>
    <w:rsid w:val="00120C39"/>
    <w:rsid w:val="00120C74"/>
    <w:rsid w:val="001221EB"/>
    <w:rsid w:val="001223C5"/>
    <w:rsid w:val="0012388E"/>
    <w:rsid w:val="0012472C"/>
    <w:rsid w:val="00124802"/>
    <w:rsid w:val="00124E9E"/>
    <w:rsid w:val="001256D4"/>
    <w:rsid w:val="00125D78"/>
    <w:rsid w:val="00126F21"/>
    <w:rsid w:val="0013063A"/>
    <w:rsid w:val="001317EC"/>
    <w:rsid w:val="00132017"/>
    <w:rsid w:val="00132A19"/>
    <w:rsid w:val="00135D6A"/>
    <w:rsid w:val="00136A80"/>
    <w:rsid w:val="00140842"/>
    <w:rsid w:val="00141CD8"/>
    <w:rsid w:val="00141D51"/>
    <w:rsid w:val="00141DF8"/>
    <w:rsid w:val="00142567"/>
    <w:rsid w:val="00143264"/>
    <w:rsid w:val="00143D8D"/>
    <w:rsid w:val="00144A38"/>
    <w:rsid w:val="00146327"/>
    <w:rsid w:val="00147646"/>
    <w:rsid w:val="0014797E"/>
    <w:rsid w:val="001506D1"/>
    <w:rsid w:val="001507B8"/>
    <w:rsid w:val="0015249F"/>
    <w:rsid w:val="00152566"/>
    <w:rsid w:val="0015312F"/>
    <w:rsid w:val="00153708"/>
    <w:rsid w:val="00156279"/>
    <w:rsid w:val="00156A94"/>
    <w:rsid w:val="00161299"/>
    <w:rsid w:val="00163329"/>
    <w:rsid w:val="00163942"/>
    <w:rsid w:val="00163CC6"/>
    <w:rsid w:val="00163EF2"/>
    <w:rsid w:val="00164DEF"/>
    <w:rsid w:val="0016550B"/>
    <w:rsid w:val="00165C42"/>
    <w:rsid w:val="00166944"/>
    <w:rsid w:val="00167050"/>
    <w:rsid w:val="001679A3"/>
    <w:rsid w:val="00167EC7"/>
    <w:rsid w:val="00170A95"/>
    <w:rsid w:val="00172ADB"/>
    <w:rsid w:val="0017382B"/>
    <w:rsid w:val="00174F96"/>
    <w:rsid w:val="00175683"/>
    <w:rsid w:val="0018124C"/>
    <w:rsid w:val="00181EED"/>
    <w:rsid w:val="00182DC1"/>
    <w:rsid w:val="00184BA7"/>
    <w:rsid w:val="001865AB"/>
    <w:rsid w:val="00190445"/>
    <w:rsid w:val="0019144C"/>
    <w:rsid w:val="00191937"/>
    <w:rsid w:val="001919F4"/>
    <w:rsid w:val="00191ABA"/>
    <w:rsid w:val="00192E0F"/>
    <w:rsid w:val="00193208"/>
    <w:rsid w:val="00193E43"/>
    <w:rsid w:val="00195453"/>
    <w:rsid w:val="001958A5"/>
    <w:rsid w:val="00195B96"/>
    <w:rsid w:val="00195FEC"/>
    <w:rsid w:val="0019623E"/>
    <w:rsid w:val="001A02AB"/>
    <w:rsid w:val="001A1EDC"/>
    <w:rsid w:val="001A3F68"/>
    <w:rsid w:val="001A53A1"/>
    <w:rsid w:val="001A5C5D"/>
    <w:rsid w:val="001A62A9"/>
    <w:rsid w:val="001A7C8C"/>
    <w:rsid w:val="001B0D7F"/>
    <w:rsid w:val="001B13CE"/>
    <w:rsid w:val="001B1A10"/>
    <w:rsid w:val="001B3F46"/>
    <w:rsid w:val="001B4857"/>
    <w:rsid w:val="001B5ACE"/>
    <w:rsid w:val="001B68CA"/>
    <w:rsid w:val="001B6E59"/>
    <w:rsid w:val="001C0942"/>
    <w:rsid w:val="001C290E"/>
    <w:rsid w:val="001C2A58"/>
    <w:rsid w:val="001C2F0D"/>
    <w:rsid w:val="001C3574"/>
    <w:rsid w:val="001C377F"/>
    <w:rsid w:val="001C3C60"/>
    <w:rsid w:val="001C55E4"/>
    <w:rsid w:val="001C59F5"/>
    <w:rsid w:val="001C5D57"/>
    <w:rsid w:val="001C759D"/>
    <w:rsid w:val="001D1601"/>
    <w:rsid w:val="001D24A7"/>
    <w:rsid w:val="001D3CC9"/>
    <w:rsid w:val="001D5484"/>
    <w:rsid w:val="001E18DB"/>
    <w:rsid w:val="001E362F"/>
    <w:rsid w:val="001E3897"/>
    <w:rsid w:val="001E3D61"/>
    <w:rsid w:val="001E48A5"/>
    <w:rsid w:val="001E4FB5"/>
    <w:rsid w:val="001E56CB"/>
    <w:rsid w:val="001E56F2"/>
    <w:rsid w:val="001E7014"/>
    <w:rsid w:val="001E70DC"/>
    <w:rsid w:val="001E72FE"/>
    <w:rsid w:val="001E7F31"/>
    <w:rsid w:val="001F0294"/>
    <w:rsid w:val="001F0930"/>
    <w:rsid w:val="001F0B1D"/>
    <w:rsid w:val="001F191A"/>
    <w:rsid w:val="001F3505"/>
    <w:rsid w:val="001F392C"/>
    <w:rsid w:val="001F7550"/>
    <w:rsid w:val="0020005F"/>
    <w:rsid w:val="00200109"/>
    <w:rsid w:val="002004B4"/>
    <w:rsid w:val="00202A6E"/>
    <w:rsid w:val="00202A98"/>
    <w:rsid w:val="00202D69"/>
    <w:rsid w:val="00204C24"/>
    <w:rsid w:val="002068FE"/>
    <w:rsid w:val="00207D8D"/>
    <w:rsid w:val="00210D89"/>
    <w:rsid w:val="00211B4D"/>
    <w:rsid w:val="00211EC3"/>
    <w:rsid w:val="002133AA"/>
    <w:rsid w:val="0021537A"/>
    <w:rsid w:val="00217510"/>
    <w:rsid w:val="0022017E"/>
    <w:rsid w:val="002203C4"/>
    <w:rsid w:val="002218BB"/>
    <w:rsid w:val="0022190B"/>
    <w:rsid w:val="00221DC5"/>
    <w:rsid w:val="002227EA"/>
    <w:rsid w:val="00223B8A"/>
    <w:rsid w:val="002244FA"/>
    <w:rsid w:val="002247A5"/>
    <w:rsid w:val="0022546A"/>
    <w:rsid w:val="00225960"/>
    <w:rsid w:val="0022654C"/>
    <w:rsid w:val="00226CE0"/>
    <w:rsid w:val="00226EB2"/>
    <w:rsid w:val="0023062A"/>
    <w:rsid w:val="0023089A"/>
    <w:rsid w:val="00230B8D"/>
    <w:rsid w:val="00231267"/>
    <w:rsid w:val="00231712"/>
    <w:rsid w:val="00231B9A"/>
    <w:rsid w:val="00231E0C"/>
    <w:rsid w:val="00231FAE"/>
    <w:rsid w:val="002324FC"/>
    <w:rsid w:val="00233F93"/>
    <w:rsid w:val="00234034"/>
    <w:rsid w:val="00234072"/>
    <w:rsid w:val="002340A0"/>
    <w:rsid w:val="00234E96"/>
    <w:rsid w:val="0023571A"/>
    <w:rsid w:val="00235A91"/>
    <w:rsid w:val="00235B67"/>
    <w:rsid w:val="00236261"/>
    <w:rsid w:val="0023631E"/>
    <w:rsid w:val="00236470"/>
    <w:rsid w:val="00236849"/>
    <w:rsid w:val="00237F38"/>
    <w:rsid w:val="002406A9"/>
    <w:rsid w:val="00242654"/>
    <w:rsid w:val="002429E2"/>
    <w:rsid w:val="00243D2D"/>
    <w:rsid w:val="00243DAA"/>
    <w:rsid w:val="00243F5F"/>
    <w:rsid w:val="0024517C"/>
    <w:rsid w:val="00246940"/>
    <w:rsid w:val="002508D2"/>
    <w:rsid w:val="0025213B"/>
    <w:rsid w:val="00252DEC"/>
    <w:rsid w:val="002543FC"/>
    <w:rsid w:val="002544C3"/>
    <w:rsid w:val="00254B68"/>
    <w:rsid w:val="002570AA"/>
    <w:rsid w:val="0025739D"/>
    <w:rsid w:val="00260824"/>
    <w:rsid w:val="0026240B"/>
    <w:rsid w:val="00262657"/>
    <w:rsid w:val="0026376C"/>
    <w:rsid w:val="002640E5"/>
    <w:rsid w:val="002642CF"/>
    <w:rsid w:val="00266398"/>
    <w:rsid w:val="0026642F"/>
    <w:rsid w:val="0026663A"/>
    <w:rsid w:val="002671D1"/>
    <w:rsid w:val="00270163"/>
    <w:rsid w:val="00271460"/>
    <w:rsid w:val="00271B50"/>
    <w:rsid w:val="0027475A"/>
    <w:rsid w:val="00275453"/>
    <w:rsid w:val="0027625F"/>
    <w:rsid w:val="0027639E"/>
    <w:rsid w:val="00281067"/>
    <w:rsid w:val="00281A7F"/>
    <w:rsid w:val="00281D69"/>
    <w:rsid w:val="00282D46"/>
    <w:rsid w:val="0028406F"/>
    <w:rsid w:val="00284B2C"/>
    <w:rsid w:val="00284BEF"/>
    <w:rsid w:val="0028588C"/>
    <w:rsid w:val="00287436"/>
    <w:rsid w:val="0029011F"/>
    <w:rsid w:val="002908D8"/>
    <w:rsid w:val="00291206"/>
    <w:rsid w:val="002913F0"/>
    <w:rsid w:val="00291B89"/>
    <w:rsid w:val="00293AF9"/>
    <w:rsid w:val="00294821"/>
    <w:rsid w:val="00295230"/>
    <w:rsid w:val="002952B2"/>
    <w:rsid w:val="00295330"/>
    <w:rsid w:val="00296960"/>
    <w:rsid w:val="002A0B8B"/>
    <w:rsid w:val="002A2AAE"/>
    <w:rsid w:val="002A2FB6"/>
    <w:rsid w:val="002A4132"/>
    <w:rsid w:val="002A4D4D"/>
    <w:rsid w:val="002A6D0F"/>
    <w:rsid w:val="002A72C9"/>
    <w:rsid w:val="002A7446"/>
    <w:rsid w:val="002A7578"/>
    <w:rsid w:val="002A77B5"/>
    <w:rsid w:val="002B0519"/>
    <w:rsid w:val="002B06C7"/>
    <w:rsid w:val="002B1B21"/>
    <w:rsid w:val="002B1C1B"/>
    <w:rsid w:val="002B1D71"/>
    <w:rsid w:val="002B1F52"/>
    <w:rsid w:val="002B2151"/>
    <w:rsid w:val="002B36C6"/>
    <w:rsid w:val="002B398D"/>
    <w:rsid w:val="002B483B"/>
    <w:rsid w:val="002B4CFE"/>
    <w:rsid w:val="002B5F9F"/>
    <w:rsid w:val="002B611A"/>
    <w:rsid w:val="002B6C1E"/>
    <w:rsid w:val="002B6C56"/>
    <w:rsid w:val="002B6C79"/>
    <w:rsid w:val="002B6CA4"/>
    <w:rsid w:val="002B711F"/>
    <w:rsid w:val="002B7834"/>
    <w:rsid w:val="002C1AF0"/>
    <w:rsid w:val="002C1D3D"/>
    <w:rsid w:val="002C2DDC"/>
    <w:rsid w:val="002C3D4A"/>
    <w:rsid w:val="002C62E5"/>
    <w:rsid w:val="002C6C5A"/>
    <w:rsid w:val="002C7181"/>
    <w:rsid w:val="002D05C1"/>
    <w:rsid w:val="002D0CFB"/>
    <w:rsid w:val="002D2D08"/>
    <w:rsid w:val="002D32BF"/>
    <w:rsid w:val="002D3521"/>
    <w:rsid w:val="002D43A4"/>
    <w:rsid w:val="002D49E7"/>
    <w:rsid w:val="002D6703"/>
    <w:rsid w:val="002D7D70"/>
    <w:rsid w:val="002E0DBD"/>
    <w:rsid w:val="002E1356"/>
    <w:rsid w:val="002E41D4"/>
    <w:rsid w:val="002E4D98"/>
    <w:rsid w:val="002E52BE"/>
    <w:rsid w:val="002E5581"/>
    <w:rsid w:val="002E5729"/>
    <w:rsid w:val="002E5979"/>
    <w:rsid w:val="002E60EB"/>
    <w:rsid w:val="002E6F9C"/>
    <w:rsid w:val="002E7C89"/>
    <w:rsid w:val="002F4482"/>
    <w:rsid w:val="002F5628"/>
    <w:rsid w:val="002F5665"/>
    <w:rsid w:val="002F63A6"/>
    <w:rsid w:val="002F7241"/>
    <w:rsid w:val="002F7262"/>
    <w:rsid w:val="002F77C2"/>
    <w:rsid w:val="002F7989"/>
    <w:rsid w:val="003014AE"/>
    <w:rsid w:val="00301EEE"/>
    <w:rsid w:val="003020EE"/>
    <w:rsid w:val="00305D93"/>
    <w:rsid w:val="003067B4"/>
    <w:rsid w:val="00307C8E"/>
    <w:rsid w:val="00310088"/>
    <w:rsid w:val="0031088D"/>
    <w:rsid w:val="00312F87"/>
    <w:rsid w:val="00313891"/>
    <w:rsid w:val="00313D4B"/>
    <w:rsid w:val="00313E2A"/>
    <w:rsid w:val="00314E9F"/>
    <w:rsid w:val="00316868"/>
    <w:rsid w:val="00321456"/>
    <w:rsid w:val="0032596E"/>
    <w:rsid w:val="003265A8"/>
    <w:rsid w:val="003269C7"/>
    <w:rsid w:val="00326A7B"/>
    <w:rsid w:val="00326D40"/>
    <w:rsid w:val="00327549"/>
    <w:rsid w:val="00330719"/>
    <w:rsid w:val="00330E93"/>
    <w:rsid w:val="0033240C"/>
    <w:rsid w:val="00332C94"/>
    <w:rsid w:val="00334B56"/>
    <w:rsid w:val="003356B1"/>
    <w:rsid w:val="00336BAC"/>
    <w:rsid w:val="00336F46"/>
    <w:rsid w:val="00337745"/>
    <w:rsid w:val="003403A8"/>
    <w:rsid w:val="0034075C"/>
    <w:rsid w:val="00340CB0"/>
    <w:rsid w:val="00341526"/>
    <w:rsid w:val="003427F8"/>
    <w:rsid w:val="00345661"/>
    <w:rsid w:val="00346AFA"/>
    <w:rsid w:val="003500E2"/>
    <w:rsid w:val="00350985"/>
    <w:rsid w:val="00350AEE"/>
    <w:rsid w:val="00350D05"/>
    <w:rsid w:val="0035319D"/>
    <w:rsid w:val="0035609C"/>
    <w:rsid w:val="00356E7E"/>
    <w:rsid w:val="00361807"/>
    <w:rsid w:val="00362D20"/>
    <w:rsid w:val="0036430E"/>
    <w:rsid w:val="003650D6"/>
    <w:rsid w:val="00365D33"/>
    <w:rsid w:val="003670D0"/>
    <w:rsid w:val="00370E3E"/>
    <w:rsid w:val="0037171C"/>
    <w:rsid w:val="00372149"/>
    <w:rsid w:val="0037490B"/>
    <w:rsid w:val="0037712B"/>
    <w:rsid w:val="0037714A"/>
    <w:rsid w:val="00377D7F"/>
    <w:rsid w:val="00377F3F"/>
    <w:rsid w:val="0038109D"/>
    <w:rsid w:val="0038191B"/>
    <w:rsid w:val="00382C4F"/>
    <w:rsid w:val="00382F62"/>
    <w:rsid w:val="003835EB"/>
    <w:rsid w:val="00384D6F"/>
    <w:rsid w:val="003850E4"/>
    <w:rsid w:val="0038567E"/>
    <w:rsid w:val="00386B1E"/>
    <w:rsid w:val="00386CCF"/>
    <w:rsid w:val="00387908"/>
    <w:rsid w:val="00390CAE"/>
    <w:rsid w:val="0039209F"/>
    <w:rsid w:val="003925C6"/>
    <w:rsid w:val="003936C4"/>
    <w:rsid w:val="00394C7B"/>
    <w:rsid w:val="00395B14"/>
    <w:rsid w:val="00397444"/>
    <w:rsid w:val="003A0F51"/>
    <w:rsid w:val="003A30C6"/>
    <w:rsid w:val="003A38BE"/>
    <w:rsid w:val="003A38E0"/>
    <w:rsid w:val="003A3CEF"/>
    <w:rsid w:val="003A40BD"/>
    <w:rsid w:val="003A6344"/>
    <w:rsid w:val="003A6CDD"/>
    <w:rsid w:val="003A6CE7"/>
    <w:rsid w:val="003A7E5F"/>
    <w:rsid w:val="003B051B"/>
    <w:rsid w:val="003B1730"/>
    <w:rsid w:val="003B39E9"/>
    <w:rsid w:val="003B3BC7"/>
    <w:rsid w:val="003B482F"/>
    <w:rsid w:val="003B4EC7"/>
    <w:rsid w:val="003B5EA3"/>
    <w:rsid w:val="003B5ECC"/>
    <w:rsid w:val="003B600F"/>
    <w:rsid w:val="003B699C"/>
    <w:rsid w:val="003B6A21"/>
    <w:rsid w:val="003B780E"/>
    <w:rsid w:val="003C0D00"/>
    <w:rsid w:val="003C12E8"/>
    <w:rsid w:val="003C1A67"/>
    <w:rsid w:val="003C4BCB"/>
    <w:rsid w:val="003C526D"/>
    <w:rsid w:val="003C555F"/>
    <w:rsid w:val="003C63B9"/>
    <w:rsid w:val="003C6782"/>
    <w:rsid w:val="003C7429"/>
    <w:rsid w:val="003C78B4"/>
    <w:rsid w:val="003D1446"/>
    <w:rsid w:val="003D1E9C"/>
    <w:rsid w:val="003D25A4"/>
    <w:rsid w:val="003D3C16"/>
    <w:rsid w:val="003D3F03"/>
    <w:rsid w:val="003D40CF"/>
    <w:rsid w:val="003D48EF"/>
    <w:rsid w:val="003D4D45"/>
    <w:rsid w:val="003D68D0"/>
    <w:rsid w:val="003D6CA3"/>
    <w:rsid w:val="003E0B8E"/>
    <w:rsid w:val="003E330F"/>
    <w:rsid w:val="003E365F"/>
    <w:rsid w:val="003E5492"/>
    <w:rsid w:val="003E63BF"/>
    <w:rsid w:val="003E69AE"/>
    <w:rsid w:val="003E777A"/>
    <w:rsid w:val="003F025A"/>
    <w:rsid w:val="003F081B"/>
    <w:rsid w:val="003F092B"/>
    <w:rsid w:val="003F0A9A"/>
    <w:rsid w:val="003F1CA8"/>
    <w:rsid w:val="003F1F60"/>
    <w:rsid w:val="003F2401"/>
    <w:rsid w:val="003F3318"/>
    <w:rsid w:val="003F4246"/>
    <w:rsid w:val="003F4381"/>
    <w:rsid w:val="003F43D9"/>
    <w:rsid w:val="003F450B"/>
    <w:rsid w:val="003F5759"/>
    <w:rsid w:val="003F5A18"/>
    <w:rsid w:val="003F6833"/>
    <w:rsid w:val="003F68F2"/>
    <w:rsid w:val="003F6A1D"/>
    <w:rsid w:val="003F6F2A"/>
    <w:rsid w:val="00401A65"/>
    <w:rsid w:val="00402367"/>
    <w:rsid w:val="00403AD1"/>
    <w:rsid w:val="00404219"/>
    <w:rsid w:val="00404A6B"/>
    <w:rsid w:val="00405535"/>
    <w:rsid w:val="004073FF"/>
    <w:rsid w:val="00407A2C"/>
    <w:rsid w:val="0041032B"/>
    <w:rsid w:val="00411E78"/>
    <w:rsid w:val="0041219B"/>
    <w:rsid w:val="00412AEE"/>
    <w:rsid w:val="00413AD0"/>
    <w:rsid w:val="00413F9D"/>
    <w:rsid w:val="00416202"/>
    <w:rsid w:val="00416DAA"/>
    <w:rsid w:val="0041762C"/>
    <w:rsid w:val="0042038C"/>
    <w:rsid w:val="004208D6"/>
    <w:rsid w:val="00421500"/>
    <w:rsid w:val="00422854"/>
    <w:rsid w:val="00423B4C"/>
    <w:rsid w:val="00424182"/>
    <w:rsid w:val="00424AA2"/>
    <w:rsid w:val="00424C02"/>
    <w:rsid w:val="00424EC1"/>
    <w:rsid w:val="00425A92"/>
    <w:rsid w:val="00425E03"/>
    <w:rsid w:val="00427427"/>
    <w:rsid w:val="00431858"/>
    <w:rsid w:val="00431D67"/>
    <w:rsid w:val="00432648"/>
    <w:rsid w:val="00432FFE"/>
    <w:rsid w:val="00433FB5"/>
    <w:rsid w:val="00434DEA"/>
    <w:rsid w:val="00435DB1"/>
    <w:rsid w:val="004401B5"/>
    <w:rsid w:val="00442A0D"/>
    <w:rsid w:val="00443500"/>
    <w:rsid w:val="0044396B"/>
    <w:rsid w:val="00443D4E"/>
    <w:rsid w:val="00443E6F"/>
    <w:rsid w:val="004450E8"/>
    <w:rsid w:val="00445693"/>
    <w:rsid w:val="0044610C"/>
    <w:rsid w:val="004467A8"/>
    <w:rsid w:val="00447E84"/>
    <w:rsid w:val="004508C6"/>
    <w:rsid w:val="00452516"/>
    <w:rsid w:val="00452E2C"/>
    <w:rsid w:val="00455096"/>
    <w:rsid w:val="00455147"/>
    <w:rsid w:val="00456DBF"/>
    <w:rsid w:val="00456EF7"/>
    <w:rsid w:val="00457D31"/>
    <w:rsid w:val="00463429"/>
    <w:rsid w:val="004657A1"/>
    <w:rsid w:val="004657A4"/>
    <w:rsid w:val="00465DDD"/>
    <w:rsid w:val="004666AF"/>
    <w:rsid w:val="004670C0"/>
    <w:rsid w:val="004706F7"/>
    <w:rsid w:val="00470CC5"/>
    <w:rsid w:val="0047130E"/>
    <w:rsid w:val="00471B8D"/>
    <w:rsid w:val="004732B6"/>
    <w:rsid w:val="00474EBB"/>
    <w:rsid w:val="004754DD"/>
    <w:rsid w:val="004754FC"/>
    <w:rsid w:val="00476095"/>
    <w:rsid w:val="0047680A"/>
    <w:rsid w:val="00476EB2"/>
    <w:rsid w:val="00481CEF"/>
    <w:rsid w:val="00481DD3"/>
    <w:rsid w:val="00483D1C"/>
    <w:rsid w:val="00484277"/>
    <w:rsid w:val="00484C3C"/>
    <w:rsid w:val="004861F6"/>
    <w:rsid w:val="00486234"/>
    <w:rsid w:val="004865D1"/>
    <w:rsid w:val="00487DDC"/>
    <w:rsid w:val="00491868"/>
    <w:rsid w:val="00492D33"/>
    <w:rsid w:val="0049305E"/>
    <w:rsid w:val="004933EF"/>
    <w:rsid w:val="0049402A"/>
    <w:rsid w:val="00494DE5"/>
    <w:rsid w:val="00495548"/>
    <w:rsid w:val="00495D23"/>
    <w:rsid w:val="00497763"/>
    <w:rsid w:val="0049783A"/>
    <w:rsid w:val="00497A46"/>
    <w:rsid w:val="00497CDF"/>
    <w:rsid w:val="00497CFB"/>
    <w:rsid w:val="004A01B3"/>
    <w:rsid w:val="004A01E1"/>
    <w:rsid w:val="004A07D9"/>
    <w:rsid w:val="004A0BF8"/>
    <w:rsid w:val="004A2114"/>
    <w:rsid w:val="004A5F92"/>
    <w:rsid w:val="004A64B1"/>
    <w:rsid w:val="004A75B3"/>
    <w:rsid w:val="004B0E0C"/>
    <w:rsid w:val="004B172D"/>
    <w:rsid w:val="004B1BF8"/>
    <w:rsid w:val="004B1D6B"/>
    <w:rsid w:val="004B1DEC"/>
    <w:rsid w:val="004B2CD7"/>
    <w:rsid w:val="004B2D6E"/>
    <w:rsid w:val="004B350B"/>
    <w:rsid w:val="004B5177"/>
    <w:rsid w:val="004B63AC"/>
    <w:rsid w:val="004B73BB"/>
    <w:rsid w:val="004B751B"/>
    <w:rsid w:val="004B7BD1"/>
    <w:rsid w:val="004C11EB"/>
    <w:rsid w:val="004C1708"/>
    <w:rsid w:val="004C17ED"/>
    <w:rsid w:val="004C38EC"/>
    <w:rsid w:val="004C599E"/>
    <w:rsid w:val="004C7A82"/>
    <w:rsid w:val="004D038A"/>
    <w:rsid w:val="004D0526"/>
    <w:rsid w:val="004D0858"/>
    <w:rsid w:val="004D0A5E"/>
    <w:rsid w:val="004D2E42"/>
    <w:rsid w:val="004D3B6D"/>
    <w:rsid w:val="004D3CA9"/>
    <w:rsid w:val="004D41E9"/>
    <w:rsid w:val="004D4273"/>
    <w:rsid w:val="004D4DFD"/>
    <w:rsid w:val="004E01EC"/>
    <w:rsid w:val="004E049A"/>
    <w:rsid w:val="004E0B05"/>
    <w:rsid w:val="004E0C96"/>
    <w:rsid w:val="004E254B"/>
    <w:rsid w:val="004E286E"/>
    <w:rsid w:val="004E30EB"/>
    <w:rsid w:val="004E3358"/>
    <w:rsid w:val="004E40E8"/>
    <w:rsid w:val="004E4FB1"/>
    <w:rsid w:val="004E65FB"/>
    <w:rsid w:val="004E6F64"/>
    <w:rsid w:val="004E6F6D"/>
    <w:rsid w:val="004E79AB"/>
    <w:rsid w:val="004F0185"/>
    <w:rsid w:val="004F0550"/>
    <w:rsid w:val="004F07A4"/>
    <w:rsid w:val="004F2119"/>
    <w:rsid w:val="004F2B99"/>
    <w:rsid w:val="004F3D76"/>
    <w:rsid w:val="004F4048"/>
    <w:rsid w:val="004F4FFE"/>
    <w:rsid w:val="004F5032"/>
    <w:rsid w:val="004F5C8A"/>
    <w:rsid w:val="004F620F"/>
    <w:rsid w:val="004F6C48"/>
    <w:rsid w:val="004F7CBE"/>
    <w:rsid w:val="0050110C"/>
    <w:rsid w:val="00501804"/>
    <w:rsid w:val="005030A8"/>
    <w:rsid w:val="00503186"/>
    <w:rsid w:val="005031C4"/>
    <w:rsid w:val="00503365"/>
    <w:rsid w:val="0050463E"/>
    <w:rsid w:val="00505AE8"/>
    <w:rsid w:val="0050601F"/>
    <w:rsid w:val="00506C1E"/>
    <w:rsid w:val="005073B0"/>
    <w:rsid w:val="005100F2"/>
    <w:rsid w:val="0051021F"/>
    <w:rsid w:val="005107CF"/>
    <w:rsid w:val="00510F78"/>
    <w:rsid w:val="005118CE"/>
    <w:rsid w:val="00511BB4"/>
    <w:rsid w:val="0051344F"/>
    <w:rsid w:val="00513DB0"/>
    <w:rsid w:val="0051759C"/>
    <w:rsid w:val="00517C81"/>
    <w:rsid w:val="00520B3E"/>
    <w:rsid w:val="00522125"/>
    <w:rsid w:val="00522747"/>
    <w:rsid w:val="00523850"/>
    <w:rsid w:val="00523852"/>
    <w:rsid w:val="00523CFD"/>
    <w:rsid w:val="00524085"/>
    <w:rsid w:val="005268B9"/>
    <w:rsid w:val="00527ECC"/>
    <w:rsid w:val="00531E91"/>
    <w:rsid w:val="0053258F"/>
    <w:rsid w:val="00532B6C"/>
    <w:rsid w:val="0053392F"/>
    <w:rsid w:val="00536B2A"/>
    <w:rsid w:val="00536E79"/>
    <w:rsid w:val="0053713F"/>
    <w:rsid w:val="00537965"/>
    <w:rsid w:val="00537BE1"/>
    <w:rsid w:val="005406B9"/>
    <w:rsid w:val="00541147"/>
    <w:rsid w:val="00541EB5"/>
    <w:rsid w:val="00543893"/>
    <w:rsid w:val="005452C3"/>
    <w:rsid w:val="00546496"/>
    <w:rsid w:val="00546E2B"/>
    <w:rsid w:val="00550FE4"/>
    <w:rsid w:val="00551206"/>
    <w:rsid w:val="00551665"/>
    <w:rsid w:val="00551670"/>
    <w:rsid w:val="0055358A"/>
    <w:rsid w:val="005541E5"/>
    <w:rsid w:val="005556CF"/>
    <w:rsid w:val="00557654"/>
    <w:rsid w:val="00561D0C"/>
    <w:rsid w:val="00562191"/>
    <w:rsid w:val="00566C8D"/>
    <w:rsid w:val="00567F0D"/>
    <w:rsid w:val="005701C3"/>
    <w:rsid w:val="00570567"/>
    <w:rsid w:val="005709C2"/>
    <w:rsid w:val="00570DC3"/>
    <w:rsid w:val="005714B5"/>
    <w:rsid w:val="00572485"/>
    <w:rsid w:val="005729AF"/>
    <w:rsid w:val="00575654"/>
    <w:rsid w:val="00575789"/>
    <w:rsid w:val="00575966"/>
    <w:rsid w:val="005760A4"/>
    <w:rsid w:val="0057782D"/>
    <w:rsid w:val="0058002E"/>
    <w:rsid w:val="00581376"/>
    <w:rsid w:val="00582553"/>
    <w:rsid w:val="005825B8"/>
    <w:rsid w:val="00582D04"/>
    <w:rsid w:val="00582E06"/>
    <w:rsid w:val="00583937"/>
    <w:rsid w:val="005847BD"/>
    <w:rsid w:val="005858C4"/>
    <w:rsid w:val="0058599A"/>
    <w:rsid w:val="00585C39"/>
    <w:rsid w:val="00586680"/>
    <w:rsid w:val="0058688B"/>
    <w:rsid w:val="00586D7C"/>
    <w:rsid w:val="00587A86"/>
    <w:rsid w:val="005902AC"/>
    <w:rsid w:val="00590C57"/>
    <w:rsid w:val="00592BFD"/>
    <w:rsid w:val="0059503E"/>
    <w:rsid w:val="0059538B"/>
    <w:rsid w:val="005959E1"/>
    <w:rsid w:val="00596919"/>
    <w:rsid w:val="005A0359"/>
    <w:rsid w:val="005A0A08"/>
    <w:rsid w:val="005A40FD"/>
    <w:rsid w:val="005A5945"/>
    <w:rsid w:val="005A598D"/>
    <w:rsid w:val="005A5F08"/>
    <w:rsid w:val="005A64D8"/>
    <w:rsid w:val="005A70B7"/>
    <w:rsid w:val="005A7329"/>
    <w:rsid w:val="005B07C5"/>
    <w:rsid w:val="005B31ED"/>
    <w:rsid w:val="005B3DB9"/>
    <w:rsid w:val="005B56F2"/>
    <w:rsid w:val="005B6E2D"/>
    <w:rsid w:val="005B7B73"/>
    <w:rsid w:val="005C0282"/>
    <w:rsid w:val="005C2C88"/>
    <w:rsid w:val="005C2ECF"/>
    <w:rsid w:val="005C3033"/>
    <w:rsid w:val="005C54C9"/>
    <w:rsid w:val="005C5759"/>
    <w:rsid w:val="005D1388"/>
    <w:rsid w:val="005D1542"/>
    <w:rsid w:val="005D22C4"/>
    <w:rsid w:val="005D2BB9"/>
    <w:rsid w:val="005D4255"/>
    <w:rsid w:val="005D4934"/>
    <w:rsid w:val="005D515F"/>
    <w:rsid w:val="005D5929"/>
    <w:rsid w:val="005D59EF"/>
    <w:rsid w:val="005D6274"/>
    <w:rsid w:val="005E02C2"/>
    <w:rsid w:val="005E0D8A"/>
    <w:rsid w:val="005E0E8A"/>
    <w:rsid w:val="005E16E1"/>
    <w:rsid w:val="005E18DC"/>
    <w:rsid w:val="005E1EAD"/>
    <w:rsid w:val="005E2C6F"/>
    <w:rsid w:val="005E4AD3"/>
    <w:rsid w:val="005E677D"/>
    <w:rsid w:val="005F0F7F"/>
    <w:rsid w:val="005F1CE1"/>
    <w:rsid w:val="005F201A"/>
    <w:rsid w:val="005F2372"/>
    <w:rsid w:val="005F4C29"/>
    <w:rsid w:val="005F5781"/>
    <w:rsid w:val="005F6797"/>
    <w:rsid w:val="005F7315"/>
    <w:rsid w:val="005F7492"/>
    <w:rsid w:val="00600D64"/>
    <w:rsid w:val="006011DD"/>
    <w:rsid w:val="006022FC"/>
    <w:rsid w:val="006023BF"/>
    <w:rsid w:val="006025C2"/>
    <w:rsid w:val="006037B4"/>
    <w:rsid w:val="00603993"/>
    <w:rsid w:val="006040CB"/>
    <w:rsid w:val="0060635E"/>
    <w:rsid w:val="0060739A"/>
    <w:rsid w:val="006102D8"/>
    <w:rsid w:val="00611306"/>
    <w:rsid w:val="0061174B"/>
    <w:rsid w:val="00611AFE"/>
    <w:rsid w:val="00612DDF"/>
    <w:rsid w:val="006136EA"/>
    <w:rsid w:val="0061397F"/>
    <w:rsid w:val="006146A3"/>
    <w:rsid w:val="00614926"/>
    <w:rsid w:val="00615215"/>
    <w:rsid w:val="00615531"/>
    <w:rsid w:val="00615619"/>
    <w:rsid w:val="00615A56"/>
    <w:rsid w:val="006232A2"/>
    <w:rsid w:val="00623430"/>
    <w:rsid w:val="00624079"/>
    <w:rsid w:val="006240F0"/>
    <w:rsid w:val="006244B8"/>
    <w:rsid w:val="00625B78"/>
    <w:rsid w:val="00626EF2"/>
    <w:rsid w:val="00627A40"/>
    <w:rsid w:val="00630227"/>
    <w:rsid w:val="00630708"/>
    <w:rsid w:val="006311F9"/>
    <w:rsid w:val="006318EA"/>
    <w:rsid w:val="00632BFF"/>
    <w:rsid w:val="0063358E"/>
    <w:rsid w:val="00633C52"/>
    <w:rsid w:val="0063520E"/>
    <w:rsid w:val="006356D3"/>
    <w:rsid w:val="00635E3C"/>
    <w:rsid w:val="0063691D"/>
    <w:rsid w:val="00637031"/>
    <w:rsid w:val="00640C5B"/>
    <w:rsid w:val="00640EA5"/>
    <w:rsid w:val="006418B0"/>
    <w:rsid w:val="00641D70"/>
    <w:rsid w:val="00642A6D"/>
    <w:rsid w:val="00643483"/>
    <w:rsid w:val="00643F1E"/>
    <w:rsid w:val="0064412F"/>
    <w:rsid w:val="00645667"/>
    <w:rsid w:val="006459F0"/>
    <w:rsid w:val="00645D94"/>
    <w:rsid w:val="00645ED8"/>
    <w:rsid w:val="00646D97"/>
    <w:rsid w:val="00647653"/>
    <w:rsid w:val="006504DF"/>
    <w:rsid w:val="00650B39"/>
    <w:rsid w:val="00651058"/>
    <w:rsid w:val="00652040"/>
    <w:rsid w:val="00652128"/>
    <w:rsid w:val="00652A52"/>
    <w:rsid w:val="00655CD8"/>
    <w:rsid w:val="00656948"/>
    <w:rsid w:val="00656C11"/>
    <w:rsid w:val="00656CBE"/>
    <w:rsid w:val="0065745D"/>
    <w:rsid w:val="00660A0D"/>
    <w:rsid w:val="00662C2D"/>
    <w:rsid w:val="006640DB"/>
    <w:rsid w:val="006648AA"/>
    <w:rsid w:val="00664D76"/>
    <w:rsid w:val="00665BBC"/>
    <w:rsid w:val="00667158"/>
    <w:rsid w:val="00670031"/>
    <w:rsid w:val="0067093A"/>
    <w:rsid w:val="00670B25"/>
    <w:rsid w:val="00671A1C"/>
    <w:rsid w:val="00671FA6"/>
    <w:rsid w:val="0067215A"/>
    <w:rsid w:val="006722D6"/>
    <w:rsid w:val="006737AD"/>
    <w:rsid w:val="00676197"/>
    <w:rsid w:val="00676982"/>
    <w:rsid w:val="00676DFB"/>
    <w:rsid w:val="006814EA"/>
    <w:rsid w:val="006827EB"/>
    <w:rsid w:val="00682B88"/>
    <w:rsid w:val="0068481D"/>
    <w:rsid w:val="00684C5E"/>
    <w:rsid w:val="006863B1"/>
    <w:rsid w:val="006868FA"/>
    <w:rsid w:val="006908F4"/>
    <w:rsid w:val="00691D34"/>
    <w:rsid w:val="00691E6F"/>
    <w:rsid w:val="00692C92"/>
    <w:rsid w:val="00693B67"/>
    <w:rsid w:val="00694449"/>
    <w:rsid w:val="00695163"/>
    <w:rsid w:val="006951BB"/>
    <w:rsid w:val="00696B5C"/>
    <w:rsid w:val="006978AB"/>
    <w:rsid w:val="006979C4"/>
    <w:rsid w:val="006A0A6F"/>
    <w:rsid w:val="006A0E9C"/>
    <w:rsid w:val="006A1021"/>
    <w:rsid w:val="006A1391"/>
    <w:rsid w:val="006A142E"/>
    <w:rsid w:val="006A2614"/>
    <w:rsid w:val="006A3184"/>
    <w:rsid w:val="006A40B9"/>
    <w:rsid w:val="006A50A6"/>
    <w:rsid w:val="006A5D97"/>
    <w:rsid w:val="006A5DCC"/>
    <w:rsid w:val="006A5F3F"/>
    <w:rsid w:val="006A66D5"/>
    <w:rsid w:val="006A6944"/>
    <w:rsid w:val="006A6CAE"/>
    <w:rsid w:val="006A7FEE"/>
    <w:rsid w:val="006B2148"/>
    <w:rsid w:val="006B2558"/>
    <w:rsid w:val="006B2B9E"/>
    <w:rsid w:val="006B3F3E"/>
    <w:rsid w:val="006B4587"/>
    <w:rsid w:val="006B50D5"/>
    <w:rsid w:val="006B512E"/>
    <w:rsid w:val="006B52B8"/>
    <w:rsid w:val="006B5AFD"/>
    <w:rsid w:val="006B5C24"/>
    <w:rsid w:val="006B657D"/>
    <w:rsid w:val="006B748C"/>
    <w:rsid w:val="006B79A1"/>
    <w:rsid w:val="006C1206"/>
    <w:rsid w:val="006C28F2"/>
    <w:rsid w:val="006C6E6E"/>
    <w:rsid w:val="006C74A1"/>
    <w:rsid w:val="006D0284"/>
    <w:rsid w:val="006D1098"/>
    <w:rsid w:val="006D2D83"/>
    <w:rsid w:val="006D2F29"/>
    <w:rsid w:val="006D3CA9"/>
    <w:rsid w:val="006D4405"/>
    <w:rsid w:val="006D455A"/>
    <w:rsid w:val="006D4633"/>
    <w:rsid w:val="006D6EED"/>
    <w:rsid w:val="006D7727"/>
    <w:rsid w:val="006D7D5A"/>
    <w:rsid w:val="006D7E96"/>
    <w:rsid w:val="006E0D2D"/>
    <w:rsid w:val="006E1700"/>
    <w:rsid w:val="006E3916"/>
    <w:rsid w:val="006E39A6"/>
    <w:rsid w:val="006E3D06"/>
    <w:rsid w:val="006E40B5"/>
    <w:rsid w:val="006E66A1"/>
    <w:rsid w:val="006F27ED"/>
    <w:rsid w:val="006F2E2E"/>
    <w:rsid w:val="006F3657"/>
    <w:rsid w:val="006F3C75"/>
    <w:rsid w:val="006F53C0"/>
    <w:rsid w:val="006F6703"/>
    <w:rsid w:val="006F6ED1"/>
    <w:rsid w:val="006F7228"/>
    <w:rsid w:val="006F7A12"/>
    <w:rsid w:val="0070010D"/>
    <w:rsid w:val="00700592"/>
    <w:rsid w:val="00700792"/>
    <w:rsid w:val="00700E6F"/>
    <w:rsid w:val="00701B85"/>
    <w:rsid w:val="00703F65"/>
    <w:rsid w:val="007045C6"/>
    <w:rsid w:val="00704A5D"/>
    <w:rsid w:val="00704CFA"/>
    <w:rsid w:val="00704D4D"/>
    <w:rsid w:val="007050BB"/>
    <w:rsid w:val="00705ACB"/>
    <w:rsid w:val="0070671C"/>
    <w:rsid w:val="00706949"/>
    <w:rsid w:val="00707504"/>
    <w:rsid w:val="00707E8C"/>
    <w:rsid w:val="00710AAC"/>
    <w:rsid w:val="00712BFC"/>
    <w:rsid w:val="00714441"/>
    <w:rsid w:val="00715DE8"/>
    <w:rsid w:val="00716705"/>
    <w:rsid w:val="007173DE"/>
    <w:rsid w:val="00717578"/>
    <w:rsid w:val="00717930"/>
    <w:rsid w:val="007179B4"/>
    <w:rsid w:val="00722782"/>
    <w:rsid w:val="007227DB"/>
    <w:rsid w:val="00722F13"/>
    <w:rsid w:val="0072321F"/>
    <w:rsid w:val="00723771"/>
    <w:rsid w:val="0072406A"/>
    <w:rsid w:val="007249E3"/>
    <w:rsid w:val="007249E5"/>
    <w:rsid w:val="00724B33"/>
    <w:rsid w:val="00725A73"/>
    <w:rsid w:val="00726029"/>
    <w:rsid w:val="0072620A"/>
    <w:rsid w:val="00726629"/>
    <w:rsid w:val="00726940"/>
    <w:rsid w:val="0072700A"/>
    <w:rsid w:val="007271FC"/>
    <w:rsid w:val="00730933"/>
    <w:rsid w:val="00732956"/>
    <w:rsid w:val="00733194"/>
    <w:rsid w:val="007343F2"/>
    <w:rsid w:val="00734671"/>
    <w:rsid w:val="00735544"/>
    <w:rsid w:val="00737982"/>
    <w:rsid w:val="00737B22"/>
    <w:rsid w:val="00740533"/>
    <w:rsid w:val="00740540"/>
    <w:rsid w:val="007436B9"/>
    <w:rsid w:val="00743A45"/>
    <w:rsid w:val="00744990"/>
    <w:rsid w:val="00745092"/>
    <w:rsid w:val="00745612"/>
    <w:rsid w:val="00745E19"/>
    <w:rsid w:val="00750C87"/>
    <w:rsid w:val="00751257"/>
    <w:rsid w:val="00751667"/>
    <w:rsid w:val="007523BA"/>
    <w:rsid w:val="00752900"/>
    <w:rsid w:val="00753274"/>
    <w:rsid w:val="007541C0"/>
    <w:rsid w:val="00760A81"/>
    <w:rsid w:val="00760B3C"/>
    <w:rsid w:val="00760F81"/>
    <w:rsid w:val="00761135"/>
    <w:rsid w:val="0076376B"/>
    <w:rsid w:val="00764EBA"/>
    <w:rsid w:val="007657EA"/>
    <w:rsid w:val="007665F7"/>
    <w:rsid w:val="00766A6D"/>
    <w:rsid w:val="00766B45"/>
    <w:rsid w:val="007677E5"/>
    <w:rsid w:val="00767C49"/>
    <w:rsid w:val="007701B1"/>
    <w:rsid w:val="00770BA4"/>
    <w:rsid w:val="0077225C"/>
    <w:rsid w:val="00772537"/>
    <w:rsid w:val="00774E18"/>
    <w:rsid w:val="00774F16"/>
    <w:rsid w:val="00776084"/>
    <w:rsid w:val="00777B0B"/>
    <w:rsid w:val="00777E02"/>
    <w:rsid w:val="0078127A"/>
    <w:rsid w:val="007812A6"/>
    <w:rsid w:val="00781601"/>
    <w:rsid w:val="00784060"/>
    <w:rsid w:val="00784144"/>
    <w:rsid w:val="00787E9A"/>
    <w:rsid w:val="007916A3"/>
    <w:rsid w:val="00791ABF"/>
    <w:rsid w:val="007926B0"/>
    <w:rsid w:val="00792CCC"/>
    <w:rsid w:val="00793D30"/>
    <w:rsid w:val="00793D9E"/>
    <w:rsid w:val="007941E5"/>
    <w:rsid w:val="007949E9"/>
    <w:rsid w:val="00795D19"/>
    <w:rsid w:val="007978A1"/>
    <w:rsid w:val="007A1304"/>
    <w:rsid w:val="007A1B62"/>
    <w:rsid w:val="007A1E88"/>
    <w:rsid w:val="007A3FEF"/>
    <w:rsid w:val="007A4567"/>
    <w:rsid w:val="007A4665"/>
    <w:rsid w:val="007A4D4A"/>
    <w:rsid w:val="007A4E8B"/>
    <w:rsid w:val="007A5F3C"/>
    <w:rsid w:val="007A6641"/>
    <w:rsid w:val="007A7FD5"/>
    <w:rsid w:val="007B0260"/>
    <w:rsid w:val="007B0369"/>
    <w:rsid w:val="007B03A5"/>
    <w:rsid w:val="007B08C5"/>
    <w:rsid w:val="007B0FD0"/>
    <w:rsid w:val="007B2403"/>
    <w:rsid w:val="007B32E3"/>
    <w:rsid w:val="007B39FC"/>
    <w:rsid w:val="007B485D"/>
    <w:rsid w:val="007B6346"/>
    <w:rsid w:val="007C0644"/>
    <w:rsid w:val="007C0863"/>
    <w:rsid w:val="007C0ED4"/>
    <w:rsid w:val="007C2A18"/>
    <w:rsid w:val="007C3CD0"/>
    <w:rsid w:val="007C7130"/>
    <w:rsid w:val="007D000C"/>
    <w:rsid w:val="007D0BFD"/>
    <w:rsid w:val="007D15D7"/>
    <w:rsid w:val="007D4108"/>
    <w:rsid w:val="007D4278"/>
    <w:rsid w:val="007D43C3"/>
    <w:rsid w:val="007D573D"/>
    <w:rsid w:val="007D5CE0"/>
    <w:rsid w:val="007E1163"/>
    <w:rsid w:val="007E12D4"/>
    <w:rsid w:val="007E43CA"/>
    <w:rsid w:val="007E6AE4"/>
    <w:rsid w:val="007E7204"/>
    <w:rsid w:val="007E7849"/>
    <w:rsid w:val="007F2312"/>
    <w:rsid w:val="007F303A"/>
    <w:rsid w:val="007F32DE"/>
    <w:rsid w:val="007F56E2"/>
    <w:rsid w:val="007F57EA"/>
    <w:rsid w:val="007F6DFA"/>
    <w:rsid w:val="00800588"/>
    <w:rsid w:val="00801F4A"/>
    <w:rsid w:val="00803C58"/>
    <w:rsid w:val="008059C3"/>
    <w:rsid w:val="00810E56"/>
    <w:rsid w:val="0081210A"/>
    <w:rsid w:val="00814F39"/>
    <w:rsid w:val="008151CC"/>
    <w:rsid w:val="008162B6"/>
    <w:rsid w:val="00816CBA"/>
    <w:rsid w:val="00817900"/>
    <w:rsid w:val="00820725"/>
    <w:rsid w:val="00820A77"/>
    <w:rsid w:val="00823207"/>
    <w:rsid w:val="00823ED6"/>
    <w:rsid w:val="00824B12"/>
    <w:rsid w:val="0082636B"/>
    <w:rsid w:val="00827445"/>
    <w:rsid w:val="008301A5"/>
    <w:rsid w:val="00830213"/>
    <w:rsid w:val="008308B2"/>
    <w:rsid w:val="0083253B"/>
    <w:rsid w:val="00833475"/>
    <w:rsid w:val="008356A4"/>
    <w:rsid w:val="00836AAA"/>
    <w:rsid w:val="00836EB3"/>
    <w:rsid w:val="0083726F"/>
    <w:rsid w:val="0084130E"/>
    <w:rsid w:val="00841D1A"/>
    <w:rsid w:val="0084315F"/>
    <w:rsid w:val="00844C29"/>
    <w:rsid w:val="00845197"/>
    <w:rsid w:val="00846395"/>
    <w:rsid w:val="00846A96"/>
    <w:rsid w:val="00846F74"/>
    <w:rsid w:val="0084772A"/>
    <w:rsid w:val="00851A14"/>
    <w:rsid w:val="008528F4"/>
    <w:rsid w:val="00853113"/>
    <w:rsid w:val="008534E1"/>
    <w:rsid w:val="00855659"/>
    <w:rsid w:val="008565C5"/>
    <w:rsid w:val="00856C71"/>
    <w:rsid w:val="00857BB5"/>
    <w:rsid w:val="00860459"/>
    <w:rsid w:val="00860630"/>
    <w:rsid w:val="00860739"/>
    <w:rsid w:val="00861B2D"/>
    <w:rsid w:val="00862193"/>
    <w:rsid w:val="00862400"/>
    <w:rsid w:val="00862F62"/>
    <w:rsid w:val="0086300C"/>
    <w:rsid w:val="008634BC"/>
    <w:rsid w:val="00864189"/>
    <w:rsid w:val="00864254"/>
    <w:rsid w:val="00865EAA"/>
    <w:rsid w:val="00866CB7"/>
    <w:rsid w:val="00867476"/>
    <w:rsid w:val="00867F6B"/>
    <w:rsid w:val="00870444"/>
    <w:rsid w:val="0087136C"/>
    <w:rsid w:val="00873354"/>
    <w:rsid w:val="0087425A"/>
    <w:rsid w:val="008744C1"/>
    <w:rsid w:val="0087516D"/>
    <w:rsid w:val="00875C7D"/>
    <w:rsid w:val="00877A98"/>
    <w:rsid w:val="00877E1E"/>
    <w:rsid w:val="00880140"/>
    <w:rsid w:val="00880755"/>
    <w:rsid w:val="00880F13"/>
    <w:rsid w:val="0088167E"/>
    <w:rsid w:val="008824CC"/>
    <w:rsid w:val="00882A97"/>
    <w:rsid w:val="00884C17"/>
    <w:rsid w:val="00884DC0"/>
    <w:rsid w:val="0088521A"/>
    <w:rsid w:val="00886745"/>
    <w:rsid w:val="00886D6B"/>
    <w:rsid w:val="00887292"/>
    <w:rsid w:val="00887344"/>
    <w:rsid w:val="0088749F"/>
    <w:rsid w:val="00887E80"/>
    <w:rsid w:val="00890D2F"/>
    <w:rsid w:val="00891358"/>
    <w:rsid w:val="008917E4"/>
    <w:rsid w:val="00892A3E"/>
    <w:rsid w:val="00892FA4"/>
    <w:rsid w:val="008938F7"/>
    <w:rsid w:val="008949DC"/>
    <w:rsid w:val="008953EA"/>
    <w:rsid w:val="0089602E"/>
    <w:rsid w:val="00896C0F"/>
    <w:rsid w:val="00896CB5"/>
    <w:rsid w:val="008976EA"/>
    <w:rsid w:val="0089798F"/>
    <w:rsid w:val="008A0CF4"/>
    <w:rsid w:val="008A2751"/>
    <w:rsid w:val="008A3AB6"/>
    <w:rsid w:val="008A40AB"/>
    <w:rsid w:val="008A567D"/>
    <w:rsid w:val="008A5D41"/>
    <w:rsid w:val="008A605D"/>
    <w:rsid w:val="008A6074"/>
    <w:rsid w:val="008A75C3"/>
    <w:rsid w:val="008B108D"/>
    <w:rsid w:val="008B1784"/>
    <w:rsid w:val="008B27D3"/>
    <w:rsid w:val="008B2CE5"/>
    <w:rsid w:val="008B6260"/>
    <w:rsid w:val="008B6C0F"/>
    <w:rsid w:val="008B6F95"/>
    <w:rsid w:val="008B754F"/>
    <w:rsid w:val="008B7818"/>
    <w:rsid w:val="008C27D1"/>
    <w:rsid w:val="008C31A1"/>
    <w:rsid w:val="008C3D52"/>
    <w:rsid w:val="008C3E0C"/>
    <w:rsid w:val="008C4576"/>
    <w:rsid w:val="008C5421"/>
    <w:rsid w:val="008C6E47"/>
    <w:rsid w:val="008C7B25"/>
    <w:rsid w:val="008D0D3D"/>
    <w:rsid w:val="008D14E0"/>
    <w:rsid w:val="008D15CA"/>
    <w:rsid w:val="008D1BFC"/>
    <w:rsid w:val="008D2172"/>
    <w:rsid w:val="008D22C2"/>
    <w:rsid w:val="008D37B1"/>
    <w:rsid w:val="008D3F3B"/>
    <w:rsid w:val="008D6DBD"/>
    <w:rsid w:val="008E0647"/>
    <w:rsid w:val="008E0F44"/>
    <w:rsid w:val="008E1491"/>
    <w:rsid w:val="008E17B0"/>
    <w:rsid w:val="008E2ADC"/>
    <w:rsid w:val="008E2DBF"/>
    <w:rsid w:val="008E55E8"/>
    <w:rsid w:val="008E7040"/>
    <w:rsid w:val="008E7492"/>
    <w:rsid w:val="008E7696"/>
    <w:rsid w:val="008F0644"/>
    <w:rsid w:val="008F07B9"/>
    <w:rsid w:val="008F11DC"/>
    <w:rsid w:val="008F1305"/>
    <w:rsid w:val="008F2041"/>
    <w:rsid w:val="008F2507"/>
    <w:rsid w:val="008F2C48"/>
    <w:rsid w:val="008F2E67"/>
    <w:rsid w:val="008F5468"/>
    <w:rsid w:val="008F5B57"/>
    <w:rsid w:val="008F5B8F"/>
    <w:rsid w:val="008F6950"/>
    <w:rsid w:val="008F7E5A"/>
    <w:rsid w:val="009012AC"/>
    <w:rsid w:val="00904FAD"/>
    <w:rsid w:val="0090534E"/>
    <w:rsid w:val="00905455"/>
    <w:rsid w:val="0091052D"/>
    <w:rsid w:val="00912469"/>
    <w:rsid w:val="00912863"/>
    <w:rsid w:val="0091656E"/>
    <w:rsid w:val="00916848"/>
    <w:rsid w:val="00916EEF"/>
    <w:rsid w:val="00916F52"/>
    <w:rsid w:val="009179FA"/>
    <w:rsid w:val="00917CBF"/>
    <w:rsid w:val="009213E1"/>
    <w:rsid w:val="00922520"/>
    <w:rsid w:val="009230F6"/>
    <w:rsid w:val="0092372B"/>
    <w:rsid w:val="0092423F"/>
    <w:rsid w:val="00925C92"/>
    <w:rsid w:val="0092643F"/>
    <w:rsid w:val="009318CD"/>
    <w:rsid w:val="00932A88"/>
    <w:rsid w:val="00934C79"/>
    <w:rsid w:val="00935136"/>
    <w:rsid w:val="00935E3B"/>
    <w:rsid w:val="00937D4F"/>
    <w:rsid w:val="009405C3"/>
    <w:rsid w:val="00940DE0"/>
    <w:rsid w:val="00944509"/>
    <w:rsid w:val="00945032"/>
    <w:rsid w:val="00947277"/>
    <w:rsid w:val="009521FD"/>
    <w:rsid w:val="00952294"/>
    <w:rsid w:val="00952B97"/>
    <w:rsid w:val="0095474E"/>
    <w:rsid w:val="00955106"/>
    <w:rsid w:val="0096028E"/>
    <w:rsid w:val="0096044B"/>
    <w:rsid w:val="00960728"/>
    <w:rsid w:val="00960C0A"/>
    <w:rsid w:val="009611CB"/>
    <w:rsid w:val="00961351"/>
    <w:rsid w:val="0096140A"/>
    <w:rsid w:val="009616CB"/>
    <w:rsid w:val="009617E7"/>
    <w:rsid w:val="00961D24"/>
    <w:rsid w:val="0096722A"/>
    <w:rsid w:val="00971A95"/>
    <w:rsid w:val="00972008"/>
    <w:rsid w:val="009732CC"/>
    <w:rsid w:val="00973D96"/>
    <w:rsid w:val="0097479C"/>
    <w:rsid w:val="00974802"/>
    <w:rsid w:val="00974C93"/>
    <w:rsid w:val="00975231"/>
    <w:rsid w:val="0097568D"/>
    <w:rsid w:val="009759CB"/>
    <w:rsid w:val="009776F2"/>
    <w:rsid w:val="00981FBB"/>
    <w:rsid w:val="009827CF"/>
    <w:rsid w:val="009843CB"/>
    <w:rsid w:val="00984B8A"/>
    <w:rsid w:val="0098530A"/>
    <w:rsid w:val="00985C46"/>
    <w:rsid w:val="0098605B"/>
    <w:rsid w:val="00986260"/>
    <w:rsid w:val="0098651E"/>
    <w:rsid w:val="00986BBB"/>
    <w:rsid w:val="00986C57"/>
    <w:rsid w:val="0098793D"/>
    <w:rsid w:val="00987EB2"/>
    <w:rsid w:val="009908B8"/>
    <w:rsid w:val="00990DEE"/>
    <w:rsid w:val="00991627"/>
    <w:rsid w:val="00991AB6"/>
    <w:rsid w:val="00992DC0"/>
    <w:rsid w:val="00993DB0"/>
    <w:rsid w:val="0099448E"/>
    <w:rsid w:val="009944D9"/>
    <w:rsid w:val="009948CC"/>
    <w:rsid w:val="00995427"/>
    <w:rsid w:val="00995672"/>
    <w:rsid w:val="00996068"/>
    <w:rsid w:val="00996252"/>
    <w:rsid w:val="009A00F9"/>
    <w:rsid w:val="009A0831"/>
    <w:rsid w:val="009A1E51"/>
    <w:rsid w:val="009A25DC"/>
    <w:rsid w:val="009A3B7F"/>
    <w:rsid w:val="009A3D42"/>
    <w:rsid w:val="009A3DB0"/>
    <w:rsid w:val="009A510E"/>
    <w:rsid w:val="009A5C68"/>
    <w:rsid w:val="009A6356"/>
    <w:rsid w:val="009A6DC1"/>
    <w:rsid w:val="009B0516"/>
    <w:rsid w:val="009B0828"/>
    <w:rsid w:val="009B106C"/>
    <w:rsid w:val="009B140C"/>
    <w:rsid w:val="009B141E"/>
    <w:rsid w:val="009B4200"/>
    <w:rsid w:val="009B672D"/>
    <w:rsid w:val="009B718E"/>
    <w:rsid w:val="009B797A"/>
    <w:rsid w:val="009B7EFE"/>
    <w:rsid w:val="009C05B2"/>
    <w:rsid w:val="009C2268"/>
    <w:rsid w:val="009C24A6"/>
    <w:rsid w:val="009C27D5"/>
    <w:rsid w:val="009C2CE1"/>
    <w:rsid w:val="009C33AE"/>
    <w:rsid w:val="009C4550"/>
    <w:rsid w:val="009C4E01"/>
    <w:rsid w:val="009C4E38"/>
    <w:rsid w:val="009C65A7"/>
    <w:rsid w:val="009C66AE"/>
    <w:rsid w:val="009C6EEE"/>
    <w:rsid w:val="009C7332"/>
    <w:rsid w:val="009D01F2"/>
    <w:rsid w:val="009D1237"/>
    <w:rsid w:val="009D12EC"/>
    <w:rsid w:val="009D13C4"/>
    <w:rsid w:val="009D166F"/>
    <w:rsid w:val="009D1F05"/>
    <w:rsid w:val="009D25E6"/>
    <w:rsid w:val="009D2CBB"/>
    <w:rsid w:val="009D38F3"/>
    <w:rsid w:val="009D5AF5"/>
    <w:rsid w:val="009D6521"/>
    <w:rsid w:val="009D6FA1"/>
    <w:rsid w:val="009E0178"/>
    <w:rsid w:val="009E03FA"/>
    <w:rsid w:val="009E271C"/>
    <w:rsid w:val="009E2905"/>
    <w:rsid w:val="009E3867"/>
    <w:rsid w:val="009E3C5E"/>
    <w:rsid w:val="009E51B2"/>
    <w:rsid w:val="009E5B0E"/>
    <w:rsid w:val="009E637D"/>
    <w:rsid w:val="009F0E3F"/>
    <w:rsid w:val="009F1124"/>
    <w:rsid w:val="009F2CA4"/>
    <w:rsid w:val="009F2EBC"/>
    <w:rsid w:val="009F3BAF"/>
    <w:rsid w:val="009F40CC"/>
    <w:rsid w:val="009F4CCC"/>
    <w:rsid w:val="009F5161"/>
    <w:rsid w:val="00A00DA8"/>
    <w:rsid w:val="00A01027"/>
    <w:rsid w:val="00A01D27"/>
    <w:rsid w:val="00A0245D"/>
    <w:rsid w:val="00A02F44"/>
    <w:rsid w:val="00A06D97"/>
    <w:rsid w:val="00A07CFC"/>
    <w:rsid w:val="00A10E2F"/>
    <w:rsid w:val="00A1132B"/>
    <w:rsid w:val="00A11661"/>
    <w:rsid w:val="00A128BE"/>
    <w:rsid w:val="00A1311D"/>
    <w:rsid w:val="00A13148"/>
    <w:rsid w:val="00A138A9"/>
    <w:rsid w:val="00A1423C"/>
    <w:rsid w:val="00A14AD3"/>
    <w:rsid w:val="00A15632"/>
    <w:rsid w:val="00A165D5"/>
    <w:rsid w:val="00A220F0"/>
    <w:rsid w:val="00A2259F"/>
    <w:rsid w:val="00A25762"/>
    <w:rsid w:val="00A26327"/>
    <w:rsid w:val="00A2733B"/>
    <w:rsid w:val="00A274A0"/>
    <w:rsid w:val="00A279C7"/>
    <w:rsid w:val="00A30388"/>
    <w:rsid w:val="00A31224"/>
    <w:rsid w:val="00A314E7"/>
    <w:rsid w:val="00A318AB"/>
    <w:rsid w:val="00A32A67"/>
    <w:rsid w:val="00A3397E"/>
    <w:rsid w:val="00A33F89"/>
    <w:rsid w:val="00A3405B"/>
    <w:rsid w:val="00A3558B"/>
    <w:rsid w:val="00A371E6"/>
    <w:rsid w:val="00A3724E"/>
    <w:rsid w:val="00A412E6"/>
    <w:rsid w:val="00A42313"/>
    <w:rsid w:val="00A428AF"/>
    <w:rsid w:val="00A43D50"/>
    <w:rsid w:val="00A43EE4"/>
    <w:rsid w:val="00A44021"/>
    <w:rsid w:val="00A44DE1"/>
    <w:rsid w:val="00A44E59"/>
    <w:rsid w:val="00A45FAA"/>
    <w:rsid w:val="00A4731A"/>
    <w:rsid w:val="00A476F3"/>
    <w:rsid w:val="00A47C57"/>
    <w:rsid w:val="00A505B5"/>
    <w:rsid w:val="00A528CB"/>
    <w:rsid w:val="00A52DD3"/>
    <w:rsid w:val="00A53F2A"/>
    <w:rsid w:val="00A54875"/>
    <w:rsid w:val="00A549F6"/>
    <w:rsid w:val="00A555D0"/>
    <w:rsid w:val="00A559F1"/>
    <w:rsid w:val="00A55CCE"/>
    <w:rsid w:val="00A574E5"/>
    <w:rsid w:val="00A61C86"/>
    <w:rsid w:val="00A6253F"/>
    <w:rsid w:val="00A63055"/>
    <w:rsid w:val="00A63F93"/>
    <w:rsid w:val="00A65C27"/>
    <w:rsid w:val="00A66C6B"/>
    <w:rsid w:val="00A67362"/>
    <w:rsid w:val="00A74B8A"/>
    <w:rsid w:val="00A7556B"/>
    <w:rsid w:val="00A76466"/>
    <w:rsid w:val="00A76CF3"/>
    <w:rsid w:val="00A80B14"/>
    <w:rsid w:val="00A818ED"/>
    <w:rsid w:val="00A81E6B"/>
    <w:rsid w:val="00A8287F"/>
    <w:rsid w:val="00A829A0"/>
    <w:rsid w:val="00A82DB4"/>
    <w:rsid w:val="00A84202"/>
    <w:rsid w:val="00A85E57"/>
    <w:rsid w:val="00A860AA"/>
    <w:rsid w:val="00A860E6"/>
    <w:rsid w:val="00A90EE2"/>
    <w:rsid w:val="00A918A2"/>
    <w:rsid w:val="00A9245D"/>
    <w:rsid w:val="00A948B3"/>
    <w:rsid w:val="00A957E1"/>
    <w:rsid w:val="00A97121"/>
    <w:rsid w:val="00AA0179"/>
    <w:rsid w:val="00AA2392"/>
    <w:rsid w:val="00AA2416"/>
    <w:rsid w:val="00AA455C"/>
    <w:rsid w:val="00AA48F8"/>
    <w:rsid w:val="00AA570D"/>
    <w:rsid w:val="00AA70B5"/>
    <w:rsid w:val="00AA73BD"/>
    <w:rsid w:val="00AB031E"/>
    <w:rsid w:val="00AB1375"/>
    <w:rsid w:val="00AB1728"/>
    <w:rsid w:val="00AB2B36"/>
    <w:rsid w:val="00AB36E9"/>
    <w:rsid w:val="00AB4127"/>
    <w:rsid w:val="00AB43AD"/>
    <w:rsid w:val="00AB653B"/>
    <w:rsid w:val="00AB730D"/>
    <w:rsid w:val="00AC03C1"/>
    <w:rsid w:val="00AC0ED6"/>
    <w:rsid w:val="00AC19F6"/>
    <w:rsid w:val="00AC1CFD"/>
    <w:rsid w:val="00AC1F59"/>
    <w:rsid w:val="00AC22BC"/>
    <w:rsid w:val="00AC2486"/>
    <w:rsid w:val="00AC38A5"/>
    <w:rsid w:val="00AC3DF6"/>
    <w:rsid w:val="00AC3E18"/>
    <w:rsid w:val="00AC4469"/>
    <w:rsid w:val="00AC5024"/>
    <w:rsid w:val="00AC5204"/>
    <w:rsid w:val="00AC5A97"/>
    <w:rsid w:val="00AC6BD2"/>
    <w:rsid w:val="00AC6E68"/>
    <w:rsid w:val="00AC6F5B"/>
    <w:rsid w:val="00AC7705"/>
    <w:rsid w:val="00AD0FE1"/>
    <w:rsid w:val="00AD1B1B"/>
    <w:rsid w:val="00AD2999"/>
    <w:rsid w:val="00AD2A30"/>
    <w:rsid w:val="00AD3A02"/>
    <w:rsid w:val="00AD3B46"/>
    <w:rsid w:val="00AD4723"/>
    <w:rsid w:val="00AD48BA"/>
    <w:rsid w:val="00AD49E1"/>
    <w:rsid w:val="00AD5B85"/>
    <w:rsid w:val="00AD5EEF"/>
    <w:rsid w:val="00AD7460"/>
    <w:rsid w:val="00AD7AE5"/>
    <w:rsid w:val="00AE0ED3"/>
    <w:rsid w:val="00AE2F40"/>
    <w:rsid w:val="00AE3289"/>
    <w:rsid w:val="00AE3E54"/>
    <w:rsid w:val="00AE4466"/>
    <w:rsid w:val="00AE7971"/>
    <w:rsid w:val="00AE7D50"/>
    <w:rsid w:val="00AF0989"/>
    <w:rsid w:val="00AF25DE"/>
    <w:rsid w:val="00AF4C4D"/>
    <w:rsid w:val="00AF57FA"/>
    <w:rsid w:val="00AF677E"/>
    <w:rsid w:val="00B0136E"/>
    <w:rsid w:val="00B02225"/>
    <w:rsid w:val="00B0305B"/>
    <w:rsid w:val="00B03A05"/>
    <w:rsid w:val="00B03BA3"/>
    <w:rsid w:val="00B047FC"/>
    <w:rsid w:val="00B051FB"/>
    <w:rsid w:val="00B07019"/>
    <w:rsid w:val="00B079F1"/>
    <w:rsid w:val="00B07BB4"/>
    <w:rsid w:val="00B103B0"/>
    <w:rsid w:val="00B103C9"/>
    <w:rsid w:val="00B10717"/>
    <w:rsid w:val="00B1378D"/>
    <w:rsid w:val="00B14D89"/>
    <w:rsid w:val="00B16E4B"/>
    <w:rsid w:val="00B17623"/>
    <w:rsid w:val="00B179AC"/>
    <w:rsid w:val="00B20644"/>
    <w:rsid w:val="00B20FAD"/>
    <w:rsid w:val="00B22861"/>
    <w:rsid w:val="00B230D9"/>
    <w:rsid w:val="00B23970"/>
    <w:rsid w:val="00B24FD5"/>
    <w:rsid w:val="00B24FDA"/>
    <w:rsid w:val="00B258D0"/>
    <w:rsid w:val="00B25A75"/>
    <w:rsid w:val="00B262DB"/>
    <w:rsid w:val="00B2656B"/>
    <w:rsid w:val="00B2762A"/>
    <w:rsid w:val="00B30942"/>
    <w:rsid w:val="00B31559"/>
    <w:rsid w:val="00B3482B"/>
    <w:rsid w:val="00B349AA"/>
    <w:rsid w:val="00B357EE"/>
    <w:rsid w:val="00B364C7"/>
    <w:rsid w:val="00B37F8D"/>
    <w:rsid w:val="00B40D0E"/>
    <w:rsid w:val="00B40EA2"/>
    <w:rsid w:val="00B41F73"/>
    <w:rsid w:val="00B42C0B"/>
    <w:rsid w:val="00B447E4"/>
    <w:rsid w:val="00B449EE"/>
    <w:rsid w:val="00B46A5B"/>
    <w:rsid w:val="00B46D63"/>
    <w:rsid w:val="00B47ADE"/>
    <w:rsid w:val="00B50CD4"/>
    <w:rsid w:val="00B51058"/>
    <w:rsid w:val="00B5365E"/>
    <w:rsid w:val="00B54154"/>
    <w:rsid w:val="00B545B1"/>
    <w:rsid w:val="00B54808"/>
    <w:rsid w:val="00B54BBE"/>
    <w:rsid w:val="00B54D55"/>
    <w:rsid w:val="00B55616"/>
    <w:rsid w:val="00B5622E"/>
    <w:rsid w:val="00B57089"/>
    <w:rsid w:val="00B577D7"/>
    <w:rsid w:val="00B57C97"/>
    <w:rsid w:val="00B60508"/>
    <w:rsid w:val="00B605CB"/>
    <w:rsid w:val="00B621E4"/>
    <w:rsid w:val="00B63424"/>
    <w:rsid w:val="00B640FC"/>
    <w:rsid w:val="00B64E42"/>
    <w:rsid w:val="00B66EF1"/>
    <w:rsid w:val="00B670A5"/>
    <w:rsid w:val="00B6736F"/>
    <w:rsid w:val="00B728F9"/>
    <w:rsid w:val="00B73840"/>
    <w:rsid w:val="00B74ABD"/>
    <w:rsid w:val="00B75A04"/>
    <w:rsid w:val="00B75D73"/>
    <w:rsid w:val="00B76E6C"/>
    <w:rsid w:val="00B81D45"/>
    <w:rsid w:val="00B821E7"/>
    <w:rsid w:val="00B82E50"/>
    <w:rsid w:val="00B84648"/>
    <w:rsid w:val="00B84AB8"/>
    <w:rsid w:val="00B86BF9"/>
    <w:rsid w:val="00B86D53"/>
    <w:rsid w:val="00B8701E"/>
    <w:rsid w:val="00B87280"/>
    <w:rsid w:val="00B917F7"/>
    <w:rsid w:val="00B92479"/>
    <w:rsid w:val="00B92695"/>
    <w:rsid w:val="00B932F6"/>
    <w:rsid w:val="00B93336"/>
    <w:rsid w:val="00B937B6"/>
    <w:rsid w:val="00B9391F"/>
    <w:rsid w:val="00B93C8E"/>
    <w:rsid w:val="00B94602"/>
    <w:rsid w:val="00B94F8D"/>
    <w:rsid w:val="00B9607C"/>
    <w:rsid w:val="00B961DE"/>
    <w:rsid w:val="00B971E9"/>
    <w:rsid w:val="00B97348"/>
    <w:rsid w:val="00B97CD1"/>
    <w:rsid w:val="00BA03BF"/>
    <w:rsid w:val="00BA04A5"/>
    <w:rsid w:val="00BA103B"/>
    <w:rsid w:val="00BA3AE5"/>
    <w:rsid w:val="00BA535C"/>
    <w:rsid w:val="00BA5361"/>
    <w:rsid w:val="00BA5789"/>
    <w:rsid w:val="00BA7A13"/>
    <w:rsid w:val="00BB0C79"/>
    <w:rsid w:val="00BB1222"/>
    <w:rsid w:val="00BB1B72"/>
    <w:rsid w:val="00BB4378"/>
    <w:rsid w:val="00BB5690"/>
    <w:rsid w:val="00BB5757"/>
    <w:rsid w:val="00BB6810"/>
    <w:rsid w:val="00BB7282"/>
    <w:rsid w:val="00BB7579"/>
    <w:rsid w:val="00BB7E9F"/>
    <w:rsid w:val="00BC005B"/>
    <w:rsid w:val="00BC11D3"/>
    <w:rsid w:val="00BC2D81"/>
    <w:rsid w:val="00BC3053"/>
    <w:rsid w:val="00BC352A"/>
    <w:rsid w:val="00BC39FB"/>
    <w:rsid w:val="00BC3CB0"/>
    <w:rsid w:val="00BC69C3"/>
    <w:rsid w:val="00BC77A4"/>
    <w:rsid w:val="00BC77A7"/>
    <w:rsid w:val="00BC7E59"/>
    <w:rsid w:val="00BD00B5"/>
    <w:rsid w:val="00BD0CAC"/>
    <w:rsid w:val="00BD0E51"/>
    <w:rsid w:val="00BD0FC1"/>
    <w:rsid w:val="00BD16E0"/>
    <w:rsid w:val="00BD246D"/>
    <w:rsid w:val="00BD2B56"/>
    <w:rsid w:val="00BD55D2"/>
    <w:rsid w:val="00BD67E3"/>
    <w:rsid w:val="00BD6918"/>
    <w:rsid w:val="00BD7775"/>
    <w:rsid w:val="00BE09D9"/>
    <w:rsid w:val="00BE0E85"/>
    <w:rsid w:val="00BE117A"/>
    <w:rsid w:val="00BE47C8"/>
    <w:rsid w:val="00BE4C78"/>
    <w:rsid w:val="00BE517E"/>
    <w:rsid w:val="00BE5630"/>
    <w:rsid w:val="00BE58AB"/>
    <w:rsid w:val="00BE6325"/>
    <w:rsid w:val="00BE75D1"/>
    <w:rsid w:val="00BF0209"/>
    <w:rsid w:val="00BF08E5"/>
    <w:rsid w:val="00BF0E64"/>
    <w:rsid w:val="00BF222C"/>
    <w:rsid w:val="00BF2DD7"/>
    <w:rsid w:val="00BF2F26"/>
    <w:rsid w:val="00BF4309"/>
    <w:rsid w:val="00BF4DA8"/>
    <w:rsid w:val="00BF53FE"/>
    <w:rsid w:val="00BF62E1"/>
    <w:rsid w:val="00BF7B6A"/>
    <w:rsid w:val="00C002C4"/>
    <w:rsid w:val="00C00873"/>
    <w:rsid w:val="00C01CFE"/>
    <w:rsid w:val="00C02805"/>
    <w:rsid w:val="00C028A6"/>
    <w:rsid w:val="00C02E2D"/>
    <w:rsid w:val="00C03861"/>
    <w:rsid w:val="00C03C43"/>
    <w:rsid w:val="00C03C64"/>
    <w:rsid w:val="00C05B57"/>
    <w:rsid w:val="00C06ABD"/>
    <w:rsid w:val="00C076A4"/>
    <w:rsid w:val="00C10654"/>
    <w:rsid w:val="00C137F9"/>
    <w:rsid w:val="00C13EBC"/>
    <w:rsid w:val="00C14904"/>
    <w:rsid w:val="00C14EE2"/>
    <w:rsid w:val="00C16ECD"/>
    <w:rsid w:val="00C21308"/>
    <w:rsid w:val="00C2130C"/>
    <w:rsid w:val="00C2224D"/>
    <w:rsid w:val="00C23A35"/>
    <w:rsid w:val="00C23A9C"/>
    <w:rsid w:val="00C24151"/>
    <w:rsid w:val="00C248CF"/>
    <w:rsid w:val="00C24BB9"/>
    <w:rsid w:val="00C2596B"/>
    <w:rsid w:val="00C25E76"/>
    <w:rsid w:val="00C266DB"/>
    <w:rsid w:val="00C26A82"/>
    <w:rsid w:val="00C26D09"/>
    <w:rsid w:val="00C30A48"/>
    <w:rsid w:val="00C30DB1"/>
    <w:rsid w:val="00C34505"/>
    <w:rsid w:val="00C37CE3"/>
    <w:rsid w:val="00C405B9"/>
    <w:rsid w:val="00C40868"/>
    <w:rsid w:val="00C41807"/>
    <w:rsid w:val="00C43AFE"/>
    <w:rsid w:val="00C44B88"/>
    <w:rsid w:val="00C44E89"/>
    <w:rsid w:val="00C45639"/>
    <w:rsid w:val="00C457B3"/>
    <w:rsid w:val="00C46907"/>
    <w:rsid w:val="00C47269"/>
    <w:rsid w:val="00C47E6C"/>
    <w:rsid w:val="00C517D9"/>
    <w:rsid w:val="00C532C6"/>
    <w:rsid w:val="00C54235"/>
    <w:rsid w:val="00C5425D"/>
    <w:rsid w:val="00C5487D"/>
    <w:rsid w:val="00C5520F"/>
    <w:rsid w:val="00C55B82"/>
    <w:rsid w:val="00C562DF"/>
    <w:rsid w:val="00C56B11"/>
    <w:rsid w:val="00C61299"/>
    <w:rsid w:val="00C64AF0"/>
    <w:rsid w:val="00C66110"/>
    <w:rsid w:val="00C716CC"/>
    <w:rsid w:val="00C717DD"/>
    <w:rsid w:val="00C72457"/>
    <w:rsid w:val="00C7310C"/>
    <w:rsid w:val="00C7353B"/>
    <w:rsid w:val="00C7444E"/>
    <w:rsid w:val="00C7481C"/>
    <w:rsid w:val="00C77F87"/>
    <w:rsid w:val="00C806EF"/>
    <w:rsid w:val="00C813DE"/>
    <w:rsid w:val="00C827F7"/>
    <w:rsid w:val="00C82E1C"/>
    <w:rsid w:val="00C84C79"/>
    <w:rsid w:val="00C85040"/>
    <w:rsid w:val="00C85220"/>
    <w:rsid w:val="00C853E6"/>
    <w:rsid w:val="00C8553E"/>
    <w:rsid w:val="00C86C08"/>
    <w:rsid w:val="00C900EC"/>
    <w:rsid w:val="00C91BBB"/>
    <w:rsid w:val="00C92466"/>
    <w:rsid w:val="00C94A60"/>
    <w:rsid w:val="00C95D1A"/>
    <w:rsid w:val="00CA0141"/>
    <w:rsid w:val="00CA39BF"/>
    <w:rsid w:val="00CA5064"/>
    <w:rsid w:val="00CA686B"/>
    <w:rsid w:val="00CA7C18"/>
    <w:rsid w:val="00CB1370"/>
    <w:rsid w:val="00CB2762"/>
    <w:rsid w:val="00CB2AA8"/>
    <w:rsid w:val="00CB3309"/>
    <w:rsid w:val="00CB5273"/>
    <w:rsid w:val="00CB6B7C"/>
    <w:rsid w:val="00CB70AF"/>
    <w:rsid w:val="00CB74F3"/>
    <w:rsid w:val="00CC0115"/>
    <w:rsid w:val="00CC1FF3"/>
    <w:rsid w:val="00CC291A"/>
    <w:rsid w:val="00CC30AD"/>
    <w:rsid w:val="00CC49EF"/>
    <w:rsid w:val="00CC5D27"/>
    <w:rsid w:val="00CC622A"/>
    <w:rsid w:val="00CC6345"/>
    <w:rsid w:val="00CC7F67"/>
    <w:rsid w:val="00CC7F8E"/>
    <w:rsid w:val="00CD0469"/>
    <w:rsid w:val="00CD1463"/>
    <w:rsid w:val="00CD3446"/>
    <w:rsid w:val="00CD4271"/>
    <w:rsid w:val="00CD4AAF"/>
    <w:rsid w:val="00CD56D0"/>
    <w:rsid w:val="00CD7E08"/>
    <w:rsid w:val="00CE1D41"/>
    <w:rsid w:val="00CE27B4"/>
    <w:rsid w:val="00CE2D37"/>
    <w:rsid w:val="00CE3E45"/>
    <w:rsid w:val="00CE5839"/>
    <w:rsid w:val="00CF1994"/>
    <w:rsid w:val="00CF1DFB"/>
    <w:rsid w:val="00CF2272"/>
    <w:rsid w:val="00CF27D4"/>
    <w:rsid w:val="00CF298E"/>
    <w:rsid w:val="00CF2B45"/>
    <w:rsid w:val="00CF2E9F"/>
    <w:rsid w:val="00CF3331"/>
    <w:rsid w:val="00CF3787"/>
    <w:rsid w:val="00CF462E"/>
    <w:rsid w:val="00CF47DD"/>
    <w:rsid w:val="00CF4A2C"/>
    <w:rsid w:val="00CF556D"/>
    <w:rsid w:val="00CF5CC0"/>
    <w:rsid w:val="00CF5D59"/>
    <w:rsid w:val="00D006C0"/>
    <w:rsid w:val="00D019A9"/>
    <w:rsid w:val="00D02742"/>
    <w:rsid w:val="00D03115"/>
    <w:rsid w:val="00D0401C"/>
    <w:rsid w:val="00D0418E"/>
    <w:rsid w:val="00D04326"/>
    <w:rsid w:val="00D04DBF"/>
    <w:rsid w:val="00D064E3"/>
    <w:rsid w:val="00D06C56"/>
    <w:rsid w:val="00D07D1B"/>
    <w:rsid w:val="00D1010C"/>
    <w:rsid w:val="00D1093A"/>
    <w:rsid w:val="00D11ABE"/>
    <w:rsid w:val="00D122DC"/>
    <w:rsid w:val="00D132EA"/>
    <w:rsid w:val="00D13745"/>
    <w:rsid w:val="00D13887"/>
    <w:rsid w:val="00D1389B"/>
    <w:rsid w:val="00D13FBB"/>
    <w:rsid w:val="00D14692"/>
    <w:rsid w:val="00D15A5E"/>
    <w:rsid w:val="00D16461"/>
    <w:rsid w:val="00D16D88"/>
    <w:rsid w:val="00D17507"/>
    <w:rsid w:val="00D17C6E"/>
    <w:rsid w:val="00D20846"/>
    <w:rsid w:val="00D221DD"/>
    <w:rsid w:val="00D23537"/>
    <w:rsid w:val="00D24220"/>
    <w:rsid w:val="00D244E7"/>
    <w:rsid w:val="00D24A11"/>
    <w:rsid w:val="00D24A5B"/>
    <w:rsid w:val="00D3152D"/>
    <w:rsid w:val="00D31552"/>
    <w:rsid w:val="00D317A9"/>
    <w:rsid w:val="00D31EBE"/>
    <w:rsid w:val="00D32E01"/>
    <w:rsid w:val="00D33FBE"/>
    <w:rsid w:val="00D360B4"/>
    <w:rsid w:val="00D36FB9"/>
    <w:rsid w:val="00D40387"/>
    <w:rsid w:val="00D405B7"/>
    <w:rsid w:val="00D40722"/>
    <w:rsid w:val="00D41189"/>
    <w:rsid w:val="00D43C10"/>
    <w:rsid w:val="00D4467F"/>
    <w:rsid w:val="00D44E9C"/>
    <w:rsid w:val="00D455C6"/>
    <w:rsid w:val="00D4578A"/>
    <w:rsid w:val="00D46010"/>
    <w:rsid w:val="00D51708"/>
    <w:rsid w:val="00D5195B"/>
    <w:rsid w:val="00D52191"/>
    <w:rsid w:val="00D52A6F"/>
    <w:rsid w:val="00D52AED"/>
    <w:rsid w:val="00D558A1"/>
    <w:rsid w:val="00D57E2B"/>
    <w:rsid w:val="00D60F9A"/>
    <w:rsid w:val="00D6168D"/>
    <w:rsid w:val="00D61B58"/>
    <w:rsid w:val="00D61BBB"/>
    <w:rsid w:val="00D6214D"/>
    <w:rsid w:val="00D63028"/>
    <w:rsid w:val="00D63B08"/>
    <w:rsid w:val="00D64F2D"/>
    <w:rsid w:val="00D66887"/>
    <w:rsid w:val="00D67E6B"/>
    <w:rsid w:val="00D70526"/>
    <w:rsid w:val="00D739DF"/>
    <w:rsid w:val="00D747AB"/>
    <w:rsid w:val="00D756AA"/>
    <w:rsid w:val="00D757FA"/>
    <w:rsid w:val="00D75A28"/>
    <w:rsid w:val="00D76C2E"/>
    <w:rsid w:val="00D77E27"/>
    <w:rsid w:val="00D810A5"/>
    <w:rsid w:val="00D81C93"/>
    <w:rsid w:val="00D8265C"/>
    <w:rsid w:val="00D84384"/>
    <w:rsid w:val="00D861C2"/>
    <w:rsid w:val="00D86BF2"/>
    <w:rsid w:val="00D86D79"/>
    <w:rsid w:val="00D92A83"/>
    <w:rsid w:val="00D936CE"/>
    <w:rsid w:val="00D945AC"/>
    <w:rsid w:val="00D95CAC"/>
    <w:rsid w:val="00D95E34"/>
    <w:rsid w:val="00D96AB9"/>
    <w:rsid w:val="00DA032C"/>
    <w:rsid w:val="00DA150A"/>
    <w:rsid w:val="00DA478B"/>
    <w:rsid w:val="00DA5E02"/>
    <w:rsid w:val="00DA7408"/>
    <w:rsid w:val="00DB0E47"/>
    <w:rsid w:val="00DB1B71"/>
    <w:rsid w:val="00DB2CBF"/>
    <w:rsid w:val="00DB6687"/>
    <w:rsid w:val="00DC0F5B"/>
    <w:rsid w:val="00DC12DE"/>
    <w:rsid w:val="00DC1434"/>
    <w:rsid w:val="00DC2263"/>
    <w:rsid w:val="00DC2DF5"/>
    <w:rsid w:val="00DC2EF3"/>
    <w:rsid w:val="00DC3E0F"/>
    <w:rsid w:val="00DC456F"/>
    <w:rsid w:val="00DC4F58"/>
    <w:rsid w:val="00DC5FAA"/>
    <w:rsid w:val="00DC61CA"/>
    <w:rsid w:val="00DC75FC"/>
    <w:rsid w:val="00DC7661"/>
    <w:rsid w:val="00DD3186"/>
    <w:rsid w:val="00DD353D"/>
    <w:rsid w:val="00DD3D4F"/>
    <w:rsid w:val="00DD4339"/>
    <w:rsid w:val="00DD46CE"/>
    <w:rsid w:val="00DD4923"/>
    <w:rsid w:val="00DD495C"/>
    <w:rsid w:val="00DD5D58"/>
    <w:rsid w:val="00DD6757"/>
    <w:rsid w:val="00DD6E93"/>
    <w:rsid w:val="00DE245D"/>
    <w:rsid w:val="00DE5A9D"/>
    <w:rsid w:val="00DE664E"/>
    <w:rsid w:val="00DE69EB"/>
    <w:rsid w:val="00DE72C0"/>
    <w:rsid w:val="00DE759B"/>
    <w:rsid w:val="00DE763B"/>
    <w:rsid w:val="00DF1E16"/>
    <w:rsid w:val="00DF2034"/>
    <w:rsid w:val="00DF32E7"/>
    <w:rsid w:val="00DF3EA2"/>
    <w:rsid w:val="00DF4789"/>
    <w:rsid w:val="00DF4833"/>
    <w:rsid w:val="00DF566F"/>
    <w:rsid w:val="00DF56AA"/>
    <w:rsid w:val="00DF5C6D"/>
    <w:rsid w:val="00DF73E5"/>
    <w:rsid w:val="00DF74F1"/>
    <w:rsid w:val="00E00CCA"/>
    <w:rsid w:val="00E0135A"/>
    <w:rsid w:val="00E01954"/>
    <w:rsid w:val="00E01B30"/>
    <w:rsid w:val="00E01BEA"/>
    <w:rsid w:val="00E02105"/>
    <w:rsid w:val="00E0362C"/>
    <w:rsid w:val="00E03768"/>
    <w:rsid w:val="00E05CA7"/>
    <w:rsid w:val="00E06850"/>
    <w:rsid w:val="00E07286"/>
    <w:rsid w:val="00E07A07"/>
    <w:rsid w:val="00E1010F"/>
    <w:rsid w:val="00E13175"/>
    <w:rsid w:val="00E137C0"/>
    <w:rsid w:val="00E150E1"/>
    <w:rsid w:val="00E16091"/>
    <w:rsid w:val="00E16837"/>
    <w:rsid w:val="00E207D3"/>
    <w:rsid w:val="00E20C3B"/>
    <w:rsid w:val="00E21224"/>
    <w:rsid w:val="00E218BD"/>
    <w:rsid w:val="00E228FE"/>
    <w:rsid w:val="00E22952"/>
    <w:rsid w:val="00E22AAE"/>
    <w:rsid w:val="00E22F17"/>
    <w:rsid w:val="00E23453"/>
    <w:rsid w:val="00E243BA"/>
    <w:rsid w:val="00E25C37"/>
    <w:rsid w:val="00E27ECB"/>
    <w:rsid w:val="00E30FD4"/>
    <w:rsid w:val="00E318CE"/>
    <w:rsid w:val="00E319FE"/>
    <w:rsid w:val="00E31DFE"/>
    <w:rsid w:val="00E329F9"/>
    <w:rsid w:val="00E334F3"/>
    <w:rsid w:val="00E33BC0"/>
    <w:rsid w:val="00E33DC9"/>
    <w:rsid w:val="00E34E9C"/>
    <w:rsid w:val="00E35ABD"/>
    <w:rsid w:val="00E35E37"/>
    <w:rsid w:val="00E374A6"/>
    <w:rsid w:val="00E37B9F"/>
    <w:rsid w:val="00E37E2A"/>
    <w:rsid w:val="00E4091D"/>
    <w:rsid w:val="00E41B6C"/>
    <w:rsid w:val="00E41CB2"/>
    <w:rsid w:val="00E4221D"/>
    <w:rsid w:val="00E42878"/>
    <w:rsid w:val="00E43E35"/>
    <w:rsid w:val="00E461CF"/>
    <w:rsid w:val="00E46B8B"/>
    <w:rsid w:val="00E50B68"/>
    <w:rsid w:val="00E51483"/>
    <w:rsid w:val="00E52E95"/>
    <w:rsid w:val="00E5562D"/>
    <w:rsid w:val="00E5590B"/>
    <w:rsid w:val="00E57FBB"/>
    <w:rsid w:val="00E60D15"/>
    <w:rsid w:val="00E62610"/>
    <w:rsid w:val="00E62F5D"/>
    <w:rsid w:val="00E63191"/>
    <w:rsid w:val="00E6347F"/>
    <w:rsid w:val="00E63A7F"/>
    <w:rsid w:val="00E64874"/>
    <w:rsid w:val="00E6490D"/>
    <w:rsid w:val="00E6572B"/>
    <w:rsid w:val="00E66495"/>
    <w:rsid w:val="00E666FE"/>
    <w:rsid w:val="00E66A2A"/>
    <w:rsid w:val="00E67384"/>
    <w:rsid w:val="00E70CEB"/>
    <w:rsid w:val="00E70D45"/>
    <w:rsid w:val="00E732EA"/>
    <w:rsid w:val="00E73339"/>
    <w:rsid w:val="00E73707"/>
    <w:rsid w:val="00E741F5"/>
    <w:rsid w:val="00E762AC"/>
    <w:rsid w:val="00E77555"/>
    <w:rsid w:val="00E80DE0"/>
    <w:rsid w:val="00E8374B"/>
    <w:rsid w:val="00E84153"/>
    <w:rsid w:val="00E84FE5"/>
    <w:rsid w:val="00E902B4"/>
    <w:rsid w:val="00E91262"/>
    <w:rsid w:val="00E938ED"/>
    <w:rsid w:val="00E94E12"/>
    <w:rsid w:val="00E97639"/>
    <w:rsid w:val="00E97886"/>
    <w:rsid w:val="00E97F48"/>
    <w:rsid w:val="00EA4450"/>
    <w:rsid w:val="00EA4E28"/>
    <w:rsid w:val="00EA7114"/>
    <w:rsid w:val="00EA7BD9"/>
    <w:rsid w:val="00EB18F8"/>
    <w:rsid w:val="00EB75A3"/>
    <w:rsid w:val="00EB76A5"/>
    <w:rsid w:val="00EC28AD"/>
    <w:rsid w:val="00EC5612"/>
    <w:rsid w:val="00EC58B3"/>
    <w:rsid w:val="00EC6D59"/>
    <w:rsid w:val="00EC73D4"/>
    <w:rsid w:val="00ED039E"/>
    <w:rsid w:val="00ED0678"/>
    <w:rsid w:val="00ED1B2C"/>
    <w:rsid w:val="00ED2C34"/>
    <w:rsid w:val="00ED6383"/>
    <w:rsid w:val="00EE03B9"/>
    <w:rsid w:val="00EE045A"/>
    <w:rsid w:val="00EE04DD"/>
    <w:rsid w:val="00EE077D"/>
    <w:rsid w:val="00EE095E"/>
    <w:rsid w:val="00EE0A9E"/>
    <w:rsid w:val="00EE0FC3"/>
    <w:rsid w:val="00EE225C"/>
    <w:rsid w:val="00EE295A"/>
    <w:rsid w:val="00EE4AD7"/>
    <w:rsid w:val="00EE53A8"/>
    <w:rsid w:val="00EE5C0C"/>
    <w:rsid w:val="00EE5D75"/>
    <w:rsid w:val="00EE5F0E"/>
    <w:rsid w:val="00EE65A2"/>
    <w:rsid w:val="00EE7A0F"/>
    <w:rsid w:val="00EF0897"/>
    <w:rsid w:val="00EF1908"/>
    <w:rsid w:val="00EF3E43"/>
    <w:rsid w:val="00EF4174"/>
    <w:rsid w:val="00EF4254"/>
    <w:rsid w:val="00EF4FF9"/>
    <w:rsid w:val="00EF639B"/>
    <w:rsid w:val="00EF6631"/>
    <w:rsid w:val="00EF6BA9"/>
    <w:rsid w:val="00F006E6"/>
    <w:rsid w:val="00F016B4"/>
    <w:rsid w:val="00F01F60"/>
    <w:rsid w:val="00F04164"/>
    <w:rsid w:val="00F04837"/>
    <w:rsid w:val="00F05095"/>
    <w:rsid w:val="00F051CF"/>
    <w:rsid w:val="00F10D88"/>
    <w:rsid w:val="00F115AC"/>
    <w:rsid w:val="00F124EE"/>
    <w:rsid w:val="00F12E40"/>
    <w:rsid w:val="00F13562"/>
    <w:rsid w:val="00F142FB"/>
    <w:rsid w:val="00F144F5"/>
    <w:rsid w:val="00F149A0"/>
    <w:rsid w:val="00F164E5"/>
    <w:rsid w:val="00F1741E"/>
    <w:rsid w:val="00F2346E"/>
    <w:rsid w:val="00F234B8"/>
    <w:rsid w:val="00F264C0"/>
    <w:rsid w:val="00F30A41"/>
    <w:rsid w:val="00F3117C"/>
    <w:rsid w:val="00F31C90"/>
    <w:rsid w:val="00F32000"/>
    <w:rsid w:val="00F3310D"/>
    <w:rsid w:val="00F335E5"/>
    <w:rsid w:val="00F357EA"/>
    <w:rsid w:val="00F36392"/>
    <w:rsid w:val="00F36541"/>
    <w:rsid w:val="00F37556"/>
    <w:rsid w:val="00F4043E"/>
    <w:rsid w:val="00F40651"/>
    <w:rsid w:val="00F41A8B"/>
    <w:rsid w:val="00F428FC"/>
    <w:rsid w:val="00F42A48"/>
    <w:rsid w:val="00F42AEE"/>
    <w:rsid w:val="00F42D73"/>
    <w:rsid w:val="00F4358E"/>
    <w:rsid w:val="00F43A11"/>
    <w:rsid w:val="00F43D77"/>
    <w:rsid w:val="00F44079"/>
    <w:rsid w:val="00F444F9"/>
    <w:rsid w:val="00F4489C"/>
    <w:rsid w:val="00F45191"/>
    <w:rsid w:val="00F45D3D"/>
    <w:rsid w:val="00F47946"/>
    <w:rsid w:val="00F5009C"/>
    <w:rsid w:val="00F50AB4"/>
    <w:rsid w:val="00F50FF4"/>
    <w:rsid w:val="00F51BDA"/>
    <w:rsid w:val="00F5270E"/>
    <w:rsid w:val="00F53344"/>
    <w:rsid w:val="00F538AD"/>
    <w:rsid w:val="00F55555"/>
    <w:rsid w:val="00F55F4C"/>
    <w:rsid w:val="00F56832"/>
    <w:rsid w:val="00F568BC"/>
    <w:rsid w:val="00F617D6"/>
    <w:rsid w:val="00F621CF"/>
    <w:rsid w:val="00F62785"/>
    <w:rsid w:val="00F6302D"/>
    <w:rsid w:val="00F641B9"/>
    <w:rsid w:val="00F64424"/>
    <w:rsid w:val="00F644E2"/>
    <w:rsid w:val="00F6598D"/>
    <w:rsid w:val="00F65D2B"/>
    <w:rsid w:val="00F66A21"/>
    <w:rsid w:val="00F670C3"/>
    <w:rsid w:val="00F673E8"/>
    <w:rsid w:val="00F703D0"/>
    <w:rsid w:val="00F71C1F"/>
    <w:rsid w:val="00F72ADB"/>
    <w:rsid w:val="00F73773"/>
    <w:rsid w:val="00F7395B"/>
    <w:rsid w:val="00F75312"/>
    <w:rsid w:val="00F754FF"/>
    <w:rsid w:val="00F7591E"/>
    <w:rsid w:val="00F766ED"/>
    <w:rsid w:val="00F76951"/>
    <w:rsid w:val="00F76EE8"/>
    <w:rsid w:val="00F80037"/>
    <w:rsid w:val="00F80898"/>
    <w:rsid w:val="00F80E67"/>
    <w:rsid w:val="00F810F9"/>
    <w:rsid w:val="00F82752"/>
    <w:rsid w:val="00F82DF4"/>
    <w:rsid w:val="00F82F37"/>
    <w:rsid w:val="00F834D6"/>
    <w:rsid w:val="00F83C1F"/>
    <w:rsid w:val="00F841DC"/>
    <w:rsid w:val="00F84AF2"/>
    <w:rsid w:val="00F84F3C"/>
    <w:rsid w:val="00F85B37"/>
    <w:rsid w:val="00F876EE"/>
    <w:rsid w:val="00F87EDD"/>
    <w:rsid w:val="00F9092C"/>
    <w:rsid w:val="00F909D9"/>
    <w:rsid w:val="00F90CB8"/>
    <w:rsid w:val="00F9113D"/>
    <w:rsid w:val="00F9227E"/>
    <w:rsid w:val="00F934E4"/>
    <w:rsid w:val="00F93884"/>
    <w:rsid w:val="00F94C1E"/>
    <w:rsid w:val="00F9508A"/>
    <w:rsid w:val="00F956F8"/>
    <w:rsid w:val="00F95FAB"/>
    <w:rsid w:val="00F96024"/>
    <w:rsid w:val="00F9771A"/>
    <w:rsid w:val="00FA1A85"/>
    <w:rsid w:val="00FA1C0D"/>
    <w:rsid w:val="00FA1D4B"/>
    <w:rsid w:val="00FA3735"/>
    <w:rsid w:val="00FA5DC2"/>
    <w:rsid w:val="00FA7145"/>
    <w:rsid w:val="00FA75D4"/>
    <w:rsid w:val="00FB01A8"/>
    <w:rsid w:val="00FB08BD"/>
    <w:rsid w:val="00FB1A41"/>
    <w:rsid w:val="00FB1A4B"/>
    <w:rsid w:val="00FB266C"/>
    <w:rsid w:val="00FB27E0"/>
    <w:rsid w:val="00FB37D7"/>
    <w:rsid w:val="00FB60BF"/>
    <w:rsid w:val="00FB6CD9"/>
    <w:rsid w:val="00FC29BD"/>
    <w:rsid w:val="00FC2AFF"/>
    <w:rsid w:val="00FC2CDD"/>
    <w:rsid w:val="00FC353C"/>
    <w:rsid w:val="00FC3810"/>
    <w:rsid w:val="00FC744A"/>
    <w:rsid w:val="00FC78F1"/>
    <w:rsid w:val="00FD0009"/>
    <w:rsid w:val="00FD0B28"/>
    <w:rsid w:val="00FD5C0C"/>
    <w:rsid w:val="00FD5E07"/>
    <w:rsid w:val="00FD6FE5"/>
    <w:rsid w:val="00FE135A"/>
    <w:rsid w:val="00FE32C8"/>
    <w:rsid w:val="00FE39EC"/>
    <w:rsid w:val="00FE3B13"/>
    <w:rsid w:val="00FE3C6A"/>
    <w:rsid w:val="00FE47B1"/>
    <w:rsid w:val="00FE4EB9"/>
    <w:rsid w:val="00FE53C8"/>
    <w:rsid w:val="00FE608E"/>
    <w:rsid w:val="00FE6134"/>
    <w:rsid w:val="00FE6B01"/>
    <w:rsid w:val="00FF03AC"/>
    <w:rsid w:val="00FF30D5"/>
    <w:rsid w:val="00FF3CBB"/>
    <w:rsid w:val="00FF3D1B"/>
    <w:rsid w:val="00FF49A5"/>
    <w:rsid w:val="00FF5F9D"/>
    <w:rsid w:val="00FF67F7"/>
    <w:rsid w:val="00FF6A1B"/>
    <w:rsid w:val="00FF7C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CE876E"/>
  <w15:docId w15:val="{04845B87-D870-4218-8F8A-062ED229C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36"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18BD"/>
    <w:pPr>
      <w:spacing w:line="288" w:lineRule="auto"/>
      <w:ind w:right="851"/>
      <w:jc w:val="both"/>
    </w:pPr>
    <w:rPr>
      <w:sz w:val="24"/>
    </w:rPr>
  </w:style>
  <w:style w:type="paragraph" w:styleId="Titre1">
    <w:name w:val="heading 1"/>
    <w:basedOn w:val="Normal"/>
    <w:next w:val="Normal"/>
    <w:link w:val="Titre1Car"/>
    <w:uiPriority w:val="9"/>
    <w:qFormat/>
    <w:rsid w:val="00C532C6"/>
    <w:pPr>
      <w:keepNext/>
      <w:keepLines/>
      <w:spacing w:before="480" w:after="0"/>
      <w:outlineLvl w:val="0"/>
    </w:pPr>
    <w:rPr>
      <w:rFonts w:asciiTheme="majorHAnsi" w:eastAsiaTheme="majorEastAsia" w:hAnsiTheme="majorHAnsi" w:cstheme="majorBidi"/>
      <w:bCs/>
      <w:caps/>
      <w:color w:val="4E67C8" w:themeColor="accent1"/>
      <w:sz w:val="32"/>
      <w:szCs w:val="28"/>
    </w:rPr>
  </w:style>
  <w:style w:type="paragraph" w:styleId="Titre2">
    <w:name w:val="heading 2"/>
    <w:basedOn w:val="Normal"/>
    <w:next w:val="Normal"/>
    <w:link w:val="Titre2Car"/>
    <w:uiPriority w:val="9"/>
    <w:unhideWhenUsed/>
    <w:qFormat/>
    <w:rsid w:val="00C532C6"/>
    <w:pPr>
      <w:keepNext/>
      <w:keepLines/>
      <w:spacing w:before="200" w:after="0"/>
      <w:outlineLvl w:val="1"/>
    </w:pPr>
    <w:rPr>
      <w:rFonts w:asciiTheme="majorHAnsi" w:eastAsiaTheme="majorEastAsia" w:hAnsiTheme="majorHAnsi" w:cstheme="majorBidi"/>
      <w:b/>
      <w:bCs/>
      <w:color w:val="4E67C8" w:themeColor="accent1"/>
      <w:sz w:val="28"/>
      <w:szCs w:val="26"/>
    </w:rPr>
  </w:style>
  <w:style w:type="paragraph" w:styleId="Titre3">
    <w:name w:val="heading 3"/>
    <w:basedOn w:val="Normal"/>
    <w:next w:val="Normal"/>
    <w:link w:val="Titre3Car"/>
    <w:uiPriority w:val="9"/>
    <w:unhideWhenUsed/>
    <w:qFormat/>
    <w:pPr>
      <w:keepNext/>
      <w:keepLines/>
      <w:spacing w:before="60" w:after="0" w:line="240" w:lineRule="auto"/>
      <w:outlineLvl w:val="2"/>
    </w:pPr>
    <w:rPr>
      <w:rFonts w:eastAsiaTheme="majorEastAsia" w:cstheme="majorBidi"/>
      <w:b/>
      <w:bCs/>
      <w:caps/>
      <w:color w:val="212745" w:themeColor="text2"/>
    </w:rPr>
  </w:style>
  <w:style w:type="paragraph" w:styleId="Titre4">
    <w:name w:val="heading 4"/>
    <w:basedOn w:val="Normal"/>
    <w:next w:val="Normal"/>
    <w:link w:val="Titre4Car"/>
    <w:uiPriority w:val="9"/>
    <w:unhideWhenUsed/>
    <w:qFormat/>
    <w:pPr>
      <w:keepNext/>
      <w:keepLines/>
      <w:spacing w:before="200" w:after="0"/>
      <w:outlineLvl w:val="3"/>
    </w:pPr>
    <w:rPr>
      <w:rFonts w:asciiTheme="majorHAnsi" w:eastAsiaTheme="majorEastAsia" w:hAnsiTheme="majorHAnsi" w:cstheme="majorBidi"/>
      <w:bCs/>
      <w:i/>
      <w:iCs/>
      <w:color w:val="4E67C8"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31479E"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31479E"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212745"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E67C8"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31479E"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32C6"/>
    <w:rPr>
      <w:rFonts w:asciiTheme="majorHAnsi" w:eastAsiaTheme="majorEastAsia" w:hAnsiTheme="majorHAnsi" w:cstheme="majorBidi"/>
      <w:bCs/>
      <w:caps/>
      <w:color w:val="4E67C8" w:themeColor="accent1"/>
      <w:sz w:val="32"/>
      <w:szCs w:val="28"/>
    </w:rPr>
  </w:style>
  <w:style w:type="character" w:customStyle="1" w:styleId="Titre2Car">
    <w:name w:val="Titre 2 Car"/>
    <w:basedOn w:val="Policepardfaut"/>
    <w:link w:val="Titre2"/>
    <w:uiPriority w:val="9"/>
    <w:rsid w:val="00C532C6"/>
    <w:rPr>
      <w:rFonts w:asciiTheme="majorHAnsi" w:eastAsiaTheme="majorEastAsia" w:hAnsiTheme="majorHAnsi" w:cstheme="majorBidi"/>
      <w:b/>
      <w:bCs/>
      <w:color w:val="4E67C8" w:themeColor="accent1"/>
      <w:sz w:val="28"/>
      <w:szCs w:val="26"/>
    </w:rPr>
  </w:style>
  <w:style w:type="character" w:customStyle="1" w:styleId="Titre3Car">
    <w:name w:val="Titre 3 Car"/>
    <w:basedOn w:val="Policepardfaut"/>
    <w:link w:val="Titre3"/>
    <w:uiPriority w:val="9"/>
    <w:rPr>
      <w:rFonts w:eastAsiaTheme="majorEastAsia" w:cstheme="majorBidi"/>
      <w:b/>
      <w:bCs/>
      <w:caps/>
      <w:color w:val="212745" w:themeColor="text2"/>
    </w:rPr>
  </w:style>
  <w:style w:type="character" w:customStyle="1" w:styleId="Titre4Car">
    <w:name w:val="Titre 4 Car"/>
    <w:basedOn w:val="Policepardfaut"/>
    <w:link w:val="Titre4"/>
    <w:uiPriority w:val="9"/>
    <w:rPr>
      <w:rFonts w:asciiTheme="majorHAnsi" w:eastAsiaTheme="majorEastAsia" w:hAnsiTheme="majorHAnsi" w:cstheme="majorBidi"/>
      <w:bCs/>
      <w:i/>
      <w:iCs/>
      <w:color w:val="4E67C8" w:themeColor="accent1"/>
    </w:rPr>
  </w:style>
  <w:style w:type="character" w:customStyle="1" w:styleId="Titre5Car">
    <w:name w:val="Titre 5 Car"/>
    <w:basedOn w:val="Policepardfaut"/>
    <w:link w:val="Titre5"/>
    <w:uiPriority w:val="9"/>
    <w:semiHidden/>
    <w:rPr>
      <w:rFonts w:eastAsiaTheme="majorEastAsia" w:cstheme="majorBidi"/>
      <w:b/>
      <w:color w:val="31479E"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31479E" w:themeColor="accent1" w:themeShade="BF"/>
    </w:rPr>
  </w:style>
  <w:style w:type="character" w:customStyle="1" w:styleId="Titre7Car">
    <w:name w:val="Titre 7 Car"/>
    <w:basedOn w:val="Policepardfaut"/>
    <w:link w:val="Titre7"/>
    <w:uiPriority w:val="9"/>
    <w:semiHidden/>
    <w:rPr>
      <w:rFonts w:eastAsiaTheme="majorEastAsia" w:cstheme="majorBidi"/>
      <w:b/>
      <w:iCs/>
      <w:color w:val="212745"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4E67C8"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31479E" w:themeColor="accent1" w:themeShade="BF"/>
      <w:sz w:val="20"/>
      <w:szCs w:val="20"/>
    </w:rPr>
  </w:style>
  <w:style w:type="paragraph" w:styleId="Lgende">
    <w:name w:val="caption"/>
    <w:basedOn w:val="Normal"/>
    <w:next w:val="Normal"/>
    <w:uiPriority w:val="35"/>
    <w:unhideWhenUsed/>
    <w:qFormat/>
    <w:pPr>
      <w:spacing w:line="240" w:lineRule="auto"/>
    </w:pPr>
    <w:rPr>
      <w:bCs/>
      <w:caps/>
      <w:color w:val="4E67C8"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212745"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212745"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link w:val="ParagraphedelisteCar"/>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4E67C8" w:themeColor="accent1"/>
      <w:sz w:val="28"/>
    </w:rPr>
  </w:style>
  <w:style w:type="character" w:customStyle="1" w:styleId="CitationCar">
    <w:name w:val="Citation Car"/>
    <w:basedOn w:val="Policepardfaut"/>
    <w:link w:val="Citation"/>
    <w:uiPriority w:val="29"/>
    <w:rPr>
      <w:i/>
      <w:iCs/>
      <w:color w:val="4E67C8"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212745"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Accentuationlgre">
    <w:name w:val="Subtle Emphasis"/>
    <w:basedOn w:val="Policepardfaut"/>
    <w:uiPriority w:val="19"/>
    <w:qFormat/>
    <w:rPr>
      <w:i/>
      <w:iCs/>
      <w:color w:val="4E67C8" w:themeColor="accent1"/>
    </w:rPr>
  </w:style>
  <w:style w:type="character" w:styleId="Accentuationintense">
    <w:name w:val="Intense Emphasis"/>
    <w:basedOn w:val="Policepardfaut"/>
    <w:uiPriority w:val="21"/>
    <w:qFormat/>
    <w:rPr>
      <w:b/>
      <w:bCs/>
      <w:i/>
      <w:iCs/>
      <w:color w:val="212745" w:themeColor="text2"/>
    </w:rPr>
  </w:style>
  <w:style w:type="character" w:styleId="Rfrencelgre">
    <w:name w:val="Subtle Reference"/>
    <w:basedOn w:val="Policepardfaut"/>
    <w:uiPriority w:val="31"/>
    <w:qFormat/>
    <w:rPr>
      <w:rFonts w:asciiTheme="minorHAnsi" w:hAnsiTheme="minorHAnsi"/>
      <w:smallCaps/>
      <w:color w:val="5ECCF3" w:themeColor="accent2"/>
      <w:sz w:val="22"/>
      <w:u w:val="none"/>
    </w:rPr>
  </w:style>
  <w:style w:type="character" w:styleId="Rfrenceintense">
    <w:name w:val="Intense Reference"/>
    <w:basedOn w:val="Policepardfaut"/>
    <w:uiPriority w:val="32"/>
    <w:qFormat/>
    <w:rPr>
      <w:rFonts w:asciiTheme="minorHAnsi" w:hAnsiTheme="minorHAnsi"/>
      <w:b/>
      <w:bCs/>
      <w:caps/>
      <w:color w:val="5ECCF3" w:themeColor="accent2"/>
      <w:spacing w:val="5"/>
      <w:sz w:val="22"/>
      <w:u w:val="single"/>
    </w:rPr>
  </w:style>
  <w:style w:type="character" w:styleId="Titredulivre">
    <w:name w:val="Book Title"/>
    <w:basedOn w:val="Policepardfaut"/>
    <w:uiPriority w:val="33"/>
    <w:qFormat/>
    <w:rPr>
      <w:rFonts w:asciiTheme="minorHAnsi" w:hAnsiTheme="minorHAnsi"/>
      <w:b/>
      <w:bCs/>
      <w:caps/>
      <w:color w:val="21306A" w:themeColor="accent1" w:themeShade="80"/>
      <w:spacing w:val="5"/>
      <w:sz w:val="22"/>
    </w:rPr>
  </w:style>
  <w:style w:type="paragraph" w:styleId="En-ttedetabledesmatires">
    <w:name w:val="TOC Heading"/>
    <w:basedOn w:val="Titre1"/>
    <w:next w:val="Normal"/>
    <w:uiPriority w:val="39"/>
    <w:semiHidden/>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table" w:styleId="Grilledutableau">
    <w:name w:val="Table Grid"/>
    <w:basedOn w:val="TableauNormal"/>
    <w:uiPriority w:val="59"/>
    <w:rsid w:val="00AA7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moyenne1-Accent1">
    <w:name w:val="Medium Shading 1 Accent 1"/>
    <w:basedOn w:val="TableauNormal"/>
    <w:uiPriority w:val="63"/>
    <w:rsid w:val="00B079F1"/>
    <w:pPr>
      <w:spacing w:after="0" w:line="240" w:lineRule="auto"/>
    </w:pPr>
    <w:tblPr>
      <w:tblStyleRowBandSize w:val="1"/>
      <w:tblStyleColBandSize w:val="1"/>
      <w:tblBorders>
        <w:top w:val="single" w:sz="8" w:space="0" w:color="7A8CD5" w:themeColor="accent1" w:themeTint="BF"/>
        <w:left w:val="single" w:sz="8" w:space="0" w:color="7A8CD5" w:themeColor="accent1" w:themeTint="BF"/>
        <w:bottom w:val="single" w:sz="8" w:space="0" w:color="7A8CD5" w:themeColor="accent1" w:themeTint="BF"/>
        <w:right w:val="single" w:sz="8" w:space="0" w:color="7A8CD5" w:themeColor="accent1" w:themeTint="BF"/>
        <w:insideH w:val="single" w:sz="8" w:space="0" w:color="7A8CD5" w:themeColor="accent1" w:themeTint="BF"/>
      </w:tblBorders>
    </w:tblPr>
    <w:tblStylePr w:type="firstRow">
      <w:pPr>
        <w:spacing w:before="0" w:after="0" w:line="240" w:lineRule="auto"/>
      </w:pPr>
      <w:rPr>
        <w:b/>
        <w:bCs/>
        <w:color w:val="FFFFFF" w:themeColor="background1"/>
      </w:rPr>
      <w:tblPr/>
      <w:tcPr>
        <w:tcBorders>
          <w:top w:val="single" w:sz="8" w:space="0" w:color="7A8CD5" w:themeColor="accent1" w:themeTint="BF"/>
          <w:left w:val="single" w:sz="8" w:space="0" w:color="7A8CD5" w:themeColor="accent1" w:themeTint="BF"/>
          <w:bottom w:val="single" w:sz="8" w:space="0" w:color="7A8CD5" w:themeColor="accent1" w:themeTint="BF"/>
          <w:right w:val="single" w:sz="8" w:space="0" w:color="7A8CD5" w:themeColor="accent1" w:themeTint="BF"/>
          <w:insideH w:val="nil"/>
          <w:insideV w:val="nil"/>
        </w:tcBorders>
        <w:shd w:val="clear" w:color="auto" w:fill="4E67C8" w:themeFill="accent1"/>
      </w:tcPr>
    </w:tblStylePr>
    <w:tblStylePr w:type="lastRow">
      <w:pPr>
        <w:spacing w:before="0" w:after="0" w:line="240" w:lineRule="auto"/>
      </w:pPr>
      <w:rPr>
        <w:b/>
        <w:bCs/>
      </w:rPr>
      <w:tblPr/>
      <w:tcPr>
        <w:tcBorders>
          <w:top w:val="double" w:sz="6" w:space="0" w:color="7A8CD5" w:themeColor="accent1" w:themeTint="BF"/>
          <w:left w:val="single" w:sz="8" w:space="0" w:color="7A8CD5" w:themeColor="accent1" w:themeTint="BF"/>
          <w:bottom w:val="single" w:sz="8" w:space="0" w:color="7A8CD5" w:themeColor="accent1" w:themeTint="BF"/>
          <w:right w:val="single" w:sz="8" w:space="0" w:color="7A8CD5"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9F1" w:themeFill="accent1" w:themeFillTint="3F"/>
      </w:tcPr>
    </w:tblStylePr>
    <w:tblStylePr w:type="band1Horz">
      <w:tblPr/>
      <w:tcPr>
        <w:tcBorders>
          <w:insideH w:val="nil"/>
          <w:insideV w:val="nil"/>
        </w:tcBorders>
        <w:shd w:val="clear" w:color="auto" w:fill="D3D9F1" w:themeFill="accent1" w:themeFillTint="3F"/>
      </w:tcPr>
    </w:tblStylePr>
    <w:tblStylePr w:type="band2Horz">
      <w:tblPr/>
      <w:tcPr>
        <w:tcBorders>
          <w:insideH w:val="nil"/>
          <w:insideV w:val="nil"/>
        </w:tcBorders>
      </w:tcPr>
    </w:tblStylePr>
  </w:style>
  <w:style w:type="table" w:styleId="Tramemoyenne2-Accent1">
    <w:name w:val="Medium Shading 2 Accent 1"/>
    <w:basedOn w:val="TableauNormal"/>
    <w:uiPriority w:val="64"/>
    <w:rsid w:val="00AC3E1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67C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67C8" w:themeFill="accent1"/>
      </w:tcPr>
    </w:tblStylePr>
    <w:tblStylePr w:type="lastCol">
      <w:rPr>
        <w:b/>
        <w:bCs/>
        <w:color w:val="FFFFFF" w:themeColor="background1"/>
      </w:rPr>
      <w:tblPr/>
      <w:tcPr>
        <w:tcBorders>
          <w:left w:val="nil"/>
          <w:right w:val="nil"/>
          <w:insideH w:val="nil"/>
          <w:insideV w:val="nil"/>
        </w:tcBorders>
        <w:shd w:val="clear" w:color="auto" w:fill="4E67C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moyenne1-Accent1">
    <w:name w:val="Medium Grid 1 Accent 1"/>
    <w:basedOn w:val="TableauNormal"/>
    <w:uiPriority w:val="67"/>
    <w:rsid w:val="00AC3E18"/>
    <w:pPr>
      <w:spacing w:after="0" w:line="240" w:lineRule="auto"/>
    </w:pPr>
    <w:tblPr>
      <w:tblStyleRowBandSize w:val="1"/>
      <w:tblStyleColBandSize w:val="1"/>
      <w:tblBorders>
        <w:top w:val="single" w:sz="8" w:space="0" w:color="7A8CD5" w:themeColor="accent1" w:themeTint="BF"/>
        <w:left w:val="single" w:sz="8" w:space="0" w:color="7A8CD5" w:themeColor="accent1" w:themeTint="BF"/>
        <w:bottom w:val="single" w:sz="8" w:space="0" w:color="7A8CD5" w:themeColor="accent1" w:themeTint="BF"/>
        <w:right w:val="single" w:sz="8" w:space="0" w:color="7A8CD5" w:themeColor="accent1" w:themeTint="BF"/>
        <w:insideH w:val="single" w:sz="8" w:space="0" w:color="7A8CD5" w:themeColor="accent1" w:themeTint="BF"/>
        <w:insideV w:val="single" w:sz="8" w:space="0" w:color="7A8CD5" w:themeColor="accent1" w:themeTint="BF"/>
      </w:tblBorders>
    </w:tblPr>
    <w:tcPr>
      <w:shd w:val="clear" w:color="auto" w:fill="D3D9F1" w:themeFill="accent1" w:themeFillTint="3F"/>
    </w:tcPr>
    <w:tblStylePr w:type="firstRow">
      <w:rPr>
        <w:b/>
        <w:bCs/>
      </w:rPr>
    </w:tblStylePr>
    <w:tblStylePr w:type="lastRow">
      <w:rPr>
        <w:b/>
        <w:bCs/>
      </w:rPr>
      <w:tblPr/>
      <w:tcPr>
        <w:tcBorders>
          <w:top w:val="single" w:sz="18" w:space="0" w:color="7A8CD5" w:themeColor="accent1" w:themeTint="BF"/>
        </w:tcBorders>
      </w:tcPr>
    </w:tblStylePr>
    <w:tblStylePr w:type="firstCol">
      <w:rPr>
        <w:b/>
        <w:bCs/>
      </w:rPr>
    </w:tblStylePr>
    <w:tblStylePr w:type="lastCol">
      <w:rPr>
        <w:b/>
        <w:bCs/>
      </w:rPr>
    </w:tblStylePr>
    <w:tblStylePr w:type="band1Vert">
      <w:tblPr/>
      <w:tcPr>
        <w:shd w:val="clear" w:color="auto" w:fill="A6B3E3" w:themeFill="accent1" w:themeFillTint="7F"/>
      </w:tcPr>
    </w:tblStylePr>
    <w:tblStylePr w:type="band1Horz">
      <w:tblPr/>
      <w:tcPr>
        <w:shd w:val="clear" w:color="auto" w:fill="A6B3E3" w:themeFill="accent1" w:themeFillTint="7F"/>
      </w:tcPr>
    </w:tblStylePr>
  </w:style>
  <w:style w:type="table" w:styleId="Grilleclaire-Accent1">
    <w:name w:val="Light Grid Accent 1"/>
    <w:basedOn w:val="TableauNormal"/>
    <w:uiPriority w:val="62"/>
    <w:rsid w:val="00BE517E"/>
    <w:pPr>
      <w:spacing w:after="0" w:line="240" w:lineRule="auto"/>
    </w:pPr>
    <w:tblPr>
      <w:tblStyleRowBandSize w:val="1"/>
      <w:tblStyleColBandSize w:val="1"/>
      <w:tblBorders>
        <w:top w:val="single" w:sz="8" w:space="0" w:color="4E67C8" w:themeColor="accent1"/>
        <w:left w:val="single" w:sz="8" w:space="0" w:color="4E67C8" w:themeColor="accent1"/>
        <w:bottom w:val="single" w:sz="8" w:space="0" w:color="4E67C8" w:themeColor="accent1"/>
        <w:right w:val="single" w:sz="8" w:space="0" w:color="4E67C8" w:themeColor="accent1"/>
        <w:insideH w:val="single" w:sz="8" w:space="0" w:color="4E67C8" w:themeColor="accent1"/>
        <w:insideV w:val="single" w:sz="8" w:space="0" w:color="4E67C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67C8" w:themeColor="accent1"/>
          <w:left w:val="single" w:sz="8" w:space="0" w:color="4E67C8" w:themeColor="accent1"/>
          <w:bottom w:val="single" w:sz="18" w:space="0" w:color="4E67C8" w:themeColor="accent1"/>
          <w:right w:val="single" w:sz="8" w:space="0" w:color="4E67C8" w:themeColor="accent1"/>
          <w:insideH w:val="nil"/>
          <w:insideV w:val="single" w:sz="8" w:space="0" w:color="4E67C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67C8" w:themeColor="accent1"/>
          <w:left w:val="single" w:sz="8" w:space="0" w:color="4E67C8" w:themeColor="accent1"/>
          <w:bottom w:val="single" w:sz="8" w:space="0" w:color="4E67C8" w:themeColor="accent1"/>
          <w:right w:val="single" w:sz="8" w:space="0" w:color="4E67C8" w:themeColor="accent1"/>
          <w:insideH w:val="nil"/>
          <w:insideV w:val="single" w:sz="8" w:space="0" w:color="4E67C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67C8" w:themeColor="accent1"/>
          <w:left w:val="single" w:sz="8" w:space="0" w:color="4E67C8" w:themeColor="accent1"/>
          <w:bottom w:val="single" w:sz="8" w:space="0" w:color="4E67C8" w:themeColor="accent1"/>
          <w:right w:val="single" w:sz="8" w:space="0" w:color="4E67C8" w:themeColor="accent1"/>
        </w:tcBorders>
      </w:tcPr>
    </w:tblStylePr>
    <w:tblStylePr w:type="band1Vert">
      <w:tblPr/>
      <w:tcPr>
        <w:tcBorders>
          <w:top w:val="single" w:sz="8" w:space="0" w:color="4E67C8" w:themeColor="accent1"/>
          <w:left w:val="single" w:sz="8" w:space="0" w:color="4E67C8" w:themeColor="accent1"/>
          <w:bottom w:val="single" w:sz="8" w:space="0" w:color="4E67C8" w:themeColor="accent1"/>
          <w:right w:val="single" w:sz="8" w:space="0" w:color="4E67C8" w:themeColor="accent1"/>
        </w:tcBorders>
        <w:shd w:val="clear" w:color="auto" w:fill="D3D9F1" w:themeFill="accent1" w:themeFillTint="3F"/>
      </w:tcPr>
    </w:tblStylePr>
    <w:tblStylePr w:type="band1Horz">
      <w:tblPr/>
      <w:tcPr>
        <w:tcBorders>
          <w:top w:val="single" w:sz="8" w:space="0" w:color="4E67C8" w:themeColor="accent1"/>
          <w:left w:val="single" w:sz="8" w:space="0" w:color="4E67C8" w:themeColor="accent1"/>
          <w:bottom w:val="single" w:sz="8" w:space="0" w:color="4E67C8" w:themeColor="accent1"/>
          <w:right w:val="single" w:sz="8" w:space="0" w:color="4E67C8" w:themeColor="accent1"/>
          <w:insideV w:val="single" w:sz="8" w:space="0" w:color="4E67C8" w:themeColor="accent1"/>
        </w:tcBorders>
        <w:shd w:val="clear" w:color="auto" w:fill="D3D9F1" w:themeFill="accent1" w:themeFillTint="3F"/>
      </w:tcPr>
    </w:tblStylePr>
    <w:tblStylePr w:type="band2Horz">
      <w:tblPr/>
      <w:tcPr>
        <w:tcBorders>
          <w:top w:val="single" w:sz="8" w:space="0" w:color="4E67C8" w:themeColor="accent1"/>
          <w:left w:val="single" w:sz="8" w:space="0" w:color="4E67C8" w:themeColor="accent1"/>
          <w:bottom w:val="single" w:sz="8" w:space="0" w:color="4E67C8" w:themeColor="accent1"/>
          <w:right w:val="single" w:sz="8" w:space="0" w:color="4E67C8" w:themeColor="accent1"/>
          <w:insideV w:val="single" w:sz="8" w:space="0" w:color="4E67C8" w:themeColor="accent1"/>
        </w:tcBorders>
      </w:tcPr>
    </w:tblStylePr>
  </w:style>
  <w:style w:type="paragraph" w:customStyle="1" w:styleId="Normv2">
    <w:name w:val="Norm v2"/>
    <w:basedOn w:val="Normal"/>
    <w:link w:val="Normv2Car"/>
    <w:qFormat/>
    <w:rsid w:val="002B1D71"/>
    <w:pPr>
      <w:spacing w:line="480" w:lineRule="auto"/>
      <w:ind w:right="0"/>
      <w:jc w:val="left"/>
    </w:pPr>
    <w:rPr>
      <w:color w:val="FFFFFF" w:themeColor="background1"/>
      <w:kern w:val="28"/>
      <w:sz w:val="22"/>
    </w:rPr>
  </w:style>
  <w:style w:type="paragraph" w:customStyle="1" w:styleId="Normtab">
    <w:name w:val="Norm tab"/>
    <w:basedOn w:val="Sansinterligne"/>
    <w:link w:val="NormtabCar"/>
    <w:qFormat/>
    <w:rsid w:val="009B718E"/>
    <w:rPr>
      <w:rFonts w:asciiTheme="majorHAnsi" w:eastAsiaTheme="majorEastAsia" w:hAnsiTheme="majorHAnsi" w:cstheme="majorBidi"/>
      <w:bCs/>
    </w:rPr>
  </w:style>
  <w:style w:type="character" w:customStyle="1" w:styleId="Normv2Car">
    <w:name w:val="Norm v2 Car"/>
    <w:basedOn w:val="Policepardfaut"/>
    <w:link w:val="Normv2"/>
    <w:rsid w:val="002B1D71"/>
    <w:rPr>
      <w:color w:val="FFFFFF" w:themeColor="background1"/>
      <w:kern w:val="28"/>
    </w:rPr>
  </w:style>
  <w:style w:type="paragraph" w:styleId="TM1">
    <w:name w:val="toc 1"/>
    <w:basedOn w:val="Normal"/>
    <w:next w:val="Normal"/>
    <w:autoRedefine/>
    <w:uiPriority w:val="39"/>
    <w:unhideWhenUsed/>
    <w:rsid w:val="00BB5690"/>
    <w:pPr>
      <w:spacing w:after="100"/>
    </w:pPr>
  </w:style>
  <w:style w:type="character" w:customStyle="1" w:styleId="NormtabCar">
    <w:name w:val="Norm tab Car"/>
    <w:basedOn w:val="Normv2Car"/>
    <w:link w:val="Normtab"/>
    <w:rsid w:val="009B718E"/>
    <w:rPr>
      <w:rFonts w:asciiTheme="majorHAnsi" w:eastAsiaTheme="majorEastAsia" w:hAnsiTheme="majorHAnsi" w:cstheme="majorBidi"/>
      <w:bCs/>
      <w:color w:val="FFFFFF" w:themeColor="background1"/>
      <w:kern w:val="28"/>
    </w:rPr>
  </w:style>
  <w:style w:type="paragraph" w:styleId="TM2">
    <w:name w:val="toc 2"/>
    <w:basedOn w:val="Normal"/>
    <w:next w:val="Normal"/>
    <w:autoRedefine/>
    <w:uiPriority w:val="39"/>
    <w:unhideWhenUsed/>
    <w:rsid w:val="00BB5690"/>
    <w:pPr>
      <w:spacing w:after="100"/>
      <w:ind w:left="240"/>
    </w:pPr>
  </w:style>
  <w:style w:type="character" w:styleId="Lienhypertexte">
    <w:name w:val="Hyperlink"/>
    <w:basedOn w:val="Policepardfaut"/>
    <w:uiPriority w:val="99"/>
    <w:unhideWhenUsed/>
    <w:rsid w:val="00BB5690"/>
    <w:rPr>
      <w:color w:val="56C7AA" w:themeColor="hyperlink"/>
      <w:u w:val="single"/>
    </w:rPr>
  </w:style>
  <w:style w:type="table" w:styleId="Grilleclaire">
    <w:name w:val="Light Grid"/>
    <w:basedOn w:val="TableauNormal"/>
    <w:uiPriority w:val="62"/>
    <w:rsid w:val="00115AD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epuces3">
    <w:name w:val="List Bullet 3"/>
    <w:basedOn w:val="Normal"/>
    <w:uiPriority w:val="36"/>
    <w:unhideWhenUsed/>
    <w:qFormat/>
    <w:rsid w:val="006B50D5"/>
    <w:pPr>
      <w:numPr>
        <w:numId w:val="16"/>
      </w:numPr>
      <w:spacing w:before="120" w:after="240" w:line="240" w:lineRule="auto"/>
      <w:ind w:right="0"/>
    </w:pPr>
    <w:rPr>
      <w:rFonts w:ascii="Century Gothic" w:hAnsi="Century Gothic"/>
      <w:color w:val="21306A" w:themeColor="accent1" w:themeShade="80"/>
      <w:szCs w:val="23"/>
      <w:lang w:val="fr-FR" w:eastAsia="en-US"/>
    </w:rPr>
  </w:style>
  <w:style w:type="paragraph" w:customStyle="1" w:styleId="Pucesrapproches">
    <w:name w:val="Puces rapprochées"/>
    <w:basedOn w:val="Listepuces3"/>
    <w:link w:val="PucesrapprochesCar"/>
    <w:qFormat/>
    <w:rsid w:val="006B50D5"/>
    <w:pPr>
      <w:spacing w:before="40" w:after="40"/>
    </w:pPr>
  </w:style>
  <w:style w:type="character" w:customStyle="1" w:styleId="PucesrapprochesCar">
    <w:name w:val="Puces rapprochées Car"/>
    <w:basedOn w:val="Policepardfaut"/>
    <w:link w:val="Pucesrapproches"/>
    <w:rsid w:val="006B50D5"/>
    <w:rPr>
      <w:rFonts w:ascii="Century Gothic" w:hAnsi="Century Gothic"/>
      <w:color w:val="21306A" w:themeColor="accent1" w:themeShade="80"/>
      <w:sz w:val="24"/>
      <w:szCs w:val="23"/>
      <w:lang w:val="fr-FR" w:eastAsia="en-US"/>
    </w:rPr>
  </w:style>
  <w:style w:type="paragraph" w:styleId="Listepuces">
    <w:name w:val="List Bullet"/>
    <w:basedOn w:val="Normal"/>
    <w:uiPriority w:val="99"/>
    <w:semiHidden/>
    <w:unhideWhenUsed/>
    <w:rsid w:val="007F2312"/>
    <w:pPr>
      <w:numPr>
        <w:numId w:val="19"/>
      </w:numPr>
      <w:contextualSpacing/>
    </w:pPr>
  </w:style>
  <w:style w:type="paragraph" w:customStyle="1" w:styleId="Soussection">
    <w:name w:val="Sous section"/>
    <w:basedOn w:val="Titre2"/>
    <w:link w:val="SoussectionCar"/>
    <w:qFormat/>
    <w:rsid w:val="007F2312"/>
    <w:pPr>
      <w:keepNext w:val="0"/>
      <w:keepLines w:val="0"/>
      <w:shd w:val="clear" w:color="auto" w:fill="9EE0F7" w:themeFill="accent2" w:themeFillTint="99"/>
      <w:spacing w:before="240" w:after="80" w:line="264" w:lineRule="auto"/>
      <w:ind w:right="0"/>
      <w:jc w:val="left"/>
    </w:pPr>
    <w:rPr>
      <w:rFonts w:asciiTheme="minorHAnsi" w:eastAsiaTheme="minorEastAsia" w:hAnsiTheme="minorHAnsi" w:cstheme="minorBidi"/>
      <w:color w:val="212745" w:themeColor="text2"/>
      <w:spacing w:val="20"/>
      <w:szCs w:val="28"/>
      <w:lang w:val="fr-FR" w:eastAsia="en-US"/>
    </w:rPr>
  </w:style>
  <w:style w:type="character" w:customStyle="1" w:styleId="SoussectionCar">
    <w:name w:val="Sous section Car"/>
    <w:basedOn w:val="Policepardfaut"/>
    <w:link w:val="Soussection"/>
    <w:rsid w:val="007F2312"/>
    <w:rPr>
      <w:b/>
      <w:bCs/>
      <w:color w:val="212745" w:themeColor="text2"/>
      <w:spacing w:val="20"/>
      <w:sz w:val="28"/>
      <w:szCs w:val="28"/>
      <w:shd w:val="clear" w:color="auto" w:fill="9EE0F7" w:themeFill="accent2" w:themeFillTint="99"/>
      <w:lang w:val="fr-FR" w:eastAsia="en-US"/>
    </w:rPr>
  </w:style>
  <w:style w:type="paragraph" w:styleId="TM3">
    <w:name w:val="toc 3"/>
    <w:basedOn w:val="Normal"/>
    <w:next w:val="Normal"/>
    <w:autoRedefine/>
    <w:uiPriority w:val="39"/>
    <w:unhideWhenUsed/>
    <w:rsid w:val="00C137F9"/>
    <w:pPr>
      <w:spacing w:after="100"/>
      <w:ind w:left="480"/>
    </w:pPr>
  </w:style>
  <w:style w:type="paragraph" w:styleId="Listepuces2">
    <w:name w:val="List Bullet 2"/>
    <w:basedOn w:val="Normal"/>
    <w:uiPriority w:val="99"/>
    <w:semiHidden/>
    <w:unhideWhenUsed/>
    <w:rsid w:val="00C2224D"/>
    <w:pPr>
      <w:numPr>
        <w:numId w:val="36"/>
      </w:numPr>
      <w:contextualSpacing/>
    </w:pPr>
  </w:style>
  <w:style w:type="character" w:customStyle="1" w:styleId="ParagraphedelisteCar">
    <w:name w:val="Paragraphe de liste Car"/>
    <w:basedOn w:val="Policepardfaut"/>
    <w:link w:val="Paragraphedeliste"/>
    <w:uiPriority w:val="34"/>
    <w:rsid w:val="00C2224D"/>
    <w:rPr>
      <w:sz w:val="24"/>
    </w:rPr>
  </w:style>
  <w:style w:type="paragraph" w:customStyle="1" w:styleId="NormalTAB">
    <w:name w:val="Normal TAB"/>
    <w:basedOn w:val="Paragraphedeliste"/>
    <w:link w:val="NormalTABCar"/>
    <w:qFormat/>
    <w:rsid w:val="002A2AAE"/>
    <w:pPr>
      <w:spacing w:after="0" w:line="240" w:lineRule="auto"/>
      <w:ind w:left="0" w:right="0"/>
    </w:pPr>
    <w:rPr>
      <w:rFonts w:ascii="Century Gothic" w:hAnsi="Century Gothic" w:cs="Times New Roman"/>
      <w:szCs w:val="23"/>
      <w:lang w:val="fr-FR" w:eastAsia="en-US"/>
    </w:rPr>
  </w:style>
  <w:style w:type="character" w:customStyle="1" w:styleId="NormalTABCar">
    <w:name w:val="Normal TAB Car"/>
    <w:basedOn w:val="Policepardfaut"/>
    <w:link w:val="NormalTAB"/>
    <w:locked/>
    <w:rsid w:val="002A2AAE"/>
    <w:rPr>
      <w:rFonts w:ascii="Century Gothic" w:hAnsi="Century Gothic" w:cs="Times New Roman"/>
      <w:sz w:val="24"/>
      <w:szCs w:val="23"/>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774681">
      <w:bodyDiv w:val="1"/>
      <w:marLeft w:val="0"/>
      <w:marRight w:val="0"/>
      <w:marTop w:val="0"/>
      <w:marBottom w:val="0"/>
      <w:divBdr>
        <w:top w:val="none" w:sz="0" w:space="0" w:color="auto"/>
        <w:left w:val="none" w:sz="0" w:space="0" w:color="auto"/>
        <w:bottom w:val="none" w:sz="0" w:space="0" w:color="auto"/>
        <w:right w:val="none" w:sz="0" w:space="0" w:color="auto"/>
      </w:divBdr>
    </w:div>
    <w:div w:id="209304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6\Essentia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ssential">
  <a:themeElements>
    <a:clrScheme name="Sillage">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7F6B8-5DA6-4A19-9077-FDDDE75F6343}">
  <ds:schemaRefs>
    <ds:schemaRef ds:uri="http://schemas.microsoft.com/sharepoint/v3/contenttype/forms"/>
  </ds:schemaRefs>
</ds:datastoreItem>
</file>

<file path=customXml/itemProps2.xml><?xml version="1.0" encoding="utf-8"?>
<ds:datastoreItem xmlns:ds="http://schemas.openxmlformats.org/officeDocument/2006/customXml" ds:itemID="{C9A30B43-47AD-4E83-A441-9F351EB49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EssentialReport.dotx</Template>
  <TotalTime>43</TotalTime>
  <Pages>1</Pages>
  <Words>1469</Words>
  <Characters>8084</Characters>
  <Application>Microsoft Office Word</Application>
  <DocSecurity>0</DocSecurity>
  <Lines>67</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synthèse C43</vt:lpstr>
      <vt:lpstr>synthèse b54</vt:lpstr>
    </vt:vector>
  </TitlesOfParts>
  <Company>Département d'informatique</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synthèse C43</dc:title>
  <dc:subject>Cahi de charge</dc:subject>
  <dc:creator>Administrateur</dc:creator>
  <cp:lastModifiedBy>Administrateur</cp:lastModifiedBy>
  <cp:revision>4</cp:revision>
  <cp:lastPrinted>2018-12-06T16:25:00Z</cp:lastPrinted>
  <dcterms:created xsi:type="dcterms:W3CDTF">2023-11-20T17:59:00Z</dcterms:created>
  <dcterms:modified xsi:type="dcterms:W3CDTF">2023-11-27T19:18:00Z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